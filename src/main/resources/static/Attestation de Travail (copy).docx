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DED" w14:textId="1F8B1F62" w:rsidR="00733DAB" w:rsidRDefault="00733DAB" w:rsidP="00733DAB">
      <w:pPr>
        <w:pStyle w:val="Titre1"/>
        <w:rPr>
          <w:sz w:val="32"/>
          <w:szCs w:val="32"/>
          <w:u w:val="single"/>
        </w:rPr>
      </w:pPr>
    </w:p>
    <w:p w14:paraId="444634F3" w14:textId="6EFEBFB8" w:rsidR="00733DAB" w:rsidRPr="00CE7642" w:rsidRDefault="00733DAB" w:rsidP="00733DAB">
      <w:pPr>
        <w:pStyle w:val="Titre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ATTESTATION de </w:t>
      </w:r>
      <w:r w:rsidR="00E46DBB">
        <w:rPr>
          <w:sz w:val="32"/>
          <w:szCs w:val="32"/>
          <w:u w:val="single"/>
        </w:rPr>
        <w:t>TRAVAIL</w:t>
      </w:r>
    </w:p>
    <w:p w14:paraId="546A1EAD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627A8DF" w14:textId="334B1417" w:rsidR="00733DAB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A861435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9283291" w14:textId="2DF6CD0C" w:rsidR="00733DAB" w:rsidRPr="00DE020E" w:rsidRDefault="00C720AB" w:rsidP="00DE020E">
      <w:pPr>
        <w:tabs>
          <w:tab w:val="left" w:pos="5895"/>
        </w:tabs>
        <w:spacing w:line="280" w:lineRule="atLeast"/>
        <w:jc w:val="both"/>
        <w:rPr>
          <w:rFonts w:ascii="Arial" w:hAnsi="Arial" w:cs="Arial"/>
          <w:sz w:val="24"/>
          <w:szCs w:val="24"/>
        </w:rPr>
      </w:pPr>
      <w:r w:rsidRPr="00C720AB">
        <w:rPr>
          <w:rFonts w:ascii="Arial" w:hAnsi="Arial" w:cs="Arial"/>
          <w:sz w:val="24"/>
          <w:szCs w:val="24"/>
        </w:rPr>
        <w:t>Nous soussignés Société IT Services dont le siège social est situé à</w:t>
      </w:r>
      <w:r w:rsidR="0025224C">
        <w:rPr>
          <w:rFonts w:ascii="Arial" w:hAnsi="Arial" w:cs="Arial"/>
          <w:sz w:val="24"/>
          <w:szCs w:val="24"/>
        </w:rPr>
        <w:t xml:space="preserve"> </w:t>
      </w:r>
      <w:r w:rsidRPr="00C720AB">
        <w:rPr>
          <w:rFonts w:ascii="Arial" w:hAnsi="Arial" w:cs="Arial"/>
          <w:sz w:val="24"/>
          <w:szCs w:val="24"/>
        </w:rPr>
        <w:t>CASANEARSHORE PARK 1100 BD AL QODS SHORE 2 PLATEAU 1</w:t>
      </w:r>
      <w:r w:rsidR="00F90753">
        <w:rPr>
          <w:rFonts w:ascii="Arial" w:hAnsi="Arial" w:cs="Arial"/>
          <w:sz w:val="24"/>
          <w:szCs w:val="24"/>
        </w:rPr>
        <w:t>S</w:t>
      </w:r>
      <w:r w:rsidRPr="00C720AB">
        <w:rPr>
          <w:rFonts w:ascii="Arial" w:hAnsi="Arial" w:cs="Arial"/>
          <w:sz w:val="24"/>
          <w:szCs w:val="24"/>
        </w:rPr>
        <w:t xml:space="preserve"> M CASA – Casablanca, attestons par la présente que :</w:t>
      </w:r>
    </w:p>
    <w:p w14:paraId="60DD8BEE" w14:textId="577BC3EB" w:rsidR="00AD2E92" w:rsidRDefault="00AD2E92" w:rsidP="00AD2E92">
      <w:pPr>
        <w:pStyle w:val="Default"/>
      </w:pPr>
    </w:p>
    <w:p w14:paraId="40916A6E" w14:textId="77777777" w:rsidR="00956C6A" w:rsidRDefault="00956C6A" w:rsidP="00956C6A">
      <w:pPr>
        <w:pStyle w:val="Default"/>
      </w:pPr>
    </w:p>
    <w:p w14:paraId="10D6C0B3" w14:textId="45518E7D" w:rsidR="00C45AE7" w:rsidRDefault="00956C6A" w:rsidP="00191245">
      <w:pPr>
        <w:pStyle w:val="Default"/>
        <w:jc w:val="center"/>
        <w:rPr>
          <w:b/>
          <w:bCs/>
        </w:rPr>
      </w:pPr>
      <w:r w:rsidRPr="00956C6A">
        <w:rPr>
          <w:b/>
          <w:bCs/>
        </w:rPr>
        <w:t>M.</w:t>
      </w:r>
      <w:r w:rsidR="00191245" w:rsidRPr="00191245">
        <w:t xml:space="preserve"> </w:t>
      </w:r>
      <w:r w:rsidR="00F30ABB">
        <w:rPr>
          <w:b/>
          <w:bCs/>
        </w:rPr>
        <w:t>Mme……….</w:t>
      </w:r>
    </w:p>
    <w:p w14:paraId="2D8CA972" w14:textId="77777777" w:rsidR="00191245" w:rsidRDefault="00191245" w:rsidP="00191245">
      <w:pPr>
        <w:pStyle w:val="Default"/>
        <w:jc w:val="center"/>
      </w:pPr>
    </w:p>
    <w:p w14:paraId="73132561" w14:textId="2E3C6AF9" w:rsidR="00956C6A" w:rsidRPr="00F30ABB" w:rsidRDefault="00C45AE7" w:rsidP="00C45AE7">
      <w:pPr>
        <w:pStyle w:val="Default"/>
        <w:jc w:val="both"/>
      </w:pPr>
      <w:r w:rsidRPr="00C45AE7">
        <w:t xml:space="preserve">Titulaire de la CIN n° </w:t>
      </w:r>
      <w:r w:rsidR="00F30ABB">
        <w:rPr>
          <w:b/>
          <w:bCs/>
        </w:rPr>
        <w:t>…….</w:t>
      </w:r>
      <w:r w:rsidR="003A6BBC">
        <w:rPr>
          <w:b/>
          <w:bCs/>
        </w:rPr>
        <w:t xml:space="preserve"> </w:t>
      </w:r>
      <w:proofErr w:type="gramStart"/>
      <w:r w:rsidRPr="00C45AE7">
        <w:t>et</w:t>
      </w:r>
      <w:proofErr w:type="gramEnd"/>
      <w:r w:rsidRPr="00C45AE7">
        <w:t xml:space="preserve"> Immatriculé</w:t>
      </w:r>
      <w:r>
        <w:t>(e)</w:t>
      </w:r>
      <w:r w:rsidRPr="00C45AE7">
        <w:t xml:space="preserve"> à la CNSS sous le n° </w:t>
      </w:r>
      <w:r w:rsidR="00F30ABB">
        <w:rPr>
          <w:b/>
          <w:bCs/>
        </w:rPr>
        <w:t>…….</w:t>
      </w:r>
      <w:r w:rsidRPr="00C45AE7">
        <w:t xml:space="preserve">, est employé à nos services en qualité de </w:t>
      </w:r>
      <w:r w:rsidR="00F30ABB">
        <w:rPr>
          <w:b/>
          <w:bCs/>
        </w:rPr>
        <w:t>………….</w:t>
      </w:r>
      <w:r w:rsidR="003A6BBC">
        <w:rPr>
          <w:b/>
          <w:bCs/>
        </w:rPr>
        <w:t xml:space="preserve"> </w:t>
      </w:r>
      <w:proofErr w:type="gramStart"/>
      <w:r w:rsidRPr="00C45AE7">
        <w:t>depuis</w:t>
      </w:r>
      <w:proofErr w:type="gramEnd"/>
      <w:r w:rsidRPr="00C45AE7">
        <w:t xml:space="preserve"> le </w:t>
      </w:r>
      <w:r w:rsidR="00F30ABB">
        <w:rPr>
          <w:b/>
          <w:bCs/>
        </w:rPr>
        <w:t>…</w:t>
      </w:r>
      <w:r w:rsidR="001E52D2" w:rsidRPr="001E52D2">
        <w:rPr>
          <w:b/>
          <w:bCs/>
        </w:rPr>
        <w:t>/</w:t>
      </w:r>
      <w:r w:rsidR="00F30ABB">
        <w:rPr>
          <w:b/>
          <w:bCs/>
        </w:rPr>
        <w:t>….</w:t>
      </w:r>
      <w:r w:rsidR="001E52D2" w:rsidRPr="001E52D2">
        <w:rPr>
          <w:b/>
          <w:bCs/>
        </w:rPr>
        <w:t>/</w:t>
      </w:r>
      <w:r w:rsidR="00F30ABB">
        <w:rPr>
          <w:b/>
          <w:bCs/>
        </w:rPr>
        <w:t>…..</w:t>
      </w:r>
      <w:r w:rsidR="001E52D2">
        <w:rPr>
          <w:b/>
          <w:bCs/>
        </w:rPr>
        <w:t xml:space="preserve"> </w:t>
      </w:r>
      <w:proofErr w:type="gramStart"/>
      <w:r w:rsidRPr="00C45AE7">
        <w:t>sous</w:t>
      </w:r>
      <w:proofErr w:type="gramEnd"/>
      <w:r w:rsidRPr="00C45AE7">
        <w:t xml:space="preserve"> </w:t>
      </w:r>
      <w:r w:rsidRPr="00F30ABB">
        <w:t>contrat à durée indéterminée.</w:t>
      </w:r>
    </w:p>
    <w:p w14:paraId="6CDA5CB5" w14:textId="77777777" w:rsidR="00956C6A" w:rsidRPr="00956C6A" w:rsidRDefault="00956C6A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BAE3060" w14:textId="5408B37B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956C6A">
        <w:rPr>
          <w:rFonts w:ascii="Arial" w:hAnsi="Arial" w:cs="Arial"/>
          <w:sz w:val="24"/>
          <w:szCs w:val="24"/>
          <w:lang w:val="fr-FR"/>
        </w:rPr>
        <w:t>La présente attestation est délivrée à l’intéressé pour servir et valoir ce que de droit.</w:t>
      </w:r>
    </w:p>
    <w:p w14:paraId="18D5F800" w14:textId="642B7B23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00B8235" w14:textId="79ABF974" w:rsidR="00E70E64" w:rsidRDefault="00E70E64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397E34D" w14:textId="77777777" w:rsidR="00733DAB" w:rsidRDefault="00733DAB" w:rsidP="00733DAB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54F7EFDE" w14:textId="2F34A23B" w:rsidR="00733DAB" w:rsidRPr="00892617" w:rsidRDefault="00733DAB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D357EF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892617">
        <w:rPr>
          <w:rFonts w:ascii="Arial" w:hAnsi="Arial"/>
          <w:b/>
          <w:sz w:val="24"/>
          <w:lang w:val="en-US"/>
        </w:rPr>
        <w:t xml:space="preserve">Casablanca </w:t>
      </w:r>
      <w:r w:rsidRPr="00892617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F30ABB">
        <w:rPr>
          <w:rFonts w:ascii="Arial" w:hAnsi="Arial" w:cs="Arial"/>
          <w:b/>
          <w:bCs/>
          <w:noProof/>
          <w:sz w:val="22"/>
          <w:szCs w:val="22"/>
          <w:lang w:val="fr-FR"/>
        </w:rPr>
        <w:t>04/07/2023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46B9EAE5" w14:textId="145EE67E" w:rsidR="00733DAB" w:rsidRDefault="00733DAB" w:rsidP="00733DAB">
      <w:pPr>
        <w:spacing w:line="280" w:lineRule="atLeast"/>
        <w:rPr>
          <w:rFonts w:ascii="Arial" w:hAnsi="Arial"/>
        </w:rPr>
      </w:pPr>
    </w:p>
    <w:p w14:paraId="65752576" w14:textId="618CBE16" w:rsidR="00733DAB" w:rsidRPr="00892617" w:rsidRDefault="00733DAB" w:rsidP="00733DAB">
      <w:pPr>
        <w:rPr>
          <w:rFonts w:ascii="Arial" w:hAnsi="Arial"/>
          <w:b/>
          <w:sz w:val="24"/>
          <w:lang w:val="en-US"/>
        </w:rPr>
      </w:pPr>
    </w:p>
    <w:p w14:paraId="334D18AE" w14:textId="5C22F1FD" w:rsidR="00892617" w:rsidRPr="00D357EF" w:rsidRDefault="00892617" w:rsidP="00892617">
      <w:pPr>
        <w:rPr>
          <w:lang w:val="en-US"/>
        </w:rPr>
      </w:pPr>
    </w:p>
    <w:p w14:paraId="49DE3025" w14:textId="476C9220" w:rsidR="00892617" w:rsidRDefault="00892617" w:rsidP="00B45796">
      <w:pPr>
        <w:tabs>
          <w:tab w:val="left" w:pos="3440"/>
        </w:tabs>
      </w:pPr>
    </w:p>
    <w:p w14:paraId="63CC5C6D" w14:textId="43AA4D9A" w:rsidR="001B409C" w:rsidRPr="001B409C" w:rsidRDefault="00BF46B4" w:rsidP="001B409C"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F6B40" wp14:editId="7C0D4F44">
                <wp:simplePos x="0" y="0"/>
                <wp:positionH relativeFrom="margin">
                  <wp:posOffset>3429000</wp:posOffset>
                </wp:positionH>
                <wp:positionV relativeFrom="paragraph">
                  <wp:posOffset>13335</wp:posOffset>
                </wp:positionV>
                <wp:extent cx="1939925" cy="618490"/>
                <wp:effectExtent l="0" t="0" r="20320" b="1270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2394F" w14:textId="77777777" w:rsidR="00BF46B4" w:rsidRDefault="00BF46B4" w:rsidP="00BF46B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Direction des Ressources Humaines</w:t>
                            </w:r>
                          </w:p>
                          <w:p w14:paraId="4CAD89B6" w14:textId="77777777" w:rsidR="00BF46B4" w:rsidRDefault="00BF46B4" w:rsidP="00BF4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0F6B4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70pt;margin-top:1.05pt;width:152.75pt;height:48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" strokecolor="white [3212]">
                <v:textbox style="mso-fit-shape-to-text:t">
                  <w:txbxContent>
                    <w:p w14:paraId="6892394F" w14:textId="77777777" w:rsidR="00BF46B4" w:rsidRDefault="00BF46B4" w:rsidP="00BF46B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 Direction des Ressources Humaines</w:t>
                      </w:r>
                    </w:p>
                    <w:p w14:paraId="4CAD89B6" w14:textId="77777777" w:rsidR="00BF46B4" w:rsidRDefault="00BF46B4" w:rsidP="00BF46B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C0BEF1" w14:textId="1BD49895" w:rsidR="001B409C" w:rsidRPr="001B409C" w:rsidRDefault="001205FD" w:rsidP="001205FD">
      <w:pPr>
        <w:tabs>
          <w:tab w:val="left" w:pos="6300"/>
        </w:tabs>
      </w:pPr>
      <w:r>
        <w:tab/>
      </w:r>
    </w:p>
    <w:p w14:paraId="70C0874B" w14:textId="5B03250E" w:rsidR="001B409C" w:rsidRDefault="001B409C" w:rsidP="001B409C"/>
    <w:p w14:paraId="6D11D514" w14:textId="6179D5EA" w:rsidR="001B409C" w:rsidRPr="001B409C" w:rsidRDefault="001B409C" w:rsidP="00AD7CE9">
      <w:pPr>
        <w:tabs>
          <w:tab w:val="left" w:pos="6340"/>
          <w:tab w:val="left" w:pos="7090"/>
        </w:tabs>
      </w:pPr>
      <w:r>
        <w:tab/>
      </w:r>
      <w:r w:rsidR="00AD7CE9">
        <w:tab/>
      </w:r>
    </w:p>
    <w:sectPr w:rsidR="001B409C" w:rsidRPr="001B409C" w:rsidSect="006854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2665" w:right="1418" w:bottom="2552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2CA3" w14:textId="77777777" w:rsidR="00975AAF" w:rsidRDefault="00975AAF">
      <w:r>
        <w:separator/>
      </w:r>
    </w:p>
  </w:endnote>
  <w:endnote w:type="continuationSeparator" w:id="0">
    <w:p w14:paraId="6D1C2AF0" w14:textId="77777777" w:rsidR="00975AAF" w:rsidRDefault="0097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9F27" w14:textId="77777777" w:rsidR="00F30ABB" w:rsidRDefault="00F30A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ADE4" w14:textId="1B5B4422" w:rsidR="00DE794D" w:rsidRPr="00161C3E" w:rsidRDefault="00DE794D" w:rsidP="00DE794D">
    <w:pPr>
      <w:pStyle w:val="Pieddepage"/>
      <w:jc w:val="center"/>
      <w:rPr>
        <w:b/>
        <w:color w:val="0070C0"/>
        <w:lang w:val="en-US"/>
      </w:rPr>
    </w:pPr>
    <w:r w:rsidRPr="00161C3E">
      <w:rPr>
        <w:b/>
        <w:color w:val="0070C0"/>
        <w:lang w:val="en-US"/>
      </w:rPr>
      <w:t>IT SERVICE</w:t>
    </w:r>
    <w:r w:rsidR="00787B00">
      <w:rPr>
        <w:b/>
        <w:color w:val="0070C0"/>
        <w:lang w:val="en-US"/>
      </w:rPr>
      <w:t>S</w:t>
    </w:r>
    <w:r w:rsidRPr="00161C3E">
      <w:rPr>
        <w:b/>
        <w:color w:val="0070C0"/>
        <w:lang w:val="en-US"/>
      </w:rPr>
      <w:t xml:space="preserve"> SARL </w:t>
    </w:r>
  </w:p>
  <w:p w14:paraId="0145DB80" w14:textId="77777777" w:rsidR="00DE794D" w:rsidRPr="00F90753" w:rsidRDefault="00DE794D" w:rsidP="00DE794D">
    <w:pPr>
      <w:pStyle w:val="Pieddepage"/>
      <w:jc w:val="center"/>
      <w:rPr>
        <w:color w:val="0070C0"/>
        <w:sz w:val="18"/>
        <w:szCs w:val="18"/>
        <w:lang w:val="en-US"/>
      </w:rPr>
    </w:pPr>
    <w:proofErr w:type="spellStart"/>
    <w:r w:rsidRPr="00F90753">
      <w:rPr>
        <w:color w:val="0070C0"/>
        <w:sz w:val="18"/>
        <w:szCs w:val="18"/>
        <w:lang w:val="en-US"/>
      </w:rPr>
      <w:t>Siège</w:t>
    </w:r>
    <w:proofErr w:type="spellEnd"/>
    <w:r w:rsidRPr="00F90753">
      <w:rPr>
        <w:color w:val="0070C0"/>
        <w:sz w:val="18"/>
        <w:szCs w:val="18"/>
        <w:lang w:val="en-US"/>
      </w:rPr>
      <w:t xml:space="preserve"> </w:t>
    </w:r>
    <w:proofErr w:type="gramStart"/>
    <w:r w:rsidRPr="00F90753">
      <w:rPr>
        <w:color w:val="0070C0"/>
        <w:sz w:val="18"/>
        <w:szCs w:val="18"/>
        <w:lang w:val="en-US"/>
      </w:rPr>
      <w:t>Social :</w:t>
    </w:r>
    <w:proofErr w:type="gramEnd"/>
  </w:p>
  <w:p w14:paraId="70025E8A" w14:textId="487F5CB4" w:rsidR="00DE794D" w:rsidRPr="00161C3E" w:rsidRDefault="00DE794D" w:rsidP="00DE794D">
    <w:pPr>
      <w:pStyle w:val="Pieddepage"/>
      <w:jc w:val="center"/>
      <w:rPr>
        <w:color w:val="0070C0"/>
        <w:sz w:val="18"/>
        <w:szCs w:val="18"/>
      </w:rPr>
    </w:pPr>
    <w:r w:rsidRPr="00542FF0">
      <w:rPr>
        <w:color w:val="0070C0"/>
        <w:sz w:val="18"/>
        <w:szCs w:val="18"/>
        <w:lang w:val="en-US"/>
      </w:rPr>
      <w:t xml:space="preserve"> CASANEARSHORE PARK 1100 BD AL QODS SHORE 2</w:t>
    </w:r>
    <w:r>
      <w:rPr>
        <w:color w:val="0070C0"/>
        <w:sz w:val="18"/>
        <w:szCs w:val="18"/>
        <w:lang w:val="en-US"/>
      </w:rPr>
      <w:t xml:space="preserve"> </w:t>
    </w:r>
    <w:r w:rsidRPr="00542FF0">
      <w:rPr>
        <w:color w:val="0070C0"/>
        <w:sz w:val="18"/>
        <w:szCs w:val="18"/>
        <w:lang w:val="en-US"/>
      </w:rPr>
      <w:t>P</w:t>
    </w:r>
    <w:r>
      <w:rPr>
        <w:color w:val="0070C0"/>
        <w:sz w:val="18"/>
        <w:szCs w:val="18"/>
        <w:lang w:val="en-US"/>
      </w:rPr>
      <w:t>LATEAU 1</w:t>
    </w:r>
    <w:r w:rsidR="00B11EAE">
      <w:rPr>
        <w:color w:val="0070C0"/>
        <w:sz w:val="18"/>
        <w:szCs w:val="18"/>
        <w:lang w:val="en-US"/>
      </w:rPr>
      <w:t>S</w:t>
    </w:r>
    <w:r>
      <w:rPr>
        <w:color w:val="0070C0"/>
        <w:sz w:val="18"/>
        <w:szCs w:val="18"/>
        <w:lang w:val="en-US"/>
      </w:rPr>
      <w:t xml:space="preserve"> M CASA</w:t>
    </w:r>
    <w:r w:rsidRPr="00542FF0">
      <w:rPr>
        <w:color w:val="0070C0"/>
        <w:sz w:val="18"/>
        <w:szCs w:val="18"/>
        <w:lang w:val="en-US"/>
      </w:rPr>
      <w:t xml:space="preserve"> – Casablanca - MAROC</w:t>
    </w:r>
  </w:p>
  <w:p w14:paraId="25F1D84F" w14:textId="741CA5C1" w:rsidR="00DE794D" w:rsidRPr="00161C3E" w:rsidRDefault="00DE794D" w:rsidP="00DE794D">
    <w:pPr>
      <w:pStyle w:val="Pieddepage"/>
      <w:jc w:val="center"/>
      <w:rPr>
        <w:color w:val="0070C0"/>
        <w:sz w:val="18"/>
        <w:szCs w:val="18"/>
        <w:lang w:val="sv-SE"/>
      </w:rPr>
    </w:pPr>
    <w:r w:rsidRPr="00161C3E">
      <w:rPr>
        <w:color w:val="0070C0"/>
        <w:sz w:val="18"/>
        <w:szCs w:val="18"/>
      </w:rPr>
      <w:t xml:space="preserve">    TEL : +212 5 </w:t>
    </w:r>
    <w:r w:rsidR="00F30ABB">
      <w:rPr>
        <w:color w:val="0070C0"/>
        <w:sz w:val="18"/>
        <w:szCs w:val="18"/>
      </w:rPr>
      <w:t>XXXXXXX</w:t>
    </w:r>
    <w:r w:rsidRPr="00161C3E">
      <w:rPr>
        <w:color w:val="0070C0"/>
        <w:sz w:val="18"/>
        <w:szCs w:val="18"/>
      </w:rPr>
      <w:t xml:space="preserve"> Fax : +212 5 </w:t>
    </w:r>
    <w:r w:rsidR="00F30ABB">
      <w:rPr>
        <w:color w:val="0070C0"/>
        <w:sz w:val="18"/>
        <w:szCs w:val="18"/>
      </w:rPr>
      <w:t>XXXXXXXX</w:t>
    </w:r>
  </w:p>
  <w:p w14:paraId="2484286D" w14:textId="207129A5" w:rsidR="009E4566" w:rsidRPr="00F30ABB" w:rsidRDefault="00DE794D" w:rsidP="00DE794D">
    <w:pPr>
      <w:pStyle w:val="Pieddepage"/>
      <w:rPr>
        <w:color w:val="0070C0"/>
        <w:sz w:val="18"/>
        <w:szCs w:val="18"/>
      </w:rPr>
    </w:pPr>
    <w:r w:rsidRPr="00F30ABB">
      <w:rPr>
        <w:color w:val="0070C0"/>
        <w:sz w:val="18"/>
        <w:szCs w:val="18"/>
      </w:rPr>
      <w:t xml:space="preserve">                                   CNSS N°</w:t>
    </w:r>
    <w:r w:rsidR="00F30ABB" w:rsidRPr="00F30ABB">
      <w:rPr>
        <w:color w:val="0070C0"/>
        <w:sz w:val="18"/>
        <w:szCs w:val="18"/>
      </w:rPr>
      <w:t>XX</w:t>
    </w:r>
    <w:r w:rsidR="00F30ABB">
      <w:rPr>
        <w:color w:val="0070C0"/>
        <w:sz w:val="18"/>
        <w:szCs w:val="18"/>
      </w:rPr>
      <w:t>XXXX</w:t>
    </w:r>
    <w:r w:rsidRPr="00F30ABB">
      <w:rPr>
        <w:color w:val="0070C0"/>
        <w:sz w:val="18"/>
        <w:szCs w:val="18"/>
      </w:rPr>
      <w:t xml:space="preserve">     IF N° </w:t>
    </w:r>
    <w:r w:rsidR="00F30ABB">
      <w:rPr>
        <w:color w:val="0070C0"/>
        <w:sz w:val="18"/>
        <w:szCs w:val="18"/>
      </w:rPr>
      <w:t>XXXXXX</w:t>
    </w:r>
    <w:r w:rsidRPr="00F30ABB">
      <w:rPr>
        <w:color w:val="0070C0"/>
        <w:sz w:val="18"/>
        <w:szCs w:val="18"/>
      </w:rPr>
      <w:t xml:space="preserve">    Patente N° </w:t>
    </w:r>
    <w:r w:rsidR="00F30ABB">
      <w:rPr>
        <w:color w:val="0070C0"/>
        <w:sz w:val="18"/>
        <w:szCs w:val="18"/>
      </w:rPr>
      <w:t>XXXXXXXX</w:t>
    </w:r>
    <w:r w:rsidRPr="00F30ABB">
      <w:rPr>
        <w:color w:val="0070C0"/>
        <w:sz w:val="18"/>
        <w:szCs w:val="18"/>
      </w:rPr>
      <w:t xml:space="preserve">     RC N°</w:t>
    </w:r>
    <w:r w:rsidR="00F30ABB">
      <w:rPr>
        <w:color w:val="0070C0"/>
        <w:sz w:val="18"/>
        <w:szCs w:val="18"/>
      </w:rPr>
      <w:t>XXXXXX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AA68" w14:textId="77777777" w:rsidR="00F30ABB" w:rsidRDefault="00F30A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2804" w14:textId="77777777" w:rsidR="00975AAF" w:rsidRDefault="00975AAF">
      <w:r>
        <w:separator/>
      </w:r>
    </w:p>
  </w:footnote>
  <w:footnote w:type="continuationSeparator" w:id="0">
    <w:p w14:paraId="2BA4B1F7" w14:textId="77777777" w:rsidR="00975AAF" w:rsidRDefault="0097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D79E" w14:textId="77777777" w:rsidR="00F30ABB" w:rsidRDefault="00F30A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6D7A" w14:textId="1C02AEC0" w:rsidR="009E4566" w:rsidRDefault="009E4566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78F3" w14:textId="77777777" w:rsidR="00F30ABB" w:rsidRDefault="00F30A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19E2"/>
    <w:rsid w:val="000046A0"/>
    <w:rsid w:val="000055C4"/>
    <w:rsid w:val="00005900"/>
    <w:rsid w:val="00013FCA"/>
    <w:rsid w:val="0001492F"/>
    <w:rsid w:val="00014F92"/>
    <w:rsid w:val="00015C38"/>
    <w:rsid w:val="000160A9"/>
    <w:rsid w:val="0001696E"/>
    <w:rsid w:val="000171CE"/>
    <w:rsid w:val="000178B6"/>
    <w:rsid w:val="00021011"/>
    <w:rsid w:val="000216E3"/>
    <w:rsid w:val="00022306"/>
    <w:rsid w:val="00023F66"/>
    <w:rsid w:val="000249B5"/>
    <w:rsid w:val="00026480"/>
    <w:rsid w:val="00026B34"/>
    <w:rsid w:val="000317CE"/>
    <w:rsid w:val="00031BAE"/>
    <w:rsid w:val="00034203"/>
    <w:rsid w:val="000342A9"/>
    <w:rsid w:val="000346DF"/>
    <w:rsid w:val="00034A63"/>
    <w:rsid w:val="00045B2B"/>
    <w:rsid w:val="00050293"/>
    <w:rsid w:val="00050A40"/>
    <w:rsid w:val="00054475"/>
    <w:rsid w:val="000554DC"/>
    <w:rsid w:val="00055E7D"/>
    <w:rsid w:val="000567EB"/>
    <w:rsid w:val="00057531"/>
    <w:rsid w:val="00057822"/>
    <w:rsid w:val="00060F42"/>
    <w:rsid w:val="00061CCC"/>
    <w:rsid w:val="00061ED0"/>
    <w:rsid w:val="00063FC4"/>
    <w:rsid w:val="00064841"/>
    <w:rsid w:val="0006541C"/>
    <w:rsid w:val="00065C52"/>
    <w:rsid w:val="00066E82"/>
    <w:rsid w:val="00070061"/>
    <w:rsid w:val="00071929"/>
    <w:rsid w:val="00071BEB"/>
    <w:rsid w:val="00071CF5"/>
    <w:rsid w:val="00072CBE"/>
    <w:rsid w:val="00073192"/>
    <w:rsid w:val="00080C8A"/>
    <w:rsid w:val="000820A8"/>
    <w:rsid w:val="000832E6"/>
    <w:rsid w:val="00083932"/>
    <w:rsid w:val="00084765"/>
    <w:rsid w:val="00084FC7"/>
    <w:rsid w:val="00085903"/>
    <w:rsid w:val="000867D1"/>
    <w:rsid w:val="000868C1"/>
    <w:rsid w:val="00087044"/>
    <w:rsid w:val="00090BAA"/>
    <w:rsid w:val="00092079"/>
    <w:rsid w:val="00093A12"/>
    <w:rsid w:val="00095ADB"/>
    <w:rsid w:val="00095E13"/>
    <w:rsid w:val="000967C8"/>
    <w:rsid w:val="000974E3"/>
    <w:rsid w:val="000975DD"/>
    <w:rsid w:val="000A19F9"/>
    <w:rsid w:val="000A27C8"/>
    <w:rsid w:val="000A2C50"/>
    <w:rsid w:val="000A2DC5"/>
    <w:rsid w:val="000A3401"/>
    <w:rsid w:val="000A3978"/>
    <w:rsid w:val="000A4E3F"/>
    <w:rsid w:val="000A4E76"/>
    <w:rsid w:val="000A5D36"/>
    <w:rsid w:val="000A6C36"/>
    <w:rsid w:val="000B2B54"/>
    <w:rsid w:val="000B376E"/>
    <w:rsid w:val="000B3A8F"/>
    <w:rsid w:val="000B4EC5"/>
    <w:rsid w:val="000B5259"/>
    <w:rsid w:val="000B73E6"/>
    <w:rsid w:val="000C0C25"/>
    <w:rsid w:val="000C0E4F"/>
    <w:rsid w:val="000C2CA7"/>
    <w:rsid w:val="000C3C89"/>
    <w:rsid w:val="000C4B57"/>
    <w:rsid w:val="000C5775"/>
    <w:rsid w:val="000C57B1"/>
    <w:rsid w:val="000C63EB"/>
    <w:rsid w:val="000C6AEF"/>
    <w:rsid w:val="000C7AF7"/>
    <w:rsid w:val="000D0275"/>
    <w:rsid w:val="000D2BCB"/>
    <w:rsid w:val="000D480D"/>
    <w:rsid w:val="000D573B"/>
    <w:rsid w:val="000D6C94"/>
    <w:rsid w:val="000D744E"/>
    <w:rsid w:val="000D7D4E"/>
    <w:rsid w:val="000E0338"/>
    <w:rsid w:val="000E0DF3"/>
    <w:rsid w:val="000E136E"/>
    <w:rsid w:val="000E1AD5"/>
    <w:rsid w:val="000E213B"/>
    <w:rsid w:val="000E46A4"/>
    <w:rsid w:val="000E51C9"/>
    <w:rsid w:val="000E55A0"/>
    <w:rsid w:val="000E61EE"/>
    <w:rsid w:val="000E6BB3"/>
    <w:rsid w:val="000E7654"/>
    <w:rsid w:val="000E7B89"/>
    <w:rsid w:val="000F0EC6"/>
    <w:rsid w:val="000F2447"/>
    <w:rsid w:val="000F2642"/>
    <w:rsid w:val="000F2E4A"/>
    <w:rsid w:val="000F4527"/>
    <w:rsid w:val="000F608A"/>
    <w:rsid w:val="000F6D27"/>
    <w:rsid w:val="00101CBF"/>
    <w:rsid w:val="001025B9"/>
    <w:rsid w:val="00103ECC"/>
    <w:rsid w:val="001050A7"/>
    <w:rsid w:val="0010564B"/>
    <w:rsid w:val="00105921"/>
    <w:rsid w:val="00106D80"/>
    <w:rsid w:val="00107254"/>
    <w:rsid w:val="00107305"/>
    <w:rsid w:val="00107DAF"/>
    <w:rsid w:val="00112742"/>
    <w:rsid w:val="00113F25"/>
    <w:rsid w:val="0011414C"/>
    <w:rsid w:val="00114F9A"/>
    <w:rsid w:val="00117F2E"/>
    <w:rsid w:val="001205FD"/>
    <w:rsid w:val="00120869"/>
    <w:rsid w:val="00120C6B"/>
    <w:rsid w:val="00121514"/>
    <w:rsid w:val="001216C8"/>
    <w:rsid w:val="00122F57"/>
    <w:rsid w:val="0012476B"/>
    <w:rsid w:val="001261A3"/>
    <w:rsid w:val="001278B2"/>
    <w:rsid w:val="00131947"/>
    <w:rsid w:val="00132226"/>
    <w:rsid w:val="00133B56"/>
    <w:rsid w:val="00133C7C"/>
    <w:rsid w:val="0013404D"/>
    <w:rsid w:val="001351ED"/>
    <w:rsid w:val="00140230"/>
    <w:rsid w:val="00140416"/>
    <w:rsid w:val="00140B47"/>
    <w:rsid w:val="00141E58"/>
    <w:rsid w:val="00146B26"/>
    <w:rsid w:val="00147B05"/>
    <w:rsid w:val="001540A0"/>
    <w:rsid w:val="001544FC"/>
    <w:rsid w:val="00156C8D"/>
    <w:rsid w:val="001601F8"/>
    <w:rsid w:val="00160319"/>
    <w:rsid w:val="00160A2C"/>
    <w:rsid w:val="00162145"/>
    <w:rsid w:val="0016218F"/>
    <w:rsid w:val="001625B1"/>
    <w:rsid w:val="00162C9B"/>
    <w:rsid w:val="00162F67"/>
    <w:rsid w:val="0016453F"/>
    <w:rsid w:val="00165FC8"/>
    <w:rsid w:val="0016688F"/>
    <w:rsid w:val="00166C85"/>
    <w:rsid w:val="001747BC"/>
    <w:rsid w:val="001761F3"/>
    <w:rsid w:val="0017632C"/>
    <w:rsid w:val="00176DDC"/>
    <w:rsid w:val="00177CE8"/>
    <w:rsid w:val="00181A53"/>
    <w:rsid w:val="00182D36"/>
    <w:rsid w:val="00182EA5"/>
    <w:rsid w:val="00183318"/>
    <w:rsid w:val="0018427C"/>
    <w:rsid w:val="00185B0E"/>
    <w:rsid w:val="00185D28"/>
    <w:rsid w:val="00186319"/>
    <w:rsid w:val="00186AB8"/>
    <w:rsid w:val="00186F12"/>
    <w:rsid w:val="00187004"/>
    <w:rsid w:val="00191245"/>
    <w:rsid w:val="0019151E"/>
    <w:rsid w:val="00191BD6"/>
    <w:rsid w:val="00192C1D"/>
    <w:rsid w:val="00192F00"/>
    <w:rsid w:val="00193BEA"/>
    <w:rsid w:val="001945FA"/>
    <w:rsid w:val="00195076"/>
    <w:rsid w:val="0019529F"/>
    <w:rsid w:val="001955AD"/>
    <w:rsid w:val="001A0579"/>
    <w:rsid w:val="001A13F4"/>
    <w:rsid w:val="001A4518"/>
    <w:rsid w:val="001A4E36"/>
    <w:rsid w:val="001A6027"/>
    <w:rsid w:val="001B1354"/>
    <w:rsid w:val="001B184F"/>
    <w:rsid w:val="001B1DBD"/>
    <w:rsid w:val="001B3552"/>
    <w:rsid w:val="001B3BC8"/>
    <w:rsid w:val="001B409C"/>
    <w:rsid w:val="001B5168"/>
    <w:rsid w:val="001B55A4"/>
    <w:rsid w:val="001B62EA"/>
    <w:rsid w:val="001B7D8E"/>
    <w:rsid w:val="001C3DEC"/>
    <w:rsid w:val="001C5A4A"/>
    <w:rsid w:val="001C6477"/>
    <w:rsid w:val="001D068A"/>
    <w:rsid w:val="001D1558"/>
    <w:rsid w:val="001D3E05"/>
    <w:rsid w:val="001D4138"/>
    <w:rsid w:val="001D545A"/>
    <w:rsid w:val="001D61AE"/>
    <w:rsid w:val="001E0FE3"/>
    <w:rsid w:val="001E26F7"/>
    <w:rsid w:val="001E287E"/>
    <w:rsid w:val="001E52D2"/>
    <w:rsid w:val="001E60F6"/>
    <w:rsid w:val="001F022C"/>
    <w:rsid w:val="001F055D"/>
    <w:rsid w:val="001F0DBB"/>
    <w:rsid w:val="001F16EA"/>
    <w:rsid w:val="001F3EA1"/>
    <w:rsid w:val="001F4D7B"/>
    <w:rsid w:val="001F6236"/>
    <w:rsid w:val="001F66F1"/>
    <w:rsid w:val="001F7CC8"/>
    <w:rsid w:val="00200105"/>
    <w:rsid w:val="002042A8"/>
    <w:rsid w:val="002045A0"/>
    <w:rsid w:val="0020468A"/>
    <w:rsid w:val="0021121E"/>
    <w:rsid w:val="0021138A"/>
    <w:rsid w:val="002117EA"/>
    <w:rsid w:val="00217B80"/>
    <w:rsid w:val="002218E3"/>
    <w:rsid w:val="0022265B"/>
    <w:rsid w:val="00222F17"/>
    <w:rsid w:val="0022452F"/>
    <w:rsid w:val="00224676"/>
    <w:rsid w:val="0022541B"/>
    <w:rsid w:val="002258D7"/>
    <w:rsid w:val="00225D6B"/>
    <w:rsid w:val="00232540"/>
    <w:rsid w:val="00232F2E"/>
    <w:rsid w:val="00235AB9"/>
    <w:rsid w:val="00235CDD"/>
    <w:rsid w:val="00237DAD"/>
    <w:rsid w:val="00240598"/>
    <w:rsid w:val="002408A4"/>
    <w:rsid w:val="00241BA9"/>
    <w:rsid w:val="00244B59"/>
    <w:rsid w:val="00245F21"/>
    <w:rsid w:val="0024772B"/>
    <w:rsid w:val="00247866"/>
    <w:rsid w:val="00251891"/>
    <w:rsid w:val="0025224C"/>
    <w:rsid w:val="00252394"/>
    <w:rsid w:val="00253BEC"/>
    <w:rsid w:val="00254302"/>
    <w:rsid w:val="00254716"/>
    <w:rsid w:val="00254AFB"/>
    <w:rsid w:val="00256EDD"/>
    <w:rsid w:val="002574BA"/>
    <w:rsid w:val="0026277F"/>
    <w:rsid w:val="00264C61"/>
    <w:rsid w:val="00265986"/>
    <w:rsid w:val="00265B9D"/>
    <w:rsid w:val="002672A9"/>
    <w:rsid w:val="002676DE"/>
    <w:rsid w:val="00273563"/>
    <w:rsid w:val="00275406"/>
    <w:rsid w:val="00275C3B"/>
    <w:rsid w:val="0027693A"/>
    <w:rsid w:val="002817BE"/>
    <w:rsid w:val="00284073"/>
    <w:rsid w:val="0028422E"/>
    <w:rsid w:val="00284E6B"/>
    <w:rsid w:val="0028585B"/>
    <w:rsid w:val="00286A61"/>
    <w:rsid w:val="0028701D"/>
    <w:rsid w:val="002872B2"/>
    <w:rsid w:val="0029045D"/>
    <w:rsid w:val="00292433"/>
    <w:rsid w:val="002925E9"/>
    <w:rsid w:val="00292F4C"/>
    <w:rsid w:val="00294CF9"/>
    <w:rsid w:val="00297FB2"/>
    <w:rsid w:val="002A1769"/>
    <w:rsid w:val="002A2E5D"/>
    <w:rsid w:val="002A4BF7"/>
    <w:rsid w:val="002A4DBA"/>
    <w:rsid w:val="002A5AD2"/>
    <w:rsid w:val="002A7A68"/>
    <w:rsid w:val="002A7C94"/>
    <w:rsid w:val="002B0ACC"/>
    <w:rsid w:val="002B0EBB"/>
    <w:rsid w:val="002B1783"/>
    <w:rsid w:val="002B2D7B"/>
    <w:rsid w:val="002B30E3"/>
    <w:rsid w:val="002B6D2E"/>
    <w:rsid w:val="002B7F2F"/>
    <w:rsid w:val="002C00E7"/>
    <w:rsid w:val="002C03F6"/>
    <w:rsid w:val="002C4318"/>
    <w:rsid w:val="002C5269"/>
    <w:rsid w:val="002C6041"/>
    <w:rsid w:val="002C6222"/>
    <w:rsid w:val="002C6454"/>
    <w:rsid w:val="002C6B5C"/>
    <w:rsid w:val="002C6D8D"/>
    <w:rsid w:val="002D094A"/>
    <w:rsid w:val="002D274C"/>
    <w:rsid w:val="002D27B8"/>
    <w:rsid w:val="002D5E65"/>
    <w:rsid w:val="002D714B"/>
    <w:rsid w:val="002E0129"/>
    <w:rsid w:val="002E15CF"/>
    <w:rsid w:val="002E2139"/>
    <w:rsid w:val="002E2AC2"/>
    <w:rsid w:val="002E3330"/>
    <w:rsid w:val="002E36CC"/>
    <w:rsid w:val="002E4745"/>
    <w:rsid w:val="002E47C0"/>
    <w:rsid w:val="002E4851"/>
    <w:rsid w:val="002E53A3"/>
    <w:rsid w:val="002E549D"/>
    <w:rsid w:val="002E55F8"/>
    <w:rsid w:val="002F1D9F"/>
    <w:rsid w:val="002F2F3D"/>
    <w:rsid w:val="002F37C2"/>
    <w:rsid w:val="002F38E2"/>
    <w:rsid w:val="002F48E9"/>
    <w:rsid w:val="002F55CE"/>
    <w:rsid w:val="002F5B5A"/>
    <w:rsid w:val="002F6844"/>
    <w:rsid w:val="003016A9"/>
    <w:rsid w:val="003020D2"/>
    <w:rsid w:val="00302A7A"/>
    <w:rsid w:val="00303FAE"/>
    <w:rsid w:val="00304506"/>
    <w:rsid w:val="00304FA0"/>
    <w:rsid w:val="00305025"/>
    <w:rsid w:val="00306BBC"/>
    <w:rsid w:val="003071BB"/>
    <w:rsid w:val="0031170C"/>
    <w:rsid w:val="00314EE1"/>
    <w:rsid w:val="00316B39"/>
    <w:rsid w:val="00320AD9"/>
    <w:rsid w:val="00320B23"/>
    <w:rsid w:val="00321C09"/>
    <w:rsid w:val="00322C82"/>
    <w:rsid w:val="003240CC"/>
    <w:rsid w:val="00325CA4"/>
    <w:rsid w:val="00327B2E"/>
    <w:rsid w:val="00327BA0"/>
    <w:rsid w:val="0033026A"/>
    <w:rsid w:val="0033094F"/>
    <w:rsid w:val="003310D9"/>
    <w:rsid w:val="003331CA"/>
    <w:rsid w:val="00333734"/>
    <w:rsid w:val="00333A79"/>
    <w:rsid w:val="0033483E"/>
    <w:rsid w:val="00335AF1"/>
    <w:rsid w:val="00337AB8"/>
    <w:rsid w:val="00342565"/>
    <w:rsid w:val="00342776"/>
    <w:rsid w:val="00342ACB"/>
    <w:rsid w:val="00344F66"/>
    <w:rsid w:val="003466BA"/>
    <w:rsid w:val="00350E65"/>
    <w:rsid w:val="00351C73"/>
    <w:rsid w:val="00353AE1"/>
    <w:rsid w:val="00354A96"/>
    <w:rsid w:val="00354AE1"/>
    <w:rsid w:val="00354B6B"/>
    <w:rsid w:val="00354D49"/>
    <w:rsid w:val="00354DE4"/>
    <w:rsid w:val="00354FF6"/>
    <w:rsid w:val="00357531"/>
    <w:rsid w:val="00364540"/>
    <w:rsid w:val="0037037E"/>
    <w:rsid w:val="00372E30"/>
    <w:rsid w:val="003734E8"/>
    <w:rsid w:val="003740AE"/>
    <w:rsid w:val="00374D6C"/>
    <w:rsid w:val="00375A9D"/>
    <w:rsid w:val="003760DF"/>
    <w:rsid w:val="00384068"/>
    <w:rsid w:val="003874FC"/>
    <w:rsid w:val="0038790E"/>
    <w:rsid w:val="00390BDB"/>
    <w:rsid w:val="003932BF"/>
    <w:rsid w:val="00393EC0"/>
    <w:rsid w:val="00394A08"/>
    <w:rsid w:val="003960F7"/>
    <w:rsid w:val="003979E3"/>
    <w:rsid w:val="003A17F4"/>
    <w:rsid w:val="003A1B2D"/>
    <w:rsid w:val="003A6BBC"/>
    <w:rsid w:val="003A72FC"/>
    <w:rsid w:val="003B105D"/>
    <w:rsid w:val="003B1954"/>
    <w:rsid w:val="003B2804"/>
    <w:rsid w:val="003B35D8"/>
    <w:rsid w:val="003B378C"/>
    <w:rsid w:val="003B3806"/>
    <w:rsid w:val="003B483A"/>
    <w:rsid w:val="003B5D5A"/>
    <w:rsid w:val="003B5E16"/>
    <w:rsid w:val="003B73EF"/>
    <w:rsid w:val="003C0C0E"/>
    <w:rsid w:val="003C0D4D"/>
    <w:rsid w:val="003C40F6"/>
    <w:rsid w:val="003C411B"/>
    <w:rsid w:val="003C5FDC"/>
    <w:rsid w:val="003C7423"/>
    <w:rsid w:val="003D333F"/>
    <w:rsid w:val="003D3968"/>
    <w:rsid w:val="003D5194"/>
    <w:rsid w:val="003D61CF"/>
    <w:rsid w:val="003D7CF3"/>
    <w:rsid w:val="003E0168"/>
    <w:rsid w:val="003E07AB"/>
    <w:rsid w:val="003E0B6D"/>
    <w:rsid w:val="003E1D8D"/>
    <w:rsid w:val="003E4190"/>
    <w:rsid w:val="003E50DB"/>
    <w:rsid w:val="003E51F8"/>
    <w:rsid w:val="003E599C"/>
    <w:rsid w:val="003E7CD8"/>
    <w:rsid w:val="003F4A6A"/>
    <w:rsid w:val="003F57D8"/>
    <w:rsid w:val="003F65AF"/>
    <w:rsid w:val="0040042E"/>
    <w:rsid w:val="004009F9"/>
    <w:rsid w:val="00402B67"/>
    <w:rsid w:val="00403E27"/>
    <w:rsid w:val="00404CB4"/>
    <w:rsid w:val="00405485"/>
    <w:rsid w:val="004073E1"/>
    <w:rsid w:val="0040798B"/>
    <w:rsid w:val="00410EA4"/>
    <w:rsid w:val="0041151D"/>
    <w:rsid w:val="004132E7"/>
    <w:rsid w:val="00413824"/>
    <w:rsid w:val="00414CEC"/>
    <w:rsid w:val="004211C0"/>
    <w:rsid w:val="00421B1D"/>
    <w:rsid w:val="00421C85"/>
    <w:rsid w:val="0042226D"/>
    <w:rsid w:val="00422514"/>
    <w:rsid w:val="004245C0"/>
    <w:rsid w:val="00424A7E"/>
    <w:rsid w:val="00424F54"/>
    <w:rsid w:val="00427C31"/>
    <w:rsid w:val="00427E3F"/>
    <w:rsid w:val="0043025D"/>
    <w:rsid w:val="00430900"/>
    <w:rsid w:val="00430F0C"/>
    <w:rsid w:val="004320B6"/>
    <w:rsid w:val="004326EF"/>
    <w:rsid w:val="00432A3B"/>
    <w:rsid w:val="004331F8"/>
    <w:rsid w:val="004337EE"/>
    <w:rsid w:val="00440F52"/>
    <w:rsid w:val="00442B5D"/>
    <w:rsid w:val="00444A4F"/>
    <w:rsid w:val="00446AB9"/>
    <w:rsid w:val="00447701"/>
    <w:rsid w:val="00450563"/>
    <w:rsid w:val="004511B1"/>
    <w:rsid w:val="004511FF"/>
    <w:rsid w:val="00452652"/>
    <w:rsid w:val="004526BA"/>
    <w:rsid w:val="00452820"/>
    <w:rsid w:val="00457D7A"/>
    <w:rsid w:val="0046028F"/>
    <w:rsid w:val="004602AE"/>
    <w:rsid w:val="004634E9"/>
    <w:rsid w:val="00463B3B"/>
    <w:rsid w:val="00470BBE"/>
    <w:rsid w:val="00471B86"/>
    <w:rsid w:val="00474F25"/>
    <w:rsid w:val="004779DE"/>
    <w:rsid w:val="004803B5"/>
    <w:rsid w:val="00482226"/>
    <w:rsid w:val="004828EB"/>
    <w:rsid w:val="0048467C"/>
    <w:rsid w:val="004846E8"/>
    <w:rsid w:val="00484F6F"/>
    <w:rsid w:val="004900B0"/>
    <w:rsid w:val="00490161"/>
    <w:rsid w:val="00490D8D"/>
    <w:rsid w:val="004928D8"/>
    <w:rsid w:val="004948BE"/>
    <w:rsid w:val="00494FC4"/>
    <w:rsid w:val="0049579E"/>
    <w:rsid w:val="00495AF8"/>
    <w:rsid w:val="00496776"/>
    <w:rsid w:val="00496DA9"/>
    <w:rsid w:val="00497516"/>
    <w:rsid w:val="004A0B96"/>
    <w:rsid w:val="004A1481"/>
    <w:rsid w:val="004A1941"/>
    <w:rsid w:val="004A20C2"/>
    <w:rsid w:val="004A264E"/>
    <w:rsid w:val="004A2B39"/>
    <w:rsid w:val="004A54F6"/>
    <w:rsid w:val="004A608B"/>
    <w:rsid w:val="004B10D1"/>
    <w:rsid w:val="004B4135"/>
    <w:rsid w:val="004B4EC6"/>
    <w:rsid w:val="004B6486"/>
    <w:rsid w:val="004B7933"/>
    <w:rsid w:val="004B7D81"/>
    <w:rsid w:val="004C028F"/>
    <w:rsid w:val="004C3901"/>
    <w:rsid w:val="004C4BD9"/>
    <w:rsid w:val="004D0DBA"/>
    <w:rsid w:val="004D17A6"/>
    <w:rsid w:val="004D750D"/>
    <w:rsid w:val="004E1118"/>
    <w:rsid w:val="004E1632"/>
    <w:rsid w:val="004E1EE5"/>
    <w:rsid w:val="004E3C9D"/>
    <w:rsid w:val="004E4121"/>
    <w:rsid w:val="004E78E4"/>
    <w:rsid w:val="004F0CEE"/>
    <w:rsid w:val="004F14F4"/>
    <w:rsid w:val="004F2376"/>
    <w:rsid w:val="004F3C32"/>
    <w:rsid w:val="004F6275"/>
    <w:rsid w:val="004F7C5D"/>
    <w:rsid w:val="00500ACB"/>
    <w:rsid w:val="00501558"/>
    <w:rsid w:val="00501A22"/>
    <w:rsid w:val="00502CA1"/>
    <w:rsid w:val="005032FE"/>
    <w:rsid w:val="00503C42"/>
    <w:rsid w:val="00504D30"/>
    <w:rsid w:val="00505048"/>
    <w:rsid w:val="00505126"/>
    <w:rsid w:val="005143FF"/>
    <w:rsid w:val="00514938"/>
    <w:rsid w:val="00514F03"/>
    <w:rsid w:val="00515E14"/>
    <w:rsid w:val="005162F9"/>
    <w:rsid w:val="00516A4F"/>
    <w:rsid w:val="00523300"/>
    <w:rsid w:val="00523856"/>
    <w:rsid w:val="005249EF"/>
    <w:rsid w:val="00524FFD"/>
    <w:rsid w:val="00526C8F"/>
    <w:rsid w:val="00527812"/>
    <w:rsid w:val="005321B2"/>
    <w:rsid w:val="00532268"/>
    <w:rsid w:val="00532CC7"/>
    <w:rsid w:val="00534097"/>
    <w:rsid w:val="00536089"/>
    <w:rsid w:val="0053729E"/>
    <w:rsid w:val="00540894"/>
    <w:rsid w:val="00540D63"/>
    <w:rsid w:val="0054152D"/>
    <w:rsid w:val="00541FA9"/>
    <w:rsid w:val="00543B9E"/>
    <w:rsid w:val="0054405A"/>
    <w:rsid w:val="00544929"/>
    <w:rsid w:val="00544987"/>
    <w:rsid w:val="00546BE6"/>
    <w:rsid w:val="00552DD3"/>
    <w:rsid w:val="00554E66"/>
    <w:rsid w:val="00555576"/>
    <w:rsid w:val="00556581"/>
    <w:rsid w:val="00556E69"/>
    <w:rsid w:val="005573E9"/>
    <w:rsid w:val="005607AE"/>
    <w:rsid w:val="0056131A"/>
    <w:rsid w:val="0056178A"/>
    <w:rsid w:val="00564479"/>
    <w:rsid w:val="005651F6"/>
    <w:rsid w:val="00565238"/>
    <w:rsid w:val="005659BD"/>
    <w:rsid w:val="00565C6A"/>
    <w:rsid w:val="005674B7"/>
    <w:rsid w:val="00571588"/>
    <w:rsid w:val="00572E61"/>
    <w:rsid w:val="00573E61"/>
    <w:rsid w:val="005749B2"/>
    <w:rsid w:val="00574A06"/>
    <w:rsid w:val="00574C58"/>
    <w:rsid w:val="005756CB"/>
    <w:rsid w:val="0057574E"/>
    <w:rsid w:val="00577A78"/>
    <w:rsid w:val="0058061E"/>
    <w:rsid w:val="00580EFA"/>
    <w:rsid w:val="0058299F"/>
    <w:rsid w:val="00583EDA"/>
    <w:rsid w:val="005930A8"/>
    <w:rsid w:val="00594CB6"/>
    <w:rsid w:val="00596825"/>
    <w:rsid w:val="00597006"/>
    <w:rsid w:val="00597CE8"/>
    <w:rsid w:val="00597F28"/>
    <w:rsid w:val="005A2789"/>
    <w:rsid w:val="005A5E28"/>
    <w:rsid w:val="005A6CB8"/>
    <w:rsid w:val="005A7F76"/>
    <w:rsid w:val="005B0197"/>
    <w:rsid w:val="005B59D3"/>
    <w:rsid w:val="005B7E82"/>
    <w:rsid w:val="005C222E"/>
    <w:rsid w:val="005C3941"/>
    <w:rsid w:val="005C4ED8"/>
    <w:rsid w:val="005C590F"/>
    <w:rsid w:val="005C599C"/>
    <w:rsid w:val="005C6258"/>
    <w:rsid w:val="005C633D"/>
    <w:rsid w:val="005C7C1A"/>
    <w:rsid w:val="005D1BEE"/>
    <w:rsid w:val="005D1CF4"/>
    <w:rsid w:val="005D1EB0"/>
    <w:rsid w:val="005D296B"/>
    <w:rsid w:val="005D401F"/>
    <w:rsid w:val="005D4373"/>
    <w:rsid w:val="005D47DC"/>
    <w:rsid w:val="005D4F34"/>
    <w:rsid w:val="005D5D35"/>
    <w:rsid w:val="005E2B1B"/>
    <w:rsid w:val="005E2ED2"/>
    <w:rsid w:val="005E30AD"/>
    <w:rsid w:val="005E3E6F"/>
    <w:rsid w:val="005E46EF"/>
    <w:rsid w:val="005E526C"/>
    <w:rsid w:val="005E5D89"/>
    <w:rsid w:val="005E6860"/>
    <w:rsid w:val="005E701B"/>
    <w:rsid w:val="005E7F78"/>
    <w:rsid w:val="005F118A"/>
    <w:rsid w:val="005F15C4"/>
    <w:rsid w:val="005F367C"/>
    <w:rsid w:val="005F40E4"/>
    <w:rsid w:val="005F4DE1"/>
    <w:rsid w:val="005F6AA9"/>
    <w:rsid w:val="005F6DC4"/>
    <w:rsid w:val="005F7CFE"/>
    <w:rsid w:val="00600B87"/>
    <w:rsid w:val="0060105A"/>
    <w:rsid w:val="006047E8"/>
    <w:rsid w:val="00605F2B"/>
    <w:rsid w:val="00606582"/>
    <w:rsid w:val="006071C9"/>
    <w:rsid w:val="0060795E"/>
    <w:rsid w:val="0061054B"/>
    <w:rsid w:val="006105F0"/>
    <w:rsid w:val="00613CEA"/>
    <w:rsid w:val="006161CE"/>
    <w:rsid w:val="00616DA8"/>
    <w:rsid w:val="00620B53"/>
    <w:rsid w:val="006216F2"/>
    <w:rsid w:val="006230F3"/>
    <w:rsid w:val="006238DE"/>
    <w:rsid w:val="00623CD5"/>
    <w:rsid w:val="006249E7"/>
    <w:rsid w:val="00626027"/>
    <w:rsid w:val="00626437"/>
    <w:rsid w:val="00627F53"/>
    <w:rsid w:val="006301A5"/>
    <w:rsid w:val="00631992"/>
    <w:rsid w:val="00633376"/>
    <w:rsid w:val="00635990"/>
    <w:rsid w:val="0063638D"/>
    <w:rsid w:val="00636C64"/>
    <w:rsid w:val="006401AF"/>
    <w:rsid w:val="00641694"/>
    <w:rsid w:val="00642B1E"/>
    <w:rsid w:val="006469D4"/>
    <w:rsid w:val="0064732E"/>
    <w:rsid w:val="00647DAC"/>
    <w:rsid w:val="0065033A"/>
    <w:rsid w:val="00650793"/>
    <w:rsid w:val="00652BB8"/>
    <w:rsid w:val="00653D4D"/>
    <w:rsid w:val="006551B5"/>
    <w:rsid w:val="00656259"/>
    <w:rsid w:val="006570D7"/>
    <w:rsid w:val="006574B8"/>
    <w:rsid w:val="00663AAD"/>
    <w:rsid w:val="00663D0F"/>
    <w:rsid w:val="00665201"/>
    <w:rsid w:val="00665B64"/>
    <w:rsid w:val="00665B7F"/>
    <w:rsid w:val="006663F9"/>
    <w:rsid w:val="00667534"/>
    <w:rsid w:val="006678B9"/>
    <w:rsid w:val="006679A0"/>
    <w:rsid w:val="00667D81"/>
    <w:rsid w:val="00671F5C"/>
    <w:rsid w:val="006743D1"/>
    <w:rsid w:val="00674605"/>
    <w:rsid w:val="006764E1"/>
    <w:rsid w:val="006777B7"/>
    <w:rsid w:val="00677E1A"/>
    <w:rsid w:val="006848FE"/>
    <w:rsid w:val="006854E7"/>
    <w:rsid w:val="0068589C"/>
    <w:rsid w:val="006864FB"/>
    <w:rsid w:val="006867FC"/>
    <w:rsid w:val="0069220E"/>
    <w:rsid w:val="00692BCD"/>
    <w:rsid w:val="00693DCD"/>
    <w:rsid w:val="0069486D"/>
    <w:rsid w:val="00694BD5"/>
    <w:rsid w:val="00695075"/>
    <w:rsid w:val="00695C35"/>
    <w:rsid w:val="00697173"/>
    <w:rsid w:val="006A047C"/>
    <w:rsid w:val="006A3673"/>
    <w:rsid w:val="006A40AD"/>
    <w:rsid w:val="006A416D"/>
    <w:rsid w:val="006A6CEB"/>
    <w:rsid w:val="006A7573"/>
    <w:rsid w:val="006B06E8"/>
    <w:rsid w:val="006B0C0E"/>
    <w:rsid w:val="006B1679"/>
    <w:rsid w:val="006B3A4F"/>
    <w:rsid w:val="006B440B"/>
    <w:rsid w:val="006B5A50"/>
    <w:rsid w:val="006B6E47"/>
    <w:rsid w:val="006C0676"/>
    <w:rsid w:val="006C46D7"/>
    <w:rsid w:val="006C4DAE"/>
    <w:rsid w:val="006C6949"/>
    <w:rsid w:val="006C71C0"/>
    <w:rsid w:val="006C7B21"/>
    <w:rsid w:val="006D1FF0"/>
    <w:rsid w:val="006D2EAB"/>
    <w:rsid w:val="006D4C2D"/>
    <w:rsid w:val="006D6E77"/>
    <w:rsid w:val="006E0148"/>
    <w:rsid w:val="006E0363"/>
    <w:rsid w:val="006E043F"/>
    <w:rsid w:val="006E06FD"/>
    <w:rsid w:val="006E0EC3"/>
    <w:rsid w:val="006E3161"/>
    <w:rsid w:val="006E5272"/>
    <w:rsid w:val="006F0280"/>
    <w:rsid w:val="006F3AB1"/>
    <w:rsid w:val="006F3EE3"/>
    <w:rsid w:val="006F4674"/>
    <w:rsid w:val="006F489D"/>
    <w:rsid w:val="00700211"/>
    <w:rsid w:val="00702B0A"/>
    <w:rsid w:val="00702BD2"/>
    <w:rsid w:val="007045B3"/>
    <w:rsid w:val="00704BA5"/>
    <w:rsid w:val="00705C81"/>
    <w:rsid w:val="0070798E"/>
    <w:rsid w:val="007105C0"/>
    <w:rsid w:val="00710A20"/>
    <w:rsid w:val="00710AEE"/>
    <w:rsid w:val="007111BF"/>
    <w:rsid w:val="007124E6"/>
    <w:rsid w:val="00712DA9"/>
    <w:rsid w:val="00712ED4"/>
    <w:rsid w:val="00714B7B"/>
    <w:rsid w:val="00716239"/>
    <w:rsid w:val="007201CD"/>
    <w:rsid w:val="00720219"/>
    <w:rsid w:val="00720A7B"/>
    <w:rsid w:val="00722F28"/>
    <w:rsid w:val="00725522"/>
    <w:rsid w:val="00725A12"/>
    <w:rsid w:val="00731078"/>
    <w:rsid w:val="00733DAB"/>
    <w:rsid w:val="007347A3"/>
    <w:rsid w:val="00734EE6"/>
    <w:rsid w:val="00735B99"/>
    <w:rsid w:val="00735C0F"/>
    <w:rsid w:val="007365DB"/>
    <w:rsid w:val="0074056F"/>
    <w:rsid w:val="007408D2"/>
    <w:rsid w:val="00743B24"/>
    <w:rsid w:val="00744186"/>
    <w:rsid w:val="007450A9"/>
    <w:rsid w:val="00745F7C"/>
    <w:rsid w:val="00746B96"/>
    <w:rsid w:val="00747E08"/>
    <w:rsid w:val="00750B0E"/>
    <w:rsid w:val="00754062"/>
    <w:rsid w:val="00754B9E"/>
    <w:rsid w:val="0075551D"/>
    <w:rsid w:val="0075601A"/>
    <w:rsid w:val="0075665E"/>
    <w:rsid w:val="00756B61"/>
    <w:rsid w:val="00760FBB"/>
    <w:rsid w:val="00762315"/>
    <w:rsid w:val="00762978"/>
    <w:rsid w:val="007638EC"/>
    <w:rsid w:val="0076408E"/>
    <w:rsid w:val="00764506"/>
    <w:rsid w:val="00764E87"/>
    <w:rsid w:val="00764F77"/>
    <w:rsid w:val="0076578C"/>
    <w:rsid w:val="007664DF"/>
    <w:rsid w:val="007672F6"/>
    <w:rsid w:val="0077127C"/>
    <w:rsid w:val="00775ED4"/>
    <w:rsid w:val="00776357"/>
    <w:rsid w:val="0077753E"/>
    <w:rsid w:val="0078089A"/>
    <w:rsid w:val="00780A54"/>
    <w:rsid w:val="00783B56"/>
    <w:rsid w:val="00786CB7"/>
    <w:rsid w:val="00787B00"/>
    <w:rsid w:val="00793109"/>
    <w:rsid w:val="00793D28"/>
    <w:rsid w:val="00795EE5"/>
    <w:rsid w:val="007968F8"/>
    <w:rsid w:val="007974EB"/>
    <w:rsid w:val="007A10C2"/>
    <w:rsid w:val="007A1E5F"/>
    <w:rsid w:val="007A4801"/>
    <w:rsid w:val="007A4968"/>
    <w:rsid w:val="007A5B4E"/>
    <w:rsid w:val="007A5F2D"/>
    <w:rsid w:val="007A74EF"/>
    <w:rsid w:val="007B3812"/>
    <w:rsid w:val="007B4BB1"/>
    <w:rsid w:val="007B4F56"/>
    <w:rsid w:val="007B5371"/>
    <w:rsid w:val="007C1FFA"/>
    <w:rsid w:val="007C2122"/>
    <w:rsid w:val="007C35C4"/>
    <w:rsid w:val="007C63ED"/>
    <w:rsid w:val="007C651D"/>
    <w:rsid w:val="007C695C"/>
    <w:rsid w:val="007C6CE5"/>
    <w:rsid w:val="007C710E"/>
    <w:rsid w:val="007C7591"/>
    <w:rsid w:val="007C75FC"/>
    <w:rsid w:val="007D102D"/>
    <w:rsid w:val="007D1A1D"/>
    <w:rsid w:val="007D31F6"/>
    <w:rsid w:val="007D3643"/>
    <w:rsid w:val="007D456E"/>
    <w:rsid w:val="007D4F3A"/>
    <w:rsid w:val="007D5018"/>
    <w:rsid w:val="007D58D1"/>
    <w:rsid w:val="007D682C"/>
    <w:rsid w:val="007D6D56"/>
    <w:rsid w:val="007D6F21"/>
    <w:rsid w:val="007D7751"/>
    <w:rsid w:val="007D7BD1"/>
    <w:rsid w:val="007D7F03"/>
    <w:rsid w:val="007E11DF"/>
    <w:rsid w:val="007E184A"/>
    <w:rsid w:val="007E1A03"/>
    <w:rsid w:val="007E1DC3"/>
    <w:rsid w:val="007E3661"/>
    <w:rsid w:val="007E6415"/>
    <w:rsid w:val="007E715E"/>
    <w:rsid w:val="007F1257"/>
    <w:rsid w:val="007F33B3"/>
    <w:rsid w:val="007F396C"/>
    <w:rsid w:val="007F43CD"/>
    <w:rsid w:val="007F561B"/>
    <w:rsid w:val="007F7C79"/>
    <w:rsid w:val="008019E7"/>
    <w:rsid w:val="00802FFD"/>
    <w:rsid w:val="00803BE7"/>
    <w:rsid w:val="00805FAF"/>
    <w:rsid w:val="00810402"/>
    <w:rsid w:val="0081091F"/>
    <w:rsid w:val="008150BD"/>
    <w:rsid w:val="008155F8"/>
    <w:rsid w:val="00815A4C"/>
    <w:rsid w:val="00817551"/>
    <w:rsid w:val="008212CB"/>
    <w:rsid w:val="00822F5C"/>
    <w:rsid w:val="008249A6"/>
    <w:rsid w:val="008249CE"/>
    <w:rsid w:val="00824FF7"/>
    <w:rsid w:val="0082761D"/>
    <w:rsid w:val="008319B3"/>
    <w:rsid w:val="00834222"/>
    <w:rsid w:val="00836082"/>
    <w:rsid w:val="00836E20"/>
    <w:rsid w:val="00840234"/>
    <w:rsid w:val="00842864"/>
    <w:rsid w:val="0084564F"/>
    <w:rsid w:val="00845F09"/>
    <w:rsid w:val="00846256"/>
    <w:rsid w:val="008511AA"/>
    <w:rsid w:val="00853B3D"/>
    <w:rsid w:val="00853EE7"/>
    <w:rsid w:val="00853FB6"/>
    <w:rsid w:val="00855E0A"/>
    <w:rsid w:val="0085708E"/>
    <w:rsid w:val="008600A8"/>
    <w:rsid w:val="00860830"/>
    <w:rsid w:val="00861EBE"/>
    <w:rsid w:val="00862695"/>
    <w:rsid w:val="008639D8"/>
    <w:rsid w:val="008656D6"/>
    <w:rsid w:val="00865ED8"/>
    <w:rsid w:val="0086667F"/>
    <w:rsid w:val="008739DD"/>
    <w:rsid w:val="00876FF7"/>
    <w:rsid w:val="0087708A"/>
    <w:rsid w:val="00880C1A"/>
    <w:rsid w:val="0088109B"/>
    <w:rsid w:val="00884315"/>
    <w:rsid w:val="008858E5"/>
    <w:rsid w:val="00885951"/>
    <w:rsid w:val="00886A3C"/>
    <w:rsid w:val="00887D65"/>
    <w:rsid w:val="0089138E"/>
    <w:rsid w:val="00891638"/>
    <w:rsid w:val="008922C6"/>
    <w:rsid w:val="00892617"/>
    <w:rsid w:val="00894494"/>
    <w:rsid w:val="00894951"/>
    <w:rsid w:val="008953DB"/>
    <w:rsid w:val="00895638"/>
    <w:rsid w:val="008969CA"/>
    <w:rsid w:val="008A0701"/>
    <w:rsid w:val="008A07F5"/>
    <w:rsid w:val="008A19A8"/>
    <w:rsid w:val="008A221B"/>
    <w:rsid w:val="008A2453"/>
    <w:rsid w:val="008A2CB1"/>
    <w:rsid w:val="008A6682"/>
    <w:rsid w:val="008A7880"/>
    <w:rsid w:val="008B1B63"/>
    <w:rsid w:val="008B2A1B"/>
    <w:rsid w:val="008B33A8"/>
    <w:rsid w:val="008B6CBA"/>
    <w:rsid w:val="008B6CC0"/>
    <w:rsid w:val="008B754D"/>
    <w:rsid w:val="008C144C"/>
    <w:rsid w:val="008C1B98"/>
    <w:rsid w:val="008C2045"/>
    <w:rsid w:val="008C31C4"/>
    <w:rsid w:val="008C4542"/>
    <w:rsid w:val="008C4F9F"/>
    <w:rsid w:val="008C5821"/>
    <w:rsid w:val="008C5EDF"/>
    <w:rsid w:val="008C6280"/>
    <w:rsid w:val="008C79D0"/>
    <w:rsid w:val="008C7A1F"/>
    <w:rsid w:val="008D28D1"/>
    <w:rsid w:val="008D30F4"/>
    <w:rsid w:val="008D3E0F"/>
    <w:rsid w:val="008D557D"/>
    <w:rsid w:val="008D634B"/>
    <w:rsid w:val="008D650E"/>
    <w:rsid w:val="008D6D05"/>
    <w:rsid w:val="008E1396"/>
    <w:rsid w:val="008E15AB"/>
    <w:rsid w:val="008E232E"/>
    <w:rsid w:val="008E2447"/>
    <w:rsid w:val="008E2C95"/>
    <w:rsid w:val="008E36CE"/>
    <w:rsid w:val="008E3C53"/>
    <w:rsid w:val="008E42A5"/>
    <w:rsid w:val="008E4BDF"/>
    <w:rsid w:val="008E57E6"/>
    <w:rsid w:val="008E5B26"/>
    <w:rsid w:val="008E7C33"/>
    <w:rsid w:val="008E7C99"/>
    <w:rsid w:val="008F0911"/>
    <w:rsid w:val="008F181B"/>
    <w:rsid w:val="008F2B7E"/>
    <w:rsid w:val="008F3517"/>
    <w:rsid w:val="008F3751"/>
    <w:rsid w:val="008F59D0"/>
    <w:rsid w:val="008F60F8"/>
    <w:rsid w:val="0090073F"/>
    <w:rsid w:val="009020B4"/>
    <w:rsid w:val="00906C18"/>
    <w:rsid w:val="009108DF"/>
    <w:rsid w:val="009113D3"/>
    <w:rsid w:val="00912E53"/>
    <w:rsid w:val="00914D38"/>
    <w:rsid w:val="0091520B"/>
    <w:rsid w:val="00916E14"/>
    <w:rsid w:val="009201F1"/>
    <w:rsid w:val="009206FB"/>
    <w:rsid w:val="00923D98"/>
    <w:rsid w:val="009261BF"/>
    <w:rsid w:val="009274EF"/>
    <w:rsid w:val="00927CE3"/>
    <w:rsid w:val="00930074"/>
    <w:rsid w:val="00930FA1"/>
    <w:rsid w:val="009310CE"/>
    <w:rsid w:val="00932F65"/>
    <w:rsid w:val="0093423E"/>
    <w:rsid w:val="00934B14"/>
    <w:rsid w:val="0093582A"/>
    <w:rsid w:val="00936E0A"/>
    <w:rsid w:val="0094380B"/>
    <w:rsid w:val="00946BB9"/>
    <w:rsid w:val="009513CA"/>
    <w:rsid w:val="00951941"/>
    <w:rsid w:val="009524F5"/>
    <w:rsid w:val="00955448"/>
    <w:rsid w:val="00955A58"/>
    <w:rsid w:val="00955C7D"/>
    <w:rsid w:val="009565A9"/>
    <w:rsid w:val="00956C6A"/>
    <w:rsid w:val="00956E01"/>
    <w:rsid w:val="0096140A"/>
    <w:rsid w:val="0096664B"/>
    <w:rsid w:val="00967820"/>
    <w:rsid w:val="009707EA"/>
    <w:rsid w:val="00970945"/>
    <w:rsid w:val="00971889"/>
    <w:rsid w:val="00974DC6"/>
    <w:rsid w:val="009759A6"/>
    <w:rsid w:val="00975AAF"/>
    <w:rsid w:val="00976211"/>
    <w:rsid w:val="00976F3D"/>
    <w:rsid w:val="009816B4"/>
    <w:rsid w:val="009820DA"/>
    <w:rsid w:val="009821D8"/>
    <w:rsid w:val="00982F57"/>
    <w:rsid w:val="0098591C"/>
    <w:rsid w:val="00985B7B"/>
    <w:rsid w:val="009865D7"/>
    <w:rsid w:val="009867B7"/>
    <w:rsid w:val="0098694B"/>
    <w:rsid w:val="009930AC"/>
    <w:rsid w:val="0099316F"/>
    <w:rsid w:val="00993556"/>
    <w:rsid w:val="00994300"/>
    <w:rsid w:val="0099573B"/>
    <w:rsid w:val="00995C34"/>
    <w:rsid w:val="00997A59"/>
    <w:rsid w:val="009A17AD"/>
    <w:rsid w:val="009A37B7"/>
    <w:rsid w:val="009A4984"/>
    <w:rsid w:val="009A4E3E"/>
    <w:rsid w:val="009A4F4B"/>
    <w:rsid w:val="009A657D"/>
    <w:rsid w:val="009A6D23"/>
    <w:rsid w:val="009A7E5B"/>
    <w:rsid w:val="009B1822"/>
    <w:rsid w:val="009B22A9"/>
    <w:rsid w:val="009B2A1F"/>
    <w:rsid w:val="009B38EF"/>
    <w:rsid w:val="009C2512"/>
    <w:rsid w:val="009C2CBE"/>
    <w:rsid w:val="009C3873"/>
    <w:rsid w:val="009C5A22"/>
    <w:rsid w:val="009D040D"/>
    <w:rsid w:val="009D1D73"/>
    <w:rsid w:val="009D27D4"/>
    <w:rsid w:val="009D5989"/>
    <w:rsid w:val="009D5D3B"/>
    <w:rsid w:val="009E08A8"/>
    <w:rsid w:val="009E0BBE"/>
    <w:rsid w:val="009E1E1F"/>
    <w:rsid w:val="009E27BF"/>
    <w:rsid w:val="009E4566"/>
    <w:rsid w:val="009E4AEF"/>
    <w:rsid w:val="009E4FD4"/>
    <w:rsid w:val="009E51F9"/>
    <w:rsid w:val="009E6288"/>
    <w:rsid w:val="009F02CB"/>
    <w:rsid w:val="009F0812"/>
    <w:rsid w:val="009F228F"/>
    <w:rsid w:val="009F2643"/>
    <w:rsid w:val="009F47C3"/>
    <w:rsid w:val="009F5081"/>
    <w:rsid w:val="009F6399"/>
    <w:rsid w:val="00A007A9"/>
    <w:rsid w:val="00A009F5"/>
    <w:rsid w:val="00A00C48"/>
    <w:rsid w:val="00A016B1"/>
    <w:rsid w:val="00A02872"/>
    <w:rsid w:val="00A02EA8"/>
    <w:rsid w:val="00A046C2"/>
    <w:rsid w:val="00A06054"/>
    <w:rsid w:val="00A0656B"/>
    <w:rsid w:val="00A12411"/>
    <w:rsid w:val="00A13506"/>
    <w:rsid w:val="00A14561"/>
    <w:rsid w:val="00A1509C"/>
    <w:rsid w:val="00A17D3F"/>
    <w:rsid w:val="00A223F1"/>
    <w:rsid w:val="00A23D36"/>
    <w:rsid w:val="00A23EA7"/>
    <w:rsid w:val="00A246F5"/>
    <w:rsid w:val="00A24986"/>
    <w:rsid w:val="00A30647"/>
    <w:rsid w:val="00A3225B"/>
    <w:rsid w:val="00A36406"/>
    <w:rsid w:val="00A369F4"/>
    <w:rsid w:val="00A40681"/>
    <w:rsid w:val="00A40C23"/>
    <w:rsid w:val="00A4134C"/>
    <w:rsid w:val="00A423DD"/>
    <w:rsid w:val="00A4340E"/>
    <w:rsid w:val="00A4377C"/>
    <w:rsid w:val="00A43CD8"/>
    <w:rsid w:val="00A445C9"/>
    <w:rsid w:val="00A500C1"/>
    <w:rsid w:val="00A5030D"/>
    <w:rsid w:val="00A511B9"/>
    <w:rsid w:val="00A511E4"/>
    <w:rsid w:val="00A52722"/>
    <w:rsid w:val="00A52746"/>
    <w:rsid w:val="00A529BC"/>
    <w:rsid w:val="00A606B6"/>
    <w:rsid w:val="00A61DB1"/>
    <w:rsid w:val="00A62B1F"/>
    <w:rsid w:val="00A62C97"/>
    <w:rsid w:val="00A63308"/>
    <w:rsid w:val="00A63EA1"/>
    <w:rsid w:val="00A653EB"/>
    <w:rsid w:val="00A66A69"/>
    <w:rsid w:val="00A70113"/>
    <w:rsid w:val="00A715FD"/>
    <w:rsid w:val="00A72269"/>
    <w:rsid w:val="00A72758"/>
    <w:rsid w:val="00A72835"/>
    <w:rsid w:val="00A7397C"/>
    <w:rsid w:val="00A7633D"/>
    <w:rsid w:val="00A80D19"/>
    <w:rsid w:val="00A81A8D"/>
    <w:rsid w:val="00A82FCD"/>
    <w:rsid w:val="00A83E98"/>
    <w:rsid w:val="00A841B9"/>
    <w:rsid w:val="00A86031"/>
    <w:rsid w:val="00A93001"/>
    <w:rsid w:val="00A943C2"/>
    <w:rsid w:val="00A953BD"/>
    <w:rsid w:val="00A95CF4"/>
    <w:rsid w:val="00A968F9"/>
    <w:rsid w:val="00A97079"/>
    <w:rsid w:val="00A971DE"/>
    <w:rsid w:val="00A97F15"/>
    <w:rsid w:val="00AA3B99"/>
    <w:rsid w:val="00AA4193"/>
    <w:rsid w:val="00AA427B"/>
    <w:rsid w:val="00AA6BF1"/>
    <w:rsid w:val="00AA707B"/>
    <w:rsid w:val="00AA7263"/>
    <w:rsid w:val="00AB0AE1"/>
    <w:rsid w:val="00AB0C44"/>
    <w:rsid w:val="00AB10EB"/>
    <w:rsid w:val="00AB233B"/>
    <w:rsid w:val="00AB3253"/>
    <w:rsid w:val="00AB6ADD"/>
    <w:rsid w:val="00AB729D"/>
    <w:rsid w:val="00AC1831"/>
    <w:rsid w:val="00AC1C95"/>
    <w:rsid w:val="00AC362F"/>
    <w:rsid w:val="00AC4271"/>
    <w:rsid w:val="00AC7871"/>
    <w:rsid w:val="00AC7D0B"/>
    <w:rsid w:val="00AD0A91"/>
    <w:rsid w:val="00AD1A2D"/>
    <w:rsid w:val="00AD1B6B"/>
    <w:rsid w:val="00AD2E92"/>
    <w:rsid w:val="00AD58E1"/>
    <w:rsid w:val="00AD62F9"/>
    <w:rsid w:val="00AD79BC"/>
    <w:rsid w:val="00AD7CE9"/>
    <w:rsid w:val="00AE0EE1"/>
    <w:rsid w:val="00AE1C3F"/>
    <w:rsid w:val="00AE2BC0"/>
    <w:rsid w:val="00AE3EB1"/>
    <w:rsid w:val="00AE513B"/>
    <w:rsid w:val="00AE54CA"/>
    <w:rsid w:val="00AE7297"/>
    <w:rsid w:val="00AE7CE0"/>
    <w:rsid w:val="00AF154C"/>
    <w:rsid w:val="00AF2733"/>
    <w:rsid w:val="00AF3236"/>
    <w:rsid w:val="00AF428A"/>
    <w:rsid w:val="00AF482D"/>
    <w:rsid w:val="00AF5517"/>
    <w:rsid w:val="00AF6D22"/>
    <w:rsid w:val="00AF7511"/>
    <w:rsid w:val="00B00A47"/>
    <w:rsid w:val="00B01469"/>
    <w:rsid w:val="00B019CD"/>
    <w:rsid w:val="00B01D90"/>
    <w:rsid w:val="00B04C46"/>
    <w:rsid w:val="00B053F5"/>
    <w:rsid w:val="00B05451"/>
    <w:rsid w:val="00B057E9"/>
    <w:rsid w:val="00B06751"/>
    <w:rsid w:val="00B067CC"/>
    <w:rsid w:val="00B07A55"/>
    <w:rsid w:val="00B07EFC"/>
    <w:rsid w:val="00B102ED"/>
    <w:rsid w:val="00B106E3"/>
    <w:rsid w:val="00B1136C"/>
    <w:rsid w:val="00B11C00"/>
    <w:rsid w:val="00B11EAE"/>
    <w:rsid w:val="00B121E2"/>
    <w:rsid w:val="00B12395"/>
    <w:rsid w:val="00B14037"/>
    <w:rsid w:val="00B14D9D"/>
    <w:rsid w:val="00B1616F"/>
    <w:rsid w:val="00B2143E"/>
    <w:rsid w:val="00B21A1C"/>
    <w:rsid w:val="00B23888"/>
    <w:rsid w:val="00B24222"/>
    <w:rsid w:val="00B2696F"/>
    <w:rsid w:val="00B2702A"/>
    <w:rsid w:val="00B306B8"/>
    <w:rsid w:val="00B3085E"/>
    <w:rsid w:val="00B31547"/>
    <w:rsid w:val="00B31BF2"/>
    <w:rsid w:val="00B3201C"/>
    <w:rsid w:val="00B34B54"/>
    <w:rsid w:val="00B35067"/>
    <w:rsid w:val="00B35861"/>
    <w:rsid w:val="00B3618F"/>
    <w:rsid w:val="00B37873"/>
    <w:rsid w:val="00B423E9"/>
    <w:rsid w:val="00B43084"/>
    <w:rsid w:val="00B45796"/>
    <w:rsid w:val="00B45AF7"/>
    <w:rsid w:val="00B47C1C"/>
    <w:rsid w:val="00B5282E"/>
    <w:rsid w:val="00B5305A"/>
    <w:rsid w:val="00B531D9"/>
    <w:rsid w:val="00B54F9D"/>
    <w:rsid w:val="00B612C4"/>
    <w:rsid w:val="00B61825"/>
    <w:rsid w:val="00B61C4F"/>
    <w:rsid w:val="00B629E7"/>
    <w:rsid w:val="00B63C57"/>
    <w:rsid w:val="00B642A7"/>
    <w:rsid w:val="00B64BE5"/>
    <w:rsid w:val="00B65C92"/>
    <w:rsid w:val="00B6694E"/>
    <w:rsid w:val="00B67173"/>
    <w:rsid w:val="00B7036E"/>
    <w:rsid w:val="00B7288D"/>
    <w:rsid w:val="00B80CB2"/>
    <w:rsid w:val="00B80FE2"/>
    <w:rsid w:val="00B81259"/>
    <w:rsid w:val="00B812C3"/>
    <w:rsid w:val="00B81522"/>
    <w:rsid w:val="00B821EB"/>
    <w:rsid w:val="00B82540"/>
    <w:rsid w:val="00B8445A"/>
    <w:rsid w:val="00B858B7"/>
    <w:rsid w:val="00B8608A"/>
    <w:rsid w:val="00B92C97"/>
    <w:rsid w:val="00B938BF"/>
    <w:rsid w:val="00B94267"/>
    <w:rsid w:val="00B960C0"/>
    <w:rsid w:val="00B96336"/>
    <w:rsid w:val="00B9782C"/>
    <w:rsid w:val="00BA014E"/>
    <w:rsid w:val="00BA1240"/>
    <w:rsid w:val="00BA4CD1"/>
    <w:rsid w:val="00BA6579"/>
    <w:rsid w:val="00BA7A7A"/>
    <w:rsid w:val="00BB2908"/>
    <w:rsid w:val="00BB2EC3"/>
    <w:rsid w:val="00BB33DE"/>
    <w:rsid w:val="00BB341E"/>
    <w:rsid w:val="00BB4BF7"/>
    <w:rsid w:val="00BB636D"/>
    <w:rsid w:val="00BB6FBD"/>
    <w:rsid w:val="00BB77EB"/>
    <w:rsid w:val="00BC1B5D"/>
    <w:rsid w:val="00BC1D38"/>
    <w:rsid w:val="00BC3E26"/>
    <w:rsid w:val="00BC4BF8"/>
    <w:rsid w:val="00BC624A"/>
    <w:rsid w:val="00BC6A48"/>
    <w:rsid w:val="00BD0A3D"/>
    <w:rsid w:val="00BD1C85"/>
    <w:rsid w:val="00BD5AC2"/>
    <w:rsid w:val="00BD5CE8"/>
    <w:rsid w:val="00BD64FB"/>
    <w:rsid w:val="00BD685D"/>
    <w:rsid w:val="00BE051F"/>
    <w:rsid w:val="00BE19A8"/>
    <w:rsid w:val="00BE35F3"/>
    <w:rsid w:val="00BE3A1C"/>
    <w:rsid w:val="00BE3B7A"/>
    <w:rsid w:val="00BE5328"/>
    <w:rsid w:val="00BE667C"/>
    <w:rsid w:val="00BE685C"/>
    <w:rsid w:val="00BE6F0C"/>
    <w:rsid w:val="00BF1221"/>
    <w:rsid w:val="00BF1354"/>
    <w:rsid w:val="00BF18DA"/>
    <w:rsid w:val="00BF1DDD"/>
    <w:rsid w:val="00BF291B"/>
    <w:rsid w:val="00BF46B4"/>
    <w:rsid w:val="00BF71E9"/>
    <w:rsid w:val="00C04CCC"/>
    <w:rsid w:val="00C04F7C"/>
    <w:rsid w:val="00C04FD5"/>
    <w:rsid w:val="00C05BFB"/>
    <w:rsid w:val="00C06D5C"/>
    <w:rsid w:val="00C10876"/>
    <w:rsid w:val="00C10ABB"/>
    <w:rsid w:val="00C10C21"/>
    <w:rsid w:val="00C10E3B"/>
    <w:rsid w:val="00C127C7"/>
    <w:rsid w:val="00C13B09"/>
    <w:rsid w:val="00C1516B"/>
    <w:rsid w:val="00C155B4"/>
    <w:rsid w:val="00C15F49"/>
    <w:rsid w:val="00C163FE"/>
    <w:rsid w:val="00C1649B"/>
    <w:rsid w:val="00C1685E"/>
    <w:rsid w:val="00C20F23"/>
    <w:rsid w:val="00C20FA3"/>
    <w:rsid w:val="00C24029"/>
    <w:rsid w:val="00C24378"/>
    <w:rsid w:val="00C24DFB"/>
    <w:rsid w:val="00C251CA"/>
    <w:rsid w:val="00C258F6"/>
    <w:rsid w:val="00C26A3F"/>
    <w:rsid w:val="00C330A4"/>
    <w:rsid w:val="00C334C4"/>
    <w:rsid w:val="00C33D6D"/>
    <w:rsid w:val="00C349A8"/>
    <w:rsid w:val="00C35196"/>
    <w:rsid w:val="00C3530A"/>
    <w:rsid w:val="00C357D6"/>
    <w:rsid w:val="00C362DE"/>
    <w:rsid w:val="00C37622"/>
    <w:rsid w:val="00C4016F"/>
    <w:rsid w:val="00C411FD"/>
    <w:rsid w:val="00C42414"/>
    <w:rsid w:val="00C428CA"/>
    <w:rsid w:val="00C4309B"/>
    <w:rsid w:val="00C445D3"/>
    <w:rsid w:val="00C4561D"/>
    <w:rsid w:val="00C45AE7"/>
    <w:rsid w:val="00C46241"/>
    <w:rsid w:val="00C50CFF"/>
    <w:rsid w:val="00C51092"/>
    <w:rsid w:val="00C5120C"/>
    <w:rsid w:val="00C526B4"/>
    <w:rsid w:val="00C52BF7"/>
    <w:rsid w:val="00C52EEB"/>
    <w:rsid w:val="00C53568"/>
    <w:rsid w:val="00C54992"/>
    <w:rsid w:val="00C56331"/>
    <w:rsid w:val="00C600A7"/>
    <w:rsid w:val="00C604DC"/>
    <w:rsid w:val="00C60821"/>
    <w:rsid w:val="00C60F31"/>
    <w:rsid w:val="00C624DE"/>
    <w:rsid w:val="00C6296C"/>
    <w:rsid w:val="00C63813"/>
    <w:rsid w:val="00C641F5"/>
    <w:rsid w:val="00C65F79"/>
    <w:rsid w:val="00C675A8"/>
    <w:rsid w:val="00C720AB"/>
    <w:rsid w:val="00C7340C"/>
    <w:rsid w:val="00C737AF"/>
    <w:rsid w:val="00C755B4"/>
    <w:rsid w:val="00C757C6"/>
    <w:rsid w:val="00C76C73"/>
    <w:rsid w:val="00C817A3"/>
    <w:rsid w:val="00C84A1D"/>
    <w:rsid w:val="00C84B53"/>
    <w:rsid w:val="00C87DDB"/>
    <w:rsid w:val="00C90140"/>
    <w:rsid w:val="00C90B89"/>
    <w:rsid w:val="00C90CCB"/>
    <w:rsid w:val="00C90E40"/>
    <w:rsid w:val="00C91C6F"/>
    <w:rsid w:val="00C921D4"/>
    <w:rsid w:val="00C9246E"/>
    <w:rsid w:val="00C92568"/>
    <w:rsid w:val="00C94BC2"/>
    <w:rsid w:val="00C95E4B"/>
    <w:rsid w:val="00C96DFA"/>
    <w:rsid w:val="00C9748D"/>
    <w:rsid w:val="00CA06FD"/>
    <w:rsid w:val="00CA2154"/>
    <w:rsid w:val="00CA25EC"/>
    <w:rsid w:val="00CA4A5E"/>
    <w:rsid w:val="00CA4EAE"/>
    <w:rsid w:val="00CA60C0"/>
    <w:rsid w:val="00CA614A"/>
    <w:rsid w:val="00CA61D7"/>
    <w:rsid w:val="00CA68F2"/>
    <w:rsid w:val="00CB17CB"/>
    <w:rsid w:val="00CB1AF2"/>
    <w:rsid w:val="00CB2608"/>
    <w:rsid w:val="00CB411C"/>
    <w:rsid w:val="00CB6990"/>
    <w:rsid w:val="00CC0AD4"/>
    <w:rsid w:val="00CC0E1A"/>
    <w:rsid w:val="00CC1DE0"/>
    <w:rsid w:val="00CC324D"/>
    <w:rsid w:val="00CC3B52"/>
    <w:rsid w:val="00CC3CA0"/>
    <w:rsid w:val="00CC4B37"/>
    <w:rsid w:val="00CD2144"/>
    <w:rsid w:val="00CD249E"/>
    <w:rsid w:val="00CD2B20"/>
    <w:rsid w:val="00CD2B82"/>
    <w:rsid w:val="00CD45D8"/>
    <w:rsid w:val="00CD6312"/>
    <w:rsid w:val="00CD66B1"/>
    <w:rsid w:val="00CD7014"/>
    <w:rsid w:val="00CD7B30"/>
    <w:rsid w:val="00CE1B23"/>
    <w:rsid w:val="00CE331A"/>
    <w:rsid w:val="00CE3329"/>
    <w:rsid w:val="00CE5DCB"/>
    <w:rsid w:val="00CE7642"/>
    <w:rsid w:val="00CF00C8"/>
    <w:rsid w:val="00CF4ACC"/>
    <w:rsid w:val="00CF5A83"/>
    <w:rsid w:val="00CF5C79"/>
    <w:rsid w:val="00CF637E"/>
    <w:rsid w:val="00CF66DA"/>
    <w:rsid w:val="00D00DCF"/>
    <w:rsid w:val="00D01CBA"/>
    <w:rsid w:val="00D051D6"/>
    <w:rsid w:val="00D074C3"/>
    <w:rsid w:val="00D111DB"/>
    <w:rsid w:val="00D12910"/>
    <w:rsid w:val="00D15838"/>
    <w:rsid w:val="00D2004C"/>
    <w:rsid w:val="00D2131B"/>
    <w:rsid w:val="00D2281D"/>
    <w:rsid w:val="00D23125"/>
    <w:rsid w:val="00D24391"/>
    <w:rsid w:val="00D24C4B"/>
    <w:rsid w:val="00D24F5A"/>
    <w:rsid w:val="00D25DB6"/>
    <w:rsid w:val="00D25DF3"/>
    <w:rsid w:val="00D27637"/>
    <w:rsid w:val="00D3088F"/>
    <w:rsid w:val="00D30DDF"/>
    <w:rsid w:val="00D31046"/>
    <w:rsid w:val="00D3150D"/>
    <w:rsid w:val="00D33D46"/>
    <w:rsid w:val="00D357EF"/>
    <w:rsid w:val="00D412B5"/>
    <w:rsid w:val="00D4154F"/>
    <w:rsid w:val="00D41CB0"/>
    <w:rsid w:val="00D452A4"/>
    <w:rsid w:val="00D46E33"/>
    <w:rsid w:val="00D47329"/>
    <w:rsid w:val="00D500E6"/>
    <w:rsid w:val="00D52DDE"/>
    <w:rsid w:val="00D53137"/>
    <w:rsid w:val="00D537A4"/>
    <w:rsid w:val="00D57DEB"/>
    <w:rsid w:val="00D60FC6"/>
    <w:rsid w:val="00D62EC6"/>
    <w:rsid w:val="00D641AD"/>
    <w:rsid w:val="00D65105"/>
    <w:rsid w:val="00D662DD"/>
    <w:rsid w:val="00D70437"/>
    <w:rsid w:val="00D70DBC"/>
    <w:rsid w:val="00D72968"/>
    <w:rsid w:val="00D73A40"/>
    <w:rsid w:val="00D740E4"/>
    <w:rsid w:val="00D76D11"/>
    <w:rsid w:val="00D77BD1"/>
    <w:rsid w:val="00D817F7"/>
    <w:rsid w:val="00D849D6"/>
    <w:rsid w:val="00D84C02"/>
    <w:rsid w:val="00D86E7E"/>
    <w:rsid w:val="00D923A1"/>
    <w:rsid w:val="00D924E3"/>
    <w:rsid w:val="00D9427D"/>
    <w:rsid w:val="00D94684"/>
    <w:rsid w:val="00D95713"/>
    <w:rsid w:val="00D97158"/>
    <w:rsid w:val="00D97D50"/>
    <w:rsid w:val="00DA1D9A"/>
    <w:rsid w:val="00DA24DE"/>
    <w:rsid w:val="00DA27F5"/>
    <w:rsid w:val="00DA40F9"/>
    <w:rsid w:val="00DA5053"/>
    <w:rsid w:val="00DA7546"/>
    <w:rsid w:val="00DB0827"/>
    <w:rsid w:val="00DB133B"/>
    <w:rsid w:val="00DB1961"/>
    <w:rsid w:val="00DB1B0C"/>
    <w:rsid w:val="00DB2B98"/>
    <w:rsid w:val="00DB4E46"/>
    <w:rsid w:val="00DB7814"/>
    <w:rsid w:val="00DB7BD2"/>
    <w:rsid w:val="00DC1935"/>
    <w:rsid w:val="00DC2ED7"/>
    <w:rsid w:val="00DC3DFE"/>
    <w:rsid w:val="00DC464A"/>
    <w:rsid w:val="00DC799C"/>
    <w:rsid w:val="00DC7BD2"/>
    <w:rsid w:val="00DD1529"/>
    <w:rsid w:val="00DD1C2E"/>
    <w:rsid w:val="00DD1F24"/>
    <w:rsid w:val="00DD3AA3"/>
    <w:rsid w:val="00DD3CC4"/>
    <w:rsid w:val="00DE020E"/>
    <w:rsid w:val="00DE3842"/>
    <w:rsid w:val="00DE6443"/>
    <w:rsid w:val="00DE794D"/>
    <w:rsid w:val="00DF09D6"/>
    <w:rsid w:val="00DF0FDE"/>
    <w:rsid w:val="00DF1101"/>
    <w:rsid w:val="00DF1FEB"/>
    <w:rsid w:val="00DF3EF3"/>
    <w:rsid w:val="00DF76FB"/>
    <w:rsid w:val="00E001B9"/>
    <w:rsid w:val="00E00E4F"/>
    <w:rsid w:val="00E02B9C"/>
    <w:rsid w:val="00E041E1"/>
    <w:rsid w:val="00E04E74"/>
    <w:rsid w:val="00E104C2"/>
    <w:rsid w:val="00E108D2"/>
    <w:rsid w:val="00E1115B"/>
    <w:rsid w:val="00E12C9A"/>
    <w:rsid w:val="00E13164"/>
    <w:rsid w:val="00E144C9"/>
    <w:rsid w:val="00E14E9C"/>
    <w:rsid w:val="00E1578B"/>
    <w:rsid w:val="00E15AD2"/>
    <w:rsid w:val="00E16FE7"/>
    <w:rsid w:val="00E172B9"/>
    <w:rsid w:val="00E17305"/>
    <w:rsid w:val="00E17DCD"/>
    <w:rsid w:val="00E209E6"/>
    <w:rsid w:val="00E21BB3"/>
    <w:rsid w:val="00E21C8C"/>
    <w:rsid w:val="00E2217E"/>
    <w:rsid w:val="00E23349"/>
    <w:rsid w:val="00E2357E"/>
    <w:rsid w:val="00E23816"/>
    <w:rsid w:val="00E24564"/>
    <w:rsid w:val="00E253B4"/>
    <w:rsid w:val="00E25BCC"/>
    <w:rsid w:val="00E26659"/>
    <w:rsid w:val="00E26B96"/>
    <w:rsid w:val="00E26F57"/>
    <w:rsid w:val="00E279B3"/>
    <w:rsid w:val="00E304A4"/>
    <w:rsid w:val="00E3185D"/>
    <w:rsid w:val="00E31CF4"/>
    <w:rsid w:val="00E33A7E"/>
    <w:rsid w:val="00E34CB6"/>
    <w:rsid w:val="00E3617A"/>
    <w:rsid w:val="00E36915"/>
    <w:rsid w:val="00E36C91"/>
    <w:rsid w:val="00E40E20"/>
    <w:rsid w:val="00E41BB1"/>
    <w:rsid w:val="00E42E37"/>
    <w:rsid w:val="00E43C4F"/>
    <w:rsid w:val="00E43D5A"/>
    <w:rsid w:val="00E43EA8"/>
    <w:rsid w:val="00E44C02"/>
    <w:rsid w:val="00E46CA8"/>
    <w:rsid w:val="00E46DBB"/>
    <w:rsid w:val="00E478EE"/>
    <w:rsid w:val="00E50C07"/>
    <w:rsid w:val="00E518EA"/>
    <w:rsid w:val="00E54D6E"/>
    <w:rsid w:val="00E54FC6"/>
    <w:rsid w:val="00E5575E"/>
    <w:rsid w:val="00E60BA3"/>
    <w:rsid w:val="00E61BD4"/>
    <w:rsid w:val="00E6288F"/>
    <w:rsid w:val="00E6340C"/>
    <w:rsid w:val="00E63C40"/>
    <w:rsid w:val="00E65C83"/>
    <w:rsid w:val="00E66010"/>
    <w:rsid w:val="00E661A0"/>
    <w:rsid w:val="00E70243"/>
    <w:rsid w:val="00E70E64"/>
    <w:rsid w:val="00E714A5"/>
    <w:rsid w:val="00E7175E"/>
    <w:rsid w:val="00E728C1"/>
    <w:rsid w:val="00E7427A"/>
    <w:rsid w:val="00E763B6"/>
    <w:rsid w:val="00E76B17"/>
    <w:rsid w:val="00E76C7D"/>
    <w:rsid w:val="00E81AEA"/>
    <w:rsid w:val="00E82095"/>
    <w:rsid w:val="00E823AB"/>
    <w:rsid w:val="00E83ED4"/>
    <w:rsid w:val="00E85070"/>
    <w:rsid w:val="00E862EF"/>
    <w:rsid w:val="00E90376"/>
    <w:rsid w:val="00E9098E"/>
    <w:rsid w:val="00E91301"/>
    <w:rsid w:val="00E917AB"/>
    <w:rsid w:val="00E96741"/>
    <w:rsid w:val="00E9725B"/>
    <w:rsid w:val="00EA08FC"/>
    <w:rsid w:val="00EA0B0B"/>
    <w:rsid w:val="00EA0CA2"/>
    <w:rsid w:val="00EA3080"/>
    <w:rsid w:val="00EA65A5"/>
    <w:rsid w:val="00EA7A20"/>
    <w:rsid w:val="00EB2D77"/>
    <w:rsid w:val="00EB34F6"/>
    <w:rsid w:val="00EB376F"/>
    <w:rsid w:val="00EB4FAE"/>
    <w:rsid w:val="00EB5950"/>
    <w:rsid w:val="00EB5C94"/>
    <w:rsid w:val="00EB77E9"/>
    <w:rsid w:val="00EB7D42"/>
    <w:rsid w:val="00EC19D0"/>
    <w:rsid w:val="00EC2BB0"/>
    <w:rsid w:val="00EC3815"/>
    <w:rsid w:val="00EC3948"/>
    <w:rsid w:val="00EC5188"/>
    <w:rsid w:val="00EC6DC0"/>
    <w:rsid w:val="00ED0E34"/>
    <w:rsid w:val="00ED5808"/>
    <w:rsid w:val="00ED6219"/>
    <w:rsid w:val="00ED7145"/>
    <w:rsid w:val="00ED7B96"/>
    <w:rsid w:val="00EE01AF"/>
    <w:rsid w:val="00EE1C31"/>
    <w:rsid w:val="00EE466D"/>
    <w:rsid w:val="00EE5294"/>
    <w:rsid w:val="00EE5AC0"/>
    <w:rsid w:val="00EF1A3B"/>
    <w:rsid w:val="00EF2AB8"/>
    <w:rsid w:val="00EF3D6C"/>
    <w:rsid w:val="00EF4B2A"/>
    <w:rsid w:val="00EF5063"/>
    <w:rsid w:val="00EF6600"/>
    <w:rsid w:val="00EF7598"/>
    <w:rsid w:val="00F0294E"/>
    <w:rsid w:val="00F04196"/>
    <w:rsid w:val="00F04BE2"/>
    <w:rsid w:val="00F06F8E"/>
    <w:rsid w:val="00F07DEB"/>
    <w:rsid w:val="00F11E97"/>
    <w:rsid w:val="00F1242D"/>
    <w:rsid w:val="00F16B17"/>
    <w:rsid w:val="00F17DCD"/>
    <w:rsid w:val="00F20AF0"/>
    <w:rsid w:val="00F21483"/>
    <w:rsid w:val="00F250D1"/>
    <w:rsid w:val="00F2796E"/>
    <w:rsid w:val="00F30ABB"/>
    <w:rsid w:val="00F312EA"/>
    <w:rsid w:val="00F3242C"/>
    <w:rsid w:val="00F32AF7"/>
    <w:rsid w:val="00F33008"/>
    <w:rsid w:val="00F33CAD"/>
    <w:rsid w:val="00F33F08"/>
    <w:rsid w:val="00F342BB"/>
    <w:rsid w:val="00F35900"/>
    <w:rsid w:val="00F35FAF"/>
    <w:rsid w:val="00F37764"/>
    <w:rsid w:val="00F37EDC"/>
    <w:rsid w:val="00F4268E"/>
    <w:rsid w:val="00F42C63"/>
    <w:rsid w:val="00F42F55"/>
    <w:rsid w:val="00F46AF3"/>
    <w:rsid w:val="00F477F5"/>
    <w:rsid w:val="00F47D64"/>
    <w:rsid w:val="00F50134"/>
    <w:rsid w:val="00F53CCC"/>
    <w:rsid w:val="00F54731"/>
    <w:rsid w:val="00F549A3"/>
    <w:rsid w:val="00F550A6"/>
    <w:rsid w:val="00F559DC"/>
    <w:rsid w:val="00F62326"/>
    <w:rsid w:val="00F653B4"/>
    <w:rsid w:val="00F66BFB"/>
    <w:rsid w:val="00F67939"/>
    <w:rsid w:val="00F715DC"/>
    <w:rsid w:val="00F71B9D"/>
    <w:rsid w:val="00F724B0"/>
    <w:rsid w:val="00F7414D"/>
    <w:rsid w:val="00F749DE"/>
    <w:rsid w:val="00F80EB3"/>
    <w:rsid w:val="00F82B6F"/>
    <w:rsid w:val="00F8439D"/>
    <w:rsid w:val="00F84C54"/>
    <w:rsid w:val="00F862C9"/>
    <w:rsid w:val="00F864DB"/>
    <w:rsid w:val="00F877F0"/>
    <w:rsid w:val="00F87FDC"/>
    <w:rsid w:val="00F90753"/>
    <w:rsid w:val="00F910DF"/>
    <w:rsid w:val="00F914A4"/>
    <w:rsid w:val="00F933DD"/>
    <w:rsid w:val="00F96395"/>
    <w:rsid w:val="00F96882"/>
    <w:rsid w:val="00F9690A"/>
    <w:rsid w:val="00F97260"/>
    <w:rsid w:val="00FA0820"/>
    <w:rsid w:val="00FA0867"/>
    <w:rsid w:val="00FA10A9"/>
    <w:rsid w:val="00FA1504"/>
    <w:rsid w:val="00FA22D5"/>
    <w:rsid w:val="00FA2755"/>
    <w:rsid w:val="00FA407E"/>
    <w:rsid w:val="00FA505F"/>
    <w:rsid w:val="00FA6B9A"/>
    <w:rsid w:val="00FB06CA"/>
    <w:rsid w:val="00FB0EDA"/>
    <w:rsid w:val="00FB2006"/>
    <w:rsid w:val="00FB2235"/>
    <w:rsid w:val="00FB28B6"/>
    <w:rsid w:val="00FB388E"/>
    <w:rsid w:val="00FB3D7A"/>
    <w:rsid w:val="00FB4389"/>
    <w:rsid w:val="00FC059C"/>
    <w:rsid w:val="00FC0A9A"/>
    <w:rsid w:val="00FC31D5"/>
    <w:rsid w:val="00FC4D45"/>
    <w:rsid w:val="00FC552D"/>
    <w:rsid w:val="00FC73C7"/>
    <w:rsid w:val="00FD0A91"/>
    <w:rsid w:val="00FD204A"/>
    <w:rsid w:val="00FD2279"/>
    <w:rsid w:val="00FD295D"/>
    <w:rsid w:val="00FD320B"/>
    <w:rsid w:val="00FD58C8"/>
    <w:rsid w:val="00FD5A2C"/>
    <w:rsid w:val="00FE0FC9"/>
    <w:rsid w:val="00FE2DFE"/>
    <w:rsid w:val="00FE569B"/>
    <w:rsid w:val="00FE5D44"/>
    <w:rsid w:val="00FE613C"/>
    <w:rsid w:val="00FE73CA"/>
    <w:rsid w:val="00FE747D"/>
    <w:rsid w:val="00FE77AB"/>
    <w:rsid w:val="00FF0AD4"/>
    <w:rsid w:val="00FF15B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,"/>
  <w:listSeparator w:val=";"/>
  <w14:docId w14:val="554ED90D"/>
  <w15:docId w15:val="{67C873B5-5370-470A-A2F7-DB604278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Titre1">
    <w:name w:val="heading 1"/>
    <w:basedOn w:val="Normal"/>
    <w:next w:val="Normal"/>
    <w:link w:val="Titre1Car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Titre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Pieddepage">
    <w:name w:val="footer"/>
    <w:aliases w:val="Fusszeile"/>
    <w:basedOn w:val="Normal"/>
    <w:link w:val="PieddepageCar"/>
    <w:uiPriority w:val="99"/>
    <w:pPr>
      <w:tabs>
        <w:tab w:val="center" w:pos="4819"/>
        <w:tab w:val="right" w:pos="9638"/>
      </w:tabs>
    </w:pPr>
  </w:style>
  <w:style w:type="paragraph" w:styleId="Notedebasdepage">
    <w:name w:val="footnote text"/>
    <w:basedOn w:val="Normal"/>
    <w:semiHidden/>
    <w:rsid w:val="00667534"/>
    <w:rPr>
      <w:lang w:val="fr-FR" w:eastAsia="fr-FR"/>
    </w:rPr>
  </w:style>
  <w:style w:type="character" w:styleId="Appelnotedebasdep">
    <w:name w:val="footnote reference"/>
    <w:semiHidden/>
    <w:rsid w:val="00667534"/>
    <w:rPr>
      <w:vertAlign w:val="superscript"/>
    </w:rPr>
  </w:style>
  <w:style w:type="paragraph" w:styleId="Corpsdetexte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Normalcentr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aliases w:val="Fusszeile Car"/>
    <w:link w:val="Pieddepage"/>
    <w:uiPriority w:val="99"/>
    <w:rsid w:val="00EE1C31"/>
    <w:rPr>
      <w:lang w:val="it-IT" w:eastAsia="it-IT"/>
    </w:rPr>
  </w:style>
  <w:style w:type="character" w:styleId="Numrodepage">
    <w:name w:val="page number"/>
    <w:rsid w:val="00EE1C31"/>
  </w:style>
  <w:style w:type="character" w:customStyle="1" w:styleId="Titre1Car">
    <w:name w:val="Titre 1 Car"/>
    <w:basedOn w:val="Policepardfaut"/>
    <w:link w:val="Titre1"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customStyle="1" w:styleId="Default">
    <w:name w:val="Default"/>
    <w:rsid w:val="00061C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</Template>
  <TotalTime>5</TotalTime>
  <Pages>1</Pages>
  <Words>86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Sabrine BENJELLOUL</cp:lastModifiedBy>
  <cp:revision>10</cp:revision>
  <cp:lastPrinted>2022-09-29T10:34:00Z</cp:lastPrinted>
  <dcterms:created xsi:type="dcterms:W3CDTF">2022-09-29T18:13:00Z</dcterms:created>
  <dcterms:modified xsi:type="dcterms:W3CDTF">2023-07-04T16:40:00Z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1176639326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-1657492578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2020-11-09T07:51:06Z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8d0fd2b5-1842-4967-bd96-f199f0de5f45</vt:lpwstr>
  </property>
  <property fmtid="{D5CDD505-2E9C-101B-9397-08002B2CF9AE}" pid="17" name="MSIP_Label_e463cba9-5f6c-478d-9329-7b2295e4e8ed_ContentBits">
    <vt:lpwstr>0</vt:lpwstr>
  </property>
</Properties>
</file>