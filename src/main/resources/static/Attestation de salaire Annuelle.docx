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0749" w14:textId="77777777" w:rsidR="00F17CE2" w:rsidRDefault="00F17CE2" w:rsidP="001466BD">
      <w:pPr>
        <w:pStyle w:val="Titre1"/>
        <w:jc w:val="left"/>
        <w:rPr>
          <w:sz w:val="32"/>
          <w:szCs w:val="32"/>
          <w:u w:val="single"/>
        </w:rPr>
      </w:pPr>
    </w:p>
    <w:p w14:paraId="31EA6518" w14:textId="31F22F99" w:rsidR="00F17CE2" w:rsidRPr="00CE7642" w:rsidRDefault="00F17CE2" w:rsidP="00456F74">
      <w:pPr>
        <w:pStyle w:val="Titre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ATTESTATION de salaire</w:t>
      </w:r>
      <w:r w:rsidR="00B86702">
        <w:rPr>
          <w:sz w:val="32"/>
          <w:szCs w:val="32"/>
          <w:u w:val="single"/>
        </w:rPr>
        <w:t xml:space="preserve"> annuelle</w:t>
      </w:r>
    </w:p>
    <w:p w14:paraId="793D5B25" w14:textId="77777777" w:rsidR="00F17CE2" w:rsidRDefault="00F17CE2" w:rsidP="00456F74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41DE90FA" w14:textId="77777777" w:rsidR="00F17CE2" w:rsidRPr="00CE7642" w:rsidRDefault="00536D77" w:rsidP="00536D77">
      <w:pPr>
        <w:tabs>
          <w:tab w:val="left" w:pos="3375"/>
        </w:tabs>
        <w:spacing w:line="280" w:lineRule="atLeas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</w:p>
    <w:p w14:paraId="126CAE73" w14:textId="38976BE5" w:rsidR="00F17CE2" w:rsidRDefault="00B862B6" w:rsidP="00895AA5">
      <w:pPr>
        <w:pStyle w:val="Pieddepage"/>
        <w:rPr>
          <w:rFonts w:ascii="Arial" w:hAnsi="Arial" w:cs="Arial"/>
          <w:sz w:val="24"/>
          <w:szCs w:val="24"/>
          <w:lang w:val="fr-FR"/>
        </w:rPr>
      </w:pPr>
      <w:r w:rsidRPr="00B862B6">
        <w:rPr>
          <w:rFonts w:ascii="Arial" w:hAnsi="Arial" w:cs="Arial"/>
          <w:sz w:val="24"/>
          <w:szCs w:val="24"/>
          <w:lang w:val="fr-FR"/>
        </w:rPr>
        <w:t xml:space="preserve">Nous soussignés Société IT Services dont le siège social est situé à dont </w:t>
      </w:r>
      <w:proofErr w:type="gramStart"/>
      <w:r w:rsidRPr="00B862B6">
        <w:rPr>
          <w:rFonts w:ascii="Arial" w:hAnsi="Arial" w:cs="Arial"/>
          <w:sz w:val="24"/>
          <w:szCs w:val="24"/>
          <w:lang w:val="fr-FR"/>
        </w:rPr>
        <w:t>le  siège</w:t>
      </w:r>
      <w:proofErr w:type="gramEnd"/>
      <w:r w:rsidRPr="00B862B6">
        <w:rPr>
          <w:rFonts w:ascii="Arial" w:hAnsi="Arial" w:cs="Arial"/>
          <w:sz w:val="24"/>
          <w:szCs w:val="24"/>
          <w:lang w:val="fr-FR"/>
        </w:rPr>
        <w:t xml:space="preserve"> social est situé à  CASANEARSHORE PARK 1100 BD AL QODS SHORE 2 PLATEAU 1</w:t>
      </w:r>
      <w:r w:rsidR="00700296">
        <w:rPr>
          <w:rFonts w:ascii="Arial" w:hAnsi="Arial" w:cs="Arial"/>
          <w:sz w:val="24"/>
          <w:szCs w:val="24"/>
          <w:lang w:val="fr-FR"/>
        </w:rPr>
        <w:t>S</w:t>
      </w:r>
      <w:r w:rsidRPr="00B862B6">
        <w:rPr>
          <w:rFonts w:ascii="Arial" w:hAnsi="Arial" w:cs="Arial"/>
          <w:sz w:val="24"/>
          <w:szCs w:val="24"/>
          <w:lang w:val="fr-FR"/>
        </w:rPr>
        <w:t xml:space="preserve"> M CASA – Casablanca, attestons par la présente que :</w:t>
      </w:r>
    </w:p>
    <w:p w14:paraId="6D6E9272" w14:textId="77777777" w:rsidR="00F17CE2" w:rsidRDefault="00F17CE2" w:rsidP="001466BD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64E52382" w14:textId="62B0AACC" w:rsidR="009A5239" w:rsidRPr="00BF07EC" w:rsidRDefault="00F17CE2" w:rsidP="009A5239">
      <w:pPr>
        <w:spacing w:line="280" w:lineRule="atLeast"/>
        <w:jc w:val="center"/>
        <w:rPr>
          <w:rFonts w:ascii="Arial" w:hAnsi="Arial" w:cs="Arial"/>
          <w:b/>
          <w:bCs/>
          <w:noProof/>
          <w:sz w:val="24"/>
          <w:szCs w:val="24"/>
          <w:lang w:val="fr-FR"/>
        </w:rPr>
      </w:pPr>
      <w:r w:rsidRPr="008D68A9">
        <w:rPr>
          <w:rFonts w:ascii="Arial" w:hAnsi="Arial" w:cs="Arial"/>
          <w:b/>
          <w:bCs/>
          <w:noProof/>
          <w:sz w:val="24"/>
          <w:szCs w:val="24"/>
        </w:rPr>
        <w:t>M.</w:t>
      </w:r>
      <w:r w:rsidR="00E6521F">
        <w:rPr>
          <w:rFonts w:ascii="Arial" w:hAnsi="Arial" w:cs="Arial"/>
          <w:b/>
          <w:bCs/>
          <w:noProof/>
          <w:sz w:val="24"/>
          <w:szCs w:val="24"/>
        </w:rPr>
        <w:t>Mme....</w:t>
      </w:r>
    </w:p>
    <w:p w14:paraId="367C76DC" w14:textId="0656328D" w:rsidR="00973CDD" w:rsidRPr="005F7CFE" w:rsidRDefault="00973CDD" w:rsidP="009A5239">
      <w:pPr>
        <w:spacing w:line="280" w:lineRule="atLeast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12BC03" w14:textId="22299885" w:rsidR="001466BD" w:rsidRDefault="001466BD" w:rsidP="001466BD">
      <w:pPr>
        <w:ind w:right="-180"/>
        <w:jc w:val="both"/>
        <w:rPr>
          <w:rFonts w:ascii="Arial" w:hAnsi="Arial" w:cs="Arial"/>
          <w:b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Titulaire de la </w:t>
      </w:r>
      <w:r w:rsidRPr="00C67056">
        <w:rPr>
          <w:rFonts w:ascii="Arial" w:hAnsi="Arial" w:cs="Arial"/>
          <w:b/>
          <w:bCs/>
          <w:sz w:val="24"/>
          <w:szCs w:val="24"/>
          <w:lang w:val="fr-FR"/>
        </w:rPr>
        <w:t>CIN n°</w:t>
      </w:r>
      <w:proofErr w:type="gramStart"/>
      <w:r w:rsidRPr="00C67056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r w:rsidR="00E6521F">
        <w:rPr>
          <w:rFonts w:ascii="Arial" w:hAnsi="Arial" w:cs="Arial"/>
          <w:b/>
          <w:bCs/>
          <w:sz w:val="22"/>
          <w:szCs w:val="22"/>
        </w:rPr>
        <w:t>....</w:t>
      </w:r>
      <w:proofErr w:type="gramEnd"/>
      <w:r w:rsidR="00E6521F">
        <w:rPr>
          <w:rFonts w:ascii="Arial" w:hAnsi="Arial" w:cs="Arial"/>
          <w:b/>
          <w:bCs/>
          <w:sz w:val="22"/>
          <w:szCs w:val="22"/>
        </w:rPr>
        <w:t>.</w:t>
      </w:r>
      <w:r w:rsidR="0087720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1324C">
        <w:rPr>
          <w:rFonts w:ascii="Arial" w:hAnsi="Arial" w:cs="Arial"/>
          <w:sz w:val="24"/>
          <w:szCs w:val="24"/>
          <w:lang w:val="fr-FR"/>
        </w:rPr>
        <w:t>et</w:t>
      </w:r>
      <w:proofErr w:type="gramEnd"/>
      <w:r w:rsidRPr="0091324C">
        <w:rPr>
          <w:rFonts w:ascii="Arial" w:hAnsi="Arial" w:cs="Arial"/>
          <w:sz w:val="24"/>
          <w:szCs w:val="24"/>
          <w:lang w:val="fr-FR"/>
        </w:rPr>
        <w:t xml:space="preserve"> </w:t>
      </w:r>
      <w:r w:rsidR="00DC2DA8" w:rsidRPr="0091324C">
        <w:rPr>
          <w:rFonts w:ascii="Arial" w:hAnsi="Arial" w:cs="Arial"/>
          <w:sz w:val="24"/>
          <w:szCs w:val="24"/>
          <w:lang w:val="fr-FR"/>
        </w:rPr>
        <w:t>immatriculé</w:t>
      </w:r>
      <w:r w:rsidRPr="0091324C">
        <w:rPr>
          <w:rFonts w:ascii="Arial" w:hAnsi="Arial" w:cs="Arial"/>
          <w:sz w:val="24"/>
          <w:szCs w:val="24"/>
          <w:lang w:val="fr-FR"/>
        </w:rPr>
        <w:t xml:space="preserve">(e) à la CNSS sous le </w:t>
      </w:r>
      <w:r w:rsidRPr="00C67056">
        <w:rPr>
          <w:rFonts w:ascii="Arial" w:hAnsi="Arial" w:cs="Arial"/>
          <w:b/>
          <w:bCs/>
          <w:sz w:val="24"/>
          <w:szCs w:val="24"/>
          <w:lang w:val="fr-FR"/>
        </w:rPr>
        <w:t xml:space="preserve">n° </w:t>
      </w:r>
      <w:r w:rsidR="00E6521F">
        <w:rPr>
          <w:rFonts w:ascii="Arial" w:hAnsi="Arial" w:cs="Arial"/>
          <w:b/>
          <w:bCs/>
          <w:sz w:val="22"/>
          <w:szCs w:val="22"/>
        </w:rPr>
        <w:t>.....</w:t>
      </w:r>
      <w:r w:rsidR="008772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, e</w:t>
      </w:r>
      <w:r w:rsidRPr="00E162A9">
        <w:rPr>
          <w:rFonts w:ascii="Arial" w:hAnsi="Arial" w:cs="Arial"/>
          <w:sz w:val="24"/>
          <w:szCs w:val="24"/>
          <w:lang w:val="fr-FR"/>
        </w:rPr>
        <w:t xml:space="preserve">st employé </w:t>
      </w:r>
      <w:r w:rsidRPr="00754B2A">
        <w:rPr>
          <w:rFonts w:ascii="Arial" w:hAnsi="Arial" w:cs="Arial"/>
          <w:sz w:val="24"/>
          <w:szCs w:val="24"/>
          <w:lang w:val="fr-FR"/>
        </w:rPr>
        <w:t>à nos services en qualité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E6521F">
        <w:rPr>
          <w:rFonts w:ascii="Arial" w:hAnsi="Arial" w:cs="Arial"/>
          <w:sz w:val="24"/>
          <w:szCs w:val="24"/>
          <w:lang w:val="fr-FR"/>
        </w:rPr>
        <w:t xml:space="preserve">de </w:t>
      </w:r>
      <w:r w:rsidR="00E6521F">
        <w:rPr>
          <w:rFonts w:ascii="Arial" w:hAnsi="Arial" w:cs="Arial"/>
          <w:b/>
          <w:bCs/>
          <w:sz w:val="24"/>
          <w:szCs w:val="24"/>
          <w:lang w:val="fr-FR"/>
        </w:rPr>
        <w:t>…..</w:t>
      </w:r>
      <w:r w:rsidR="00C67056">
        <w:rPr>
          <w:rFonts w:ascii="Arial" w:hAnsi="Arial" w:cs="Arial"/>
          <w:sz w:val="24"/>
          <w:szCs w:val="24"/>
          <w:lang w:val="fr-FR"/>
        </w:rPr>
        <w:t xml:space="preserve"> </w:t>
      </w:r>
      <w:proofErr w:type="gramStart"/>
      <w:r>
        <w:rPr>
          <w:rFonts w:ascii="Arial" w:hAnsi="Arial"/>
          <w:sz w:val="24"/>
          <w:lang w:val="fr-FR"/>
        </w:rPr>
        <w:t>d</w:t>
      </w:r>
      <w:r w:rsidRPr="00E162A9">
        <w:rPr>
          <w:rFonts w:ascii="Arial" w:hAnsi="Arial" w:cs="Arial"/>
          <w:sz w:val="24"/>
          <w:szCs w:val="24"/>
          <w:lang w:val="fr-FR"/>
        </w:rPr>
        <w:t>epuis</w:t>
      </w:r>
      <w:proofErr w:type="gramEnd"/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Pr="00E162A9">
        <w:rPr>
          <w:rFonts w:ascii="Arial" w:hAnsi="Arial" w:cs="Arial"/>
          <w:sz w:val="24"/>
          <w:szCs w:val="24"/>
          <w:lang w:val="fr-FR"/>
        </w:rPr>
        <w:t xml:space="preserve">le </w:t>
      </w:r>
      <w:r w:rsidR="00E6521F">
        <w:rPr>
          <w:rFonts w:ascii="Arial" w:hAnsi="Arial" w:cs="Arial"/>
          <w:b/>
          <w:bCs/>
          <w:sz w:val="22"/>
          <w:szCs w:val="22"/>
        </w:rPr>
        <w:t>.../.../....</w:t>
      </w:r>
      <w:r w:rsidR="0087720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D4E0E">
        <w:rPr>
          <w:rFonts w:ascii="Arial" w:hAnsi="Arial" w:cs="Arial"/>
          <w:sz w:val="24"/>
          <w:szCs w:val="24"/>
          <w:lang w:val="fr-FR"/>
        </w:rPr>
        <w:t>sous</w:t>
      </w:r>
      <w:proofErr w:type="gramEnd"/>
      <w:r w:rsidRPr="008D4E0E">
        <w:rPr>
          <w:rFonts w:ascii="Arial" w:hAnsi="Arial" w:cs="Arial"/>
          <w:sz w:val="24"/>
          <w:szCs w:val="24"/>
          <w:lang w:val="fr-FR"/>
        </w:rPr>
        <w:t xml:space="preserve"> </w:t>
      </w:r>
      <w:r w:rsidRPr="008D4E0E">
        <w:rPr>
          <w:rFonts w:ascii="Arial" w:hAnsi="Arial" w:cs="Arial"/>
          <w:sz w:val="24"/>
          <w:szCs w:val="24"/>
          <w:lang w:val="fr-FR"/>
        </w:rPr>
        <w:fldChar w:fldCharType="begin"/>
      </w:r>
      <w:r w:rsidRPr="008D4E0E">
        <w:rPr>
          <w:rFonts w:ascii="Arial" w:hAnsi="Arial" w:cs="Arial"/>
          <w:sz w:val="24"/>
          <w:szCs w:val="24"/>
          <w:lang w:val="fr-FR"/>
        </w:rPr>
        <w:instrText xml:space="preserve"> MERGEFIELD Nature_d_econtrta </w:instrText>
      </w:r>
      <w:r w:rsidRPr="008D4E0E">
        <w:rPr>
          <w:rFonts w:ascii="Arial" w:hAnsi="Arial" w:cs="Arial"/>
          <w:sz w:val="24"/>
          <w:szCs w:val="24"/>
          <w:lang w:val="fr-FR"/>
        </w:rPr>
        <w:fldChar w:fldCharType="separate"/>
      </w:r>
      <w:r w:rsidRPr="00933D75">
        <w:rPr>
          <w:rFonts w:ascii="Arial" w:hAnsi="Arial" w:cs="Arial"/>
          <w:noProof/>
          <w:sz w:val="24"/>
          <w:szCs w:val="24"/>
          <w:lang w:val="fr-FR"/>
        </w:rPr>
        <w:t>contrat de travail à durée indéterminée</w:t>
      </w:r>
      <w:r w:rsidRPr="008D4E0E">
        <w:rPr>
          <w:rFonts w:ascii="Arial" w:hAnsi="Arial" w:cs="Arial"/>
          <w:sz w:val="24"/>
          <w:szCs w:val="24"/>
          <w:lang w:val="fr-FR"/>
        </w:rPr>
        <w:fldChar w:fldCharType="end"/>
      </w:r>
      <w:r w:rsidRPr="008D4E0E">
        <w:rPr>
          <w:rFonts w:ascii="Arial" w:hAnsi="Arial" w:cs="Arial"/>
          <w:sz w:val="24"/>
          <w:szCs w:val="24"/>
          <w:lang w:val="fr-FR"/>
        </w:rPr>
        <w:t xml:space="preserve">, a perçu un salaire pour l'exercice </w:t>
      </w:r>
      <w:r w:rsidR="00E6521F" w:rsidRPr="00E6521F">
        <w:rPr>
          <w:rFonts w:ascii="Arial" w:hAnsi="Arial" w:cs="Arial"/>
          <w:b/>
          <w:bCs/>
          <w:sz w:val="24"/>
          <w:szCs w:val="24"/>
          <w:lang w:val="fr-FR"/>
        </w:rPr>
        <w:t>(année)</w:t>
      </w:r>
      <w:r w:rsidRPr="008D4E0E">
        <w:rPr>
          <w:rFonts w:ascii="Arial" w:hAnsi="Arial" w:cs="Arial"/>
          <w:sz w:val="24"/>
          <w:szCs w:val="24"/>
          <w:lang w:val="fr-FR"/>
        </w:rPr>
        <w:t xml:space="preserve"> de</w:t>
      </w:r>
      <w:r>
        <w:rPr>
          <w:rFonts w:ascii="Arial" w:hAnsi="Arial" w:cs="Arial"/>
          <w:b/>
          <w:sz w:val="24"/>
          <w:szCs w:val="24"/>
          <w:lang w:val="fr-FR"/>
        </w:rPr>
        <w:t>:</w:t>
      </w:r>
    </w:p>
    <w:p w14:paraId="53C3C07D" w14:textId="77777777" w:rsidR="001466BD" w:rsidRDefault="001466BD" w:rsidP="00C666BF">
      <w:pPr>
        <w:ind w:left="2495" w:right="-180"/>
        <w:jc w:val="both"/>
        <w:rPr>
          <w:rFonts w:ascii="Arial" w:hAnsi="Arial" w:cs="Arial"/>
          <w:b/>
          <w:sz w:val="24"/>
          <w:szCs w:val="24"/>
          <w:lang w:val="fr-FR"/>
        </w:rPr>
      </w:pPr>
    </w:p>
    <w:p w14:paraId="33B0E79A" w14:textId="77777777" w:rsidR="00C666BF" w:rsidRPr="00C666BF" w:rsidRDefault="00C666BF" w:rsidP="00C666BF">
      <w:pPr>
        <w:ind w:left="2495" w:right="-180"/>
        <w:jc w:val="both"/>
        <w:rPr>
          <w:rFonts w:ascii="Arial" w:hAnsi="Arial"/>
          <w:sz w:val="24"/>
          <w:lang w:val="fr-FR"/>
        </w:rPr>
      </w:pPr>
      <w:proofErr w:type="gramStart"/>
      <w:r w:rsidRPr="00C666BF">
        <w:rPr>
          <w:rFonts w:ascii="Arial" w:hAnsi="Arial"/>
          <w:sz w:val="24"/>
          <w:lang w:val="fr-FR"/>
        </w:rPr>
        <w:t>Paiements:</w:t>
      </w:r>
      <w:proofErr w:type="gramEnd"/>
    </w:p>
    <w:p w14:paraId="24B1CEF9" w14:textId="41BF2F7E" w:rsidR="00C666BF" w:rsidRPr="00615205" w:rsidRDefault="00C666BF" w:rsidP="00C666BF">
      <w:pPr>
        <w:ind w:left="2495" w:right="-180"/>
        <w:jc w:val="both"/>
        <w:rPr>
          <w:rFonts w:ascii="Arial" w:hAnsi="Arial"/>
          <w:b/>
          <w:bCs/>
          <w:sz w:val="24"/>
          <w:lang w:val="fr-FR"/>
        </w:rPr>
      </w:pPr>
      <w:r w:rsidRPr="00C666BF">
        <w:rPr>
          <w:rFonts w:ascii="Arial" w:hAnsi="Arial"/>
          <w:sz w:val="24"/>
          <w:lang w:val="fr-FR"/>
        </w:rPr>
        <w:t>Salaire brut imposable</w:t>
      </w:r>
      <w:proofErr w:type="gramStart"/>
      <w:r w:rsidR="00E6521F">
        <w:rPr>
          <w:rFonts w:ascii="Arial" w:hAnsi="Arial"/>
          <w:sz w:val="24"/>
          <w:lang w:val="fr-FR"/>
        </w:rPr>
        <w:t> </w:t>
      </w:r>
      <w:r w:rsidR="00E6521F">
        <w:rPr>
          <w:rFonts w:ascii="Arial" w:hAnsi="Arial"/>
          <w:b/>
          <w:bCs/>
          <w:sz w:val="24"/>
          <w:lang w:val="fr-FR"/>
        </w:rPr>
        <w:t>….</w:t>
      </w:r>
      <w:proofErr w:type="gramEnd"/>
      <w:r w:rsidR="00E6521F">
        <w:rPr>
          <w:rFonts w:ascii="Arial" w:hAnsi="Arial"/>
          <w:b/>
          <w:bCs/>
          <w:sz w:val="24"/>
          <w:lang w:val="fr-FR"/>
        </w:rPr>
        <w:t>.</w:t>
      </w:r>
      <w:r w:rsidRPr="00615205">
        <w:rPr>
          <w:rFonts w:ascii="Arial" w:hAnsi="Arial"/>
          <w:b/>
          <w:bCs/>
          <w:sz w:val="24"/>
          <w:lang w:val="fr-FR"/>
        </w:rPr>
        <w:t xml:space="preserve"> DHS</w:t>
      </w:r>
    </w:p>
    <w:p w14:paraId="24359263" w14:textId="77777777" w:rsidR="00C666BF" w:rsidRDefault="00C666BF" w:rsidP="00C666BF">
      <w:pPr>
        <w:ind w:left="2495" w:right="-180"/>
        <w:jc w:val="both"/>
        <w:rPr>
          <w:rFonts w:ascii="Arial" w:hAnsi="Arial"/>
          <w:sz w:val="24"/>
          <w:lang w:val="fr-FR"/>
        </w:rPr>
      </w:pPr>
      <w:r w:rsidRPr="00C666BF">
        <w:rPr>
          <w:rFonts w:ascii="Arial" w:hAnsi="Arial"/>
          <w:sz w:val="24"/>
          <w:lang w:val="fr-FR"/>
        </w:rPr>
        <w:t xml:space="preserve"> </w:t>
      </w:r>
    </w:p>
    <w:p w14:paraId="545DE522" w14:textId="6C30B8FC" w:rsidR="00C666BF" w:rsidRPr="00C666BF" w:rsidRDefault="00C666BF" w:rsidP="00C666BF">
      <w:pPr>
        <w:ind w:left="2495" w:right="-180"/>
        <w:jc w:val="both"/>
        <w:rPr>
          <w:rFonts w:ascii="Arial" w:hAnsi="Arial"/>
          <w:sz w:val="24"/>
          <w:lang w:val="fr-FR"/>
        </w:rPr>
      </w:pPr>
      <w:proofErr w:type="gramStart"/>
      <w:r w:rsidRPr="00C666BF">
        <w:rPr>
          <w:rFonts w:ascii="Arial" w:hAnsi="Arial"/>
          <w:sz w:val="24"/>
          <w:lang w:val="fr-FR"/>
        </w:rPr>
        <w:t>Retenues:</w:t>
      </w:r>
      <w:proofErr w:type="gramEnd"/>
    </w:p>
    <w:p w14:paraId="73CCA208" w14:textId="77777777" w:rsidR="00C666BF" w:rsidRDefault="00C666BF" w:rsidP="00C666BF">
      <w:pPr>
        <w:ind w:left="2495" w:right="-180"/>
        <w:jc w:val="both"/>
        <w:rPr>
          <w:rFonts w:ascii="Arial" w:hAnsi="Arial"/>
          <w:sz w:val="24"/>
          <w:lang w:val="fr-FR"/>
        </w:rPr>
      </w:pPr>
    </w:p>
    <w:p w14:paraId="312C342A" w14:textId="48BA2144" w:rsidR="00C666BF" w:rsidRPr="00C666BF" w:rsidRDefault="00C666BF" w:rsidP="00C666BF">
      <w:pPr>
        <w:ind w:left="2495" w:right="-180"/>
        <w:jc w:val="both"/>
        <w:rPr>
          <w:rFonts w:ascii="Arial" w:hAnsi="Arial"/>
          <w:sz w:val="24"/>
          <w:lang w:val="fr-FR"/>
        </w:rPr>
      </w:pPr>
      <w:r w:rsidRPr="00C666BF">
        <w:rPr>
          <w:rFonts w:ascii="Arial" w:hAnsi="Arial"/>
          <w:sz w:val="24"/>
          <w:lang w:val="fr-FR"/>
        </w:rPr>
        <w:t>Cotisation CNSS</w:t>
      </w:r>
      <w:proofErr w:type="gramStart"/>
      <w:r w:rsidR="005A3E01">
        <w:rPr>
          <w:rFonts w:ascii="Arial" w:hAnsi="Arial"/>
          <w:sz w:val="24"/>
          <w:lang w:val="fr-FR"/>
        </w:rPr>
        <w:t xml:space="preserve"> </w:t>
      </w:r>
      <w:r w:rsidR="00E6521F">
        <w:rPr>
          <w:rFonts w:ascii="Arial" w:hAnsi="Arial"/>
          <w:b/>
          <w:bCs/>
          <w:sz w:val="24"/>
          <w:lang w:val="fr-FR"/>
        </w:rPr>
        <w:t>….</w:t>
      </w:r>
      <w:proofErr w:type="gramEnd"/>
      <w:r w:rsidR="00E6521F">
        <w:rPr>
          <w:rFonts w:ascii="Arial" w:hAnsi="Arial"/>
          <w:b/>
          <w:bCs/>
          <w:sz w:val="24"/>
          <w:lang w:val="fr-FR"/>
        </w:rPr>
        <w:t>.</w:t>
      </w:r>
      <w:r w:rsidR="005A3E01" w:rsidRPr="00A058A4">
        <w:rPr>
          <w:rFonts w:ascii="Arial" w:hAnsi="Arial"/>
          <w:b/>
          <w:bCs/>
          <w:sz w:val="24"/>
          <w:lang w:val="fr-FR"/>
        </w:rPr>
        <w:t xml:space="preserve"> </w:t>
      </w:r>
      <w:r w:rsidRPr="00A058A4">
        <w:rPr>
          <w:rFonts w:ascii="Arial" w:hAnsi="Arial"/>
          <w:b/>
          <w:bCs/>
          <w:sz w:val="24"/>
          <w:lang w:val="fr-FR"/>
        </w:rPr>
        <w:t>DHS</w:t>
      </w:r>
    </w:p>
    <w:p w14:paraId="07D9F326" w14:textId="13E878DF" w:rsidR="00C666BF" w:rsidRPr="00C666BF" w:rsidRDefault="00C666BF" w:rsidP="00C666BF">
      <w:pPr>
        <w:ind w:left="2495" w:right="-180"/>
        <w:jc w:val="both"/>
        <w:rPr>
          <w:rFonts w:ascii="Arial" w:hAnsi="Arial"/>
          <w:sz w:val="24"/>
          <w:lang w:val="fr-FR"/>
        </w:rPr>
      </w:pPr>
      <w:r w:rsidRPr="00C666BF">
        <w:rPr>
          <w:rFonts w:ascii="Arial" w:hAnsi="Arial"/>
          <w:sz w:val="24"/>
          <w:lang w:val="fr-FR"/>
        </w:rPr>
        <w:t>Assurance maladie</w:t>
      </w:r>
      <w:proofErr w:type="gramStart"/>
      <w:r w:rsidR="005346CB">
        <w:rPr>
          <w:rFonts w:ascii="Arial" w:hAnsi="Arial"/>
          <w:sz w:val="24"/>
          <w:lang w:val="fr-FR"/>
        </w:rPr>
        <w:t xml:space="preserve"> </w:t>
      </w:r>
      <w:r w:rsidR="00E6521F">
        <w:rPr>
          <w:rFonts w:ascii="Arial" w:hAnsi="Arial"/>
          <w:b/>
          <w:bCs/>
          <w:sz w:val="24"/>
          <w:lang w:val="fr-FR"/>
        </w:rPr>
        <w:t>….</w:t>
      </w:r>
      <w:proofErr w:type="gramEnd"/>
      <w:r w:rsidR="00E6521F">
        <w:rPr>
          <w:rFonts w:ascii="Arial" w:hAnsi="Arial"/>
          <w:b/>
          <w:bCs/>
          <w:sz w:val="24"/>
          <w:lang w:val="fr-FR"/>
        </w:rPr>
        <w:t>.</w:t>
      </w:r>
      <w:r w:rsidRPr="00A058A4">
        <w:rPr>
          <w:rFonts w:ascii="Arial" w:hAnsi="Arial"/>
          <w:b/>
          <w:bCs/>
          <w:sz w:val="24"/>
          <w:lang w:val="fr-FR"/>
        </w:rPr>
        <w:t xml:space="preserve"> DHS</w:t>
      </w:r>
    </w:p>
    <w:p w14:paraId="4F519BA5" w14:textId="5D293D83" w:rsidR="00C666BF" w:rsidRPr="00C666BF" w:rsidRDefault="00C666BF" w:rsidP="00C666BF">
      <w:pPr>
        <w:ind w:left="2495" w:right="-180"/>
        <w:jc w:val="both"/>
        <w:rPr>
          <w:rFonts w:ascii="Arial" w:hAnsi="Arial"/>
          <w:sz w:val="24"/>
          <w:lang w:val="fr-FR"/>
        </w:rPr>
      </w:pPr>
      <w:r w:rsidRPr="00C666BF">
        <w:rPr>
          <w:rFonts w:ascii="Arial" w:hAnsi="Arial"/>
          <w:sz w:val="24"/>
          <w:lang w:val="fr-FR"/>
        </w:rPr>
        <w:t>Cotisation CIMR</w:t>
      </w:r>
      <w:r w:rsidR="005346CB">
        <w:rPr>
          <w:rFonts w:ascii="Arial" w:hAnsi="Arial"/>
          <w:sz w:val="24"/>
          <w:lang w:val="fr-FR"/>
        </w:rPr>
        <w:t xml:space="preserve"> </w:t>
      </w:r>
      <w:r w:rsidR="00E6521F">
        <w:rPr>
          <w:rFonts w:ascii="Arial" w:hAnsi="Arial"/>
          <w:b/>
          <w:bCs/>
          <w:sz w:val="24"/>
          <w:lang w:val="fr-FR"/>
        </w:rPr>
        <w:t>……</w:t>
      </w:r>
      <w:r w:rsidR="00881B02" w:rsidRPr="00A058A4">
        <w:rPr>
          <w:rFonts w:ascii="Arial" w:hAnsi="Arial"/>
          <w:b/>
          <w:bCs/>
          <w:sz w:val="24"/>
          <w:lang w:val="fr-FR"/>
        </w:rPr>
        <w:t xml:space="preserve"> </w:t>
      </w:r>
      <w:r w:rsidRPr="00A058A4">
        <w:rPr>
          <w:rFonts w:ascii="Arial" w:hAnsi="Arial"/>
          <w:b/>
          <w:bCs/>
          <w:sz w:val="24"/>
          <w:lang w:val="fr-FR"/>
        </w:rPr>
        <w:t>DHS</w:t>
      </w:r>
    </w:p>
    <w:p w14:paraId="08CCF48B" w14:textId="0712CF73" w:rsidR="00C666BF" w:rsidRPr="00C666BF" w:rsidRDefault="00C666BF" w:rsidP="00C666BF">
      <w:pPr>
        <w:ind w:left="2495" w:right="-180"/>
        <w:jc w:val="both"/>
        <w:rPr>
          <w:rFonts w:ascii="Arial" w:hAnsi="Arial"/>
          <w:sz w:val="24"/>
          <w:lang w:val="fr-FR"/>
        </w:rPr>
      </w:pPr>
      <w:r w:rsidRPr="00C666BF">
        <w:rPr>
          <w:rFonts w:ascii="Arial" w:hAnsi="Arial"/>
          <w:sz w:val="24"/>
          <w:lang w:val="fr-FR"/>
        </w:rPr>
        <w:t xml:space="preserve">Retenus I.R </w:t>
      </w:r>
      <w:r w:rsidR="00E6521F">
        <w:rPr>
          <w:rFonts w:ascii="Arial" w:hAnsi="Arial"/>
          <w:b/>
          <w:bCs/>
          <w:sz w:val="24"/>
          <w:lang w:val="fr-FR"/>
        </w:rPr>
        <w:t>……</w:t>
      </w:r>
      <w:r w:rsidR="00A058A4" w:rsidRPr="00A058A4">
        <w:rPr>
          <w:rFonts w:ascii="Arial" w:hAnsi="Arial"/>
          <w:b/>
          <w:bCs/>
          <w:sz w:val="24"/>
          <w:lang w:val="fr-FR"/>
        </w:rPr>
        <w:t xml:space="preserve"> </w:t>
      </w:r>
      <w:r w:rsidRPr="00A058A4">
        <w:rPr>
          <w:rFonts w:ascii="Arial" w:hAnsi="Arial"/>
          <w:b/>
          <w:bCs/>
          <w:sz w:val="24"/>
          <w:lang w:val="fr-FR"/>
        </w:rPr>
        <w:t>DHS</w:t>
      </w:r>
    </w:p>
    <w:p w14:paraId="63D22DCD" w14:textId="77777777" w:rsidR="00C666BF" w:rsidRDefault="00C666BF" w:rsidP="00C666BF">
      <w:pPr>
        <w:ind w:left="2495" w:right="-180"/>
        <w:jc w:val="both"/>
        <w:rPr>
          <w:rFonts w:ascii="Arial" w:hAnsi="Arial"/>
          <w:sz w:val="24"/>
          <w:lang w:val="fr-FR"/>
        </w:rPr>
      </w:pPr>
    </w:p>
    <w:p w14:paraId="76A8B3E2" w14:textId="0E611B91" w:rsidR="001466BD" w:rsidRDefault="00C666BF" w:rsidP="00C666BF">
      <w:pPr>
        <w:ind w:left="2495" w:right="-180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  <w:r w:rsidRPr="00C666BF">
        <w:rPr>
          <w:rFonts w:ascii="Arial" w:hAnsi="Arial"/>
          <w:sz w:val="24"/>
          <w:lang w:val="fr-FR"/>
        </w:rPr>
        <w:t>Total Retenue</w:t>
      </w:r>
      <w:r w:rsidR="00F61653">
        <w:rPr>
          <w:rFonts w:ascii="Arial" w:hAnsi="Arial"/>
          <w:sz w:val="24"/>
          <w:lang w:val="fr-FR"/>
        </w:rPr>
        <w:t xml:space="preserve"> </w:t>
      </w:r>
      <w:r w:rsidR="00E6521F" w:rsidRPr="00E6521F">
        <w:rPr>
          <w:rFonts w:ascii="Arial" w:hAnsi="Arial"/>
          <w:b/>
          <w:bCs/>
          <w:sz w:val="24"/>
          <w:lang w:val="fr-FR"/>
        </w:rPr>
        <w:t>……</w:t>
      </w:r>
      <w:r w:rsidRPr="00E6521F">
        <w:rPr>
          <w:rFonts w:ascii="Arial" w:hAnsi="Arial"/>
          <w:b/>
          <w:bCs/>
          <w:sz w:val="24"/>
          <w:lang w:val="fr-FR"/>
        </w:rPr>
        <w:t>DHS</w:t>
      </w:r>
    </w:p>
    <w:p w14:paraId="4109DBF0" w14:textId="77777777" w:rsidR="001466BD" w:rsidRDefault="001466BD" w:rsidP="001466BD">
      <w:pPr>
        <w:ind w:right="-180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32476353" w14:textId="77777777" w:rsidR="001466BD" w:rsidRPr="00CE7642" w:rsidRDefault="001466BD" w:rsidP="001466BD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CE7642">
        <w:rPr>
          <w:rFonts w:ascii="Arial" w:hAnsi="Arial" w:cs="Arial"/>
          <w:sz w:val="24"/>
          <w:szCs w:val="24"/>
          <w:lang w:val="fr-FR"/>
        </w:rPr>
        <w:t>La présente attestation est délivrée</w:t>
      </w:r>
      <w:r>
        <w:rPr>
          <w:rFonts w:ascii="Arial" w:hAnsi="Arial" w:cs="Arial"/>
          <w:sz w:val="24"/>
          <w:szCs w:val="24"/>
          <w:lang w:val="fr-FR"/>
        </w:rPr>
        <w:t xml:space="preserve"> à l’intéressé</w:t>
      </w:r>
      <w:r w:rsidRPr="00CE7642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 xml:space="preserve">pour servir et valoir ce que de </w:t>
      </w:r>
      <w:r w:rsidRPr="00CE7642">
        <w:rPr>
          <w:rFonts w:ascii="Arial" w:hAnsi="Arial" w:cs="Arial"/>
          <w:sz w:val="24"/>
          <w:szCs w:val="24"/>
          <w:lang w:val="fr-FR"/>
        </w:rPr>
        <w:t>droit.</w:t>
      </w:r>
    </w:p>
    <w:p w14:paraId="151C5589" w14:textId="517EEA75" w:rsidR="00F17CE2" w:rsidRDefault="00F17CE2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7B0A2456" w14:textId="3E6B3F8D" w:rsidR="00F17CE2" w:rsidRDefault="00F17CE2" w:rsidP="00456F74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3371CEB4" w14:textId="301397FF" w:rsidR="00E6521F" w:rsidRDefault="00E6521F" w:rsidP="00456F74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335A21FB" w14:textId="77777777" w:rsidR="00E6521F" w:rsidRDefault="00E6521F" w:rsidP="00456F74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43959679" w14:textId="5BA2C214" w:rsidR="00F17CE2" w:rsidRDefault="00F17CE2" w:rsidP="001466BD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  <w:r w:rsidRPr="00895AA5"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 w:rsidRPr="00110C1A">
        <w:rPr>
          <w:rFonts w:ascii="Arial" w:hAnsi="Arial"/>
          <w:b/>
          <w:sz w:val="24"/>
          <w:lang w:val="en-US"/>
        </w:rPr>
        <w:t xml:space="preserve">Casablanca </w:t>
      </w:r>
      <w:r w:rsidRPr="00110C1A">
        <w:rPr>
          <w:rFonts w:ascii="Arial" w:hAnsi="Arial" w:cs="Arial"/>
          <w:b/>
          <w:bCs/>
          <w:sz w:val="22"/>
          <w:szCs w:val="22"/>
          <w:lang w:val="en-US"/>
        </w:rPr>
        <w:t xml:space="preserve">le 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begin"/>
      </w:r>
      <w:r>
        <w:rPr>
          <w:rFonts w:ascii="Arial" w:hAnsi="Arial" w:cs="Arial"/>
          <w:b/>
          <w:bCs/>
          <w:sz w:val="22"/>
          <w:szCs w:val="22"/>
          <w:lang w:val="fr-FR"/>
        </w:rPr>
        <w:instrText xml:space="preserve"> DATE  </w:instrTex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separate"/>
      </w:r>
      <w:r w:rsidR="006428FF">
        <w:rPr>
          <w:rFonts w:ascii="Arial" w:hAnsi="Arial" w:cs="Arial"/>
          <w:b/>
          <w:bCs/>
          <w:noProof/>
          <w:sz w:val="22"/>
          <w:szCs w:val="22"/>
          <w:lang w:val="fr-FR"/>
        </w:rPr>
        <w:t>04/07/2023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end"/>
      </w:r>
    </w:p>
    <w:p w14:paraId="630DF0BB" w14:textId="77777777" w:rsidR="001466BD" w:rsidRPr="001466BD" w:rsidRDefault="001466BD" w:rsidP="001466BD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</w:p>
    <w:p w14:paraId="3E46BB40" w14:textId="44082CD0" w:rsidR="00110C1A" w:rsidRPr="00110C1A" w:rsidRDefault="009D3D35" w:rsidP="009D3D35">
      <w:pPr>
        <w:tabs>
          <w:tab w:val="left" w:pos="3240"/>
          <w:tab w:val="left" w:pos="4536"/>
        </w:tabs>
        <w:jc w:val="center"/>
        <w:rPr>
          <w:rFonts w:ascii="Arial" w:hAnsi="Arial" w:cs="Arial"/>
          <w:sz w:val="24"/>
          <w:szCs w:val="24"/>
          <w:lang w:val="en-US"/>
        </w:rPr>
        <w:sectPr w:rsidR="00110C1A" w:rsidRPr="00110C1A" w:rsidSect="005911D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2665" w:right="1418" w:bottom="2552" w:left="1418" w:header="851" w:footer="624" w:gutter="0"/>
          <w:pgNumType w:start="1"/>
          <w:cols w:space="720"/>
          <w:docGrid w:linePitch="272"/>
        </w:sectPr>
      </w:pPr>
      <w:r>
        <w:rPr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A8F34E" wp14:editId="4A9285CE">
                <wp:simplePos x="0" y="0"/>
                <wp:positionH relativeFrom="margin">
                  <wp:posOffset>3333750</wp:posOffset>
                </wp:positionH>
                <wp:positionV relativeFrom="paragraph">
                  <wp:posOffset>83820</wp:posOffset>
                </wp:positionV>
                <wp:extent cx="1939925" cy="618490"/>
                <wp:effectExtent l="0" t="0" r="20320" b="1270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ABF0A" w14:textId="77777777" w:rsidR="009D3D35" w:rsidRDefault="009D3D35" w:rsidP="009D3D3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A39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Direction des Ressources Humaines</w:t>
                            </w:r>
                          </w:p>
                          <w:p w14:paraId="08CFDC52" w14:textId="77777777" w:rsidR="009D3D35" w:rsidRDefault="009D3D35" w:rsidP="009D3D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A8F34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62.5pt;margin-top:6.6pt;width:152.75pt;height:48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" strokecolor="white [3212]">
                <v:textbox style="mso-fit-shape-to-text:t">
                  <w:txbxContent>
                    <w:p w14:paraId="7F8ABF0A" w14:textId="77777777" w:rsidR="009D3D35" w:rsidRDefault="009D3D35" w:rsidP="009D3D3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A3956">
                        <w:rPr>
                          <w:b/>
                          <w:bCs/>
                          <w:sz w:val="24"/>
                          <w:szCs w:val="24"/>
                        </w:rPr>
                        <w:t>La Direction des Ressources Humaines</w:t>
                      </w:r>
                    </w:p>
                    <w:p w14:paraId="08CFDC52" w14:textId="77777777" w:rsidR="009D3D35" w:rsidRDefault="009D3D35" w:rsidP="009D3D3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CE2" w:rsidRPr="00110C1A">
        <w:rPr>
          <w:rFonts w:ascii="Arial" w:hAnsi="Arial" w:cs="Arial"/>
          <w:b/>
          <w:bCs/>
          <w:sz w:val="22"/>
          <w:szCs w:val="22"/>
          <w:lang w:val="en-US"/>
        </w:rPr>
        <w:t xml:space="preserve">                                                         </w:t>
      </w:r>
      <w:r w:rsidR="00110C1A">
        <w:rPr>
          <w:rFonts w:ascii="Arial" w:hAnsi="Arial" w:cs="Arial"/>
          <w:b/>
          <w:bCs/>
          <w:sz w:val="22"/>
          <w:szCs w:val="22"/>
          <w:lang w:val="en-US"/>
        </w:rPr>
        <w:t xml:space="preserve">       </w:t>
      </w:r>
    </w:p>
    <w:p w14:paraId="5D7487E1" w14:textId="6795C83C" w:rsidR="00B326B8" w:rsidRPr="00110C1A" w:rsidRDefault="00B326B8" w:rsidP="00DD4E54">
      <w:pPr>
        <w:tabs>
          <w:tab w:val="left" w:pos="3910"/>
        </w:tabs>
        <w:rPr>
          <w:rFonts w:ascii="Arial" w:hAnsi="Arial" w:cs="Arial"/>
          <w:lang w:val="en-US"/>
        </w:rPr>
      </w:pPr>
    </w:p>
    <w:sectPr w:rsidR="00B326B8" w:rsidRPr="00110C1A" w:rsidSect="00F17CE2">
      <w:headerReference w:type="default" r:id="rId17"/>
      <w:footerReference w:type="default" r:id="rId18"/>
      <w:type w:val="continuous"/>
      <w:pgSz w:w="11907" w:h="16839" w:code="9"/>
      <w:pgMar w:top="2665" w:right="1418" w:bottom="2552" w:left="1418" w:header="851" w:footer="85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57A55" w14:textId="77777777" w:rsidR="00846698" w:rsidRDefault="00846698">
      <w:r>
        <w:separator/>
      </w:r>
    </w:p>
  </w:endnote>
  <w:endnote w:type="continuationSeparator" w:id="0">
    <w:p w14:paraId="6C4BE3A6" w14:textId="77777777" w:rsidR="00846698" w:rsidRDefault="00846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51B9" w14:textId="77777777" w:rsidR="001072A7" w:rsidRDefault="001072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53D8A" w14:textId="77777777" w:rsidR="003B601A" w:rsidRDefault="003B601A" w:rsidP="003B601A">
    <w:pPr>
      <w:pStyle w:val="Pieddepage"/>
      <w:jc w:val="center"/>
      <w:rPr>
        <w:b/>
        <w:bCs/>
        <w:color w:val="4472C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FDB78B0" wp14:editId="41B1BFCB">
          <wp:simplePos x="0" y="0"/>
          <wp:positionH relativeFrom="column">
            <wp:posOffset>927100</wp:posOffset>
          </wp:positionH>
          <wp:positionV relativeFrom="paragraph">
            <wp:posOffset>6869430</wp:posOffset>
          </wp:positionV>
          <wp:extent cx="2292350" cy="1211580"/>
          <wp:effectExtent l="0" t="0" r="0" b="0"/>
          <wp:wrapTopAndBottom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350" cy="1211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B17B000" wp14:editId="36C7E75D">
          <wp:simplePos x="0" y="0"/>
          <wp:positionH relativeFrom="column">
            <wp:posOffset>3883660</wp:posOffset>
          </wp:positionH>
          <wp:positionV relativeFrom="paragraph">
            <wp:posOffset>6750685</wp:posOffset>
          </wp:positionV>
          <wp:extent cx="1689100" cy="972820"/>
          <wp:effectExtent l="0" t="0" r="0" b="0"/>
          <wp:wrapTopAndBottom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959" b="35085"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972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36DC6E" w14:textId="77777777" w:rsidR="003B601A" w:rsidRDefault="003B601A" w:rsidP="003B601A">
    <w:pPr>
      <w:pStyle w:val="Pieddepage"/>
      <w:jc w:val="center"/>
      <w:rPr>
        <w:b/>
        <w:bCs/>
        <w:color w:val="4472C4"/>
      </w:rPr>
    </w:pPr>
  </w:p>
  <w:p w14:paraId="56B34732" w14:textId="77777777" w:rsidR="003B601A" w:rsidRDefault="003B601A" w:rsidP="003B601A">
    <w:pPr>
      <w:pStyle w:val="Pieddepage"/>
      <w:jc w:val="center"/>
      <w:rPr>
        <w:b/>
        <w:bCs/>
        <w:color w:val="4472C4"/>
      </w:rPr>
    </w:pPr>
  </w:p>
  <w:p w14:paraId="58833B34" w14:textId="0D811D15" w:rsidR="003B601A" w:rsidRPr="003F4156" w:rsidRDefault="003B601A" w:rsidP="006428FF">
    <w:pPr>
      <w:pStyle w:val="Pieddepage"/>
      <w:jc w:val="center"/>
      <w:rPr>
        <w:b/>
        <w:bCs/>
        <w:color w:val="4472C4"/>
        <w:lang w:eastAsia="en-US"/>
      </w:rPr>
    </w:pPr>
    <w:r w:rsidRPr="003F4156">
      <w:rPr>
        <w:b/>
        <w:bCs/>
        <w:color w:val="4472C4"/>
      </w:rPr>
      <w:t>IT SERVICES SARL</w:t>
    </w:r>
  </w:p>
  <w:p w14:paraId="3D8314A1" w14:textId="77777777" w:rsidR="003B601A" w:rsidRDefault="003B601A" w:rsidP="003B601A">
    <w:pPr>
      <w:pStyle w:val="Pieddepage"/>
      <w:jc w:val="center"/>
      <w:rPr>
        <w:color w:val="4472C4"/>
        <w:sz w:val="18"/>
        <w:szCs w:val="18"/>
      </w:rPr>
    </w:pPr>
    <w:r w:rsidRPr="003F4156">
      <w:rPr>
        <w:color w:val="4472C4"/>
        <w:sz w:val="18"/>
        <w:szCs w:val="18"/>
      </w:rPr>
      <w:t>Siège Social :</w:t>
    </w:r>
  </w:p>
  <w:p w14:paraId="68BB3D0D" w14:textId="77777777" w:rsidR="003B601A" w:rsidRPr="009E0D4E" w:rsidRDefault="003B601A" w:rsidP="003B601A">
    <w:pPr>
      <w:pStyle w:val="Pieddepage"/>
      <w:jc w:val="center"/>
      <w:rPr>
        <w:color w:val="4472C4"/>
        <w:sz w:val="18"/>
        <w:szCs w:val="18"/>
      </w:rPr>
    </w:pPr>
    <w:r w:rsidRPr="009E0D4E">
      <w:rPr>
        <w:color w:val="4472C4"/>
        <w:sz w:val="18"/>
        <w:szCs w:val="18"/>
      </w:rPr>
      <w:t>CASANEARSHORE PARK 1100 BD AL QODS SHORE 2 PLATEAU 15 M CASA – Casablanca – MAROC</w:t>
    </w:r>
  </w:p>
  <w:p w14:paraId="72221062" w14:textId="0908BAF7" w:rsidR="003B601A" w:rsidRPr="009E0D4E" w:rsidRDefault="003B601A" w:rsidP="003B601A">
    <w:pPr>
      <w:pStyle w:val="Pieddepage"/>
      <w:jc w:val="center"/>
      <w:rPr>
        <w:color w:val="4472C4"/>
        <w:sz w:val="18"/>
        <w:szCs w:val="18"/>
      </w:rPr>
    </w:pPr>
    <w:r w:rsidRPr="004D312B">
      <w:rPr>
        <w:color w:val="4472C4"/>
        <w:sz w:val="18"/>
        <w:szCs w:val="18"/>
      </w:rPr>
      <w:t xml:space="preserve">TEL : +212 5 </w:t>
    </w:r>
    <w:r w:rsidR="001072A7">
      <w:rPr>
        <w:color w:val="4472C4"/>
        <w:sz w:val="18"/>
        <w:szCs w:val="18"/>
      </w:rPr>
      <w:t xml:space="preserve">xxxxxxxx </w:t>
    </w:r>
    <w:r w:rsidRPr="004D312B">
      <w:rPr>
        <w:color w:val="4472C4"/>
        <w:sz w:val="18"/>
        <w:szCs w:val="18"/>
      </w:rPr>
      <w:t xml:space="preserve">Fax : +212 5 </w:t>
    </w:r>
    <w:r w:rsidR="001072A7">
      <w:rPr>
        <w:color w:val="4472C4"/>
        <w:sz w:val="18"/>
        <w:szCs w:val="18"/>
      </w:rPr>
      <w:t xml:space="preserve">xxxxxxxxxxx </w:t>
    </w:r>
    <w:r w:rsidRPr="004D312B">
      <w:rPr>
        <w:color w:val="4472C4"/>
        <w:sz w:val="18"/>
        <w:szCs w:val="18"/>
      </w:rPr>
      <w:t xml:space="preserve"> Patente N°</w:t>
    </w:r>
    <w:r w:rsidR="001072A7">
      <w:rPr>
        <w:color w:val="4472C4"/>
        <w:sz w:val="18"/>
        <w:szCs w:val="18"/>
      </w:rPr>
      <w:t>xxxxxx</w:t>
    </w:r>
    <w:r w:rsidRPr="004D312B">
      <w:rPr>
        <w:color w:val="4472C4"/>
        <w:sz w:val="18"/>
        <w:szCs w:val="18"/>
      </w:rPr>
      <w:t xml:space="preserve"> - IF N° </w:t>
    </w:r>
    <w:r w:rsidR="001072A7">
      <w:rPr>
        <w:color w:val="4472C4"/>
        <w:sz w:val="18"/>
        <w:szCs w:val="18"/>
      </w:rPr>
      <w:t>xxxxxxx</w:t>
    </w:r>
    <w:r w:rsidRPr="004D312B">
      <w:rPr>
        <w:color w:val="4472C4"/>
        <w:sz w:val="18"/>
        <w:szCs w:val="18"/>
      </w:rPr>
      <w:t xml:space="preserve"> – RC N°</w:t>
    </w:r>
    <w:r w:rsidR="001072A7">
      <w:rPr>
        <w:color w:val="4472C4"/>
        <w:sz w:val="18"/>
        <w:szCs w:val="18"/>
      </w:rPr>
      <w:t>xxxxxx</w:t>
    </w:r>
    <w:r w:rsidRPr="004D312B">
      <w:rPr>
        <w:color w:val="4472C4"/>
        <w:sz w:val="18"/>
        <w:szCs w:val="18"/>
      </w:rPr>
      <w:t xml:space="preserve"> – CNSS N°</w:t>
    </w:r>
    <w:r w:rsidR="001072A7">
      <w:rPr>
        <w:color w:val="4472C4"/>
        <w:sz w:val="18"/>
        <w:szCs w:val="18"/>
      </w:rPr>
      <w:t>xxxxxxxx</w:t>
    </w:r>
  </w:p>
  <w:p w14:paraId="69B42044" w14:textId="2B120302" w:rsidR="0010697F" w:rsidRPr="002514A4" w:rsidRDefault="0010697F" w:rsidP="002514A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E5B7" w14:textId="77777777" w:rsidR="001072A7" w:rsidRDefault="001072A7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13B2" w14:textId="77777777" w:rsidR="0010697F" w:rsidRPr="00B027C9" w:rsidRDefault="0010697F" w:rsidP="005D46CA">
    <w:pPr>
      <w:pStyle w:val="Pieddepage"/>
      <w:jc w:val="center"/>
      <w:rPr>
        <w:rFonts w:ascii="Calibri" w:hAnsi="Calibri"/>
        <w:b/>
        <w:color w:val="0070C0"/>
        <w:sz w:val="22"/>
        <w:szCs w:val="22"/>
        <w:lang w:val="en-US"/>
      </w:rPr>
    </w:pPr>
    <w:r w:rsidRPr="00B027C9">
      <w:rPr>
        <w:rFonts w:ascii="Calibri" w:hAnsi="Calibri"/>
        <w:b/>
        <w:color w:val="0070C0"/>
        <w:sz w:val="22"/>
        <w:szCs w:val="22"/>
        <w:lang w:val="en-US"/>
      </w:rPr>
      <w:t xml:space="preserve">ATOS IT SERVICE SARL </w:t>
    </w:r>
  </w:p>
  <w:p w14:paraId="2EDB6C28" w14:textId="77777777" w:rsidR="0010697F" w:rsidRDefault="0010697F" w:rsidP="005D46CA">
    <w:pPr>
      <w:pStyle w:val="Pieddepage"/>
      <w:jc w:val="center"/>
      <w:rPr>
        <w:rFonts w:ascii="Calibri" w:hAnsi="Calibri"/>
        <w:color w:val="0070C0"/>
        <w:lang w:val="fr-FR"/>
      </w:rPr>
    </w:pPr>
    <w:r w:rsidRPr="00B027C9">
      <w:rPr>
        <w:rFonts w:ascii="Calibri" w:hAnsi="Calibri"/>
        <w:color w:val="0070C0"/>
        <w:lang w:val="fr-FR"/>
      </w:rPr>
      <w:t>Siège Social :</w:t>
    </w:r>
  </w:p>
  <w:p w14:paraId="32D101DD" w14:textId="77777777" w:rsidR="0010697F" w:rsidRPr="00B027C9" w:rsidRDefault="0010697F" w:rsidP="005D46CA">
    <w:pPr>
      <w:pStyle w:val="Pieddepage"/>
      <w:jc w:val="center"/>
      <w:rPr>
        <w:rFonts w:ascii="Calibri" w:hAnsi="Calibri"/>
        <w:color w:val="0070C0"/>
      </w:rPr>
    </w:pPr>
    <w:r w:rsidRPr="00B027C9">
      <w:rPr>
        <w:rFonts w:ascii="Calibri" w:hAnsi="Calibri"/>
        <w:color w:val="0070C0"/>
        <w:lang w:val="fr-FR"/>
      </w:rPr>
      <w:t xml:space="preserve"> ANGLE MEHDI BEN BARKA &amp; ANNAKHIL HAY RYAD PLATEAU ESPACE LESPALMIERS – RABAT - MAROC</w:t>
    </w:r>
  </w:p>
  <w:p w14:paraId="17415221" w14:textId="77777777" w:rsidR="0010697F" w:rsidRPr="00B027C9" w:rsidRDefault="0010697F" w:rsidP="005D46CA">
    <w:pPr>
      <w:pStyle w:val="Pieddepage"/>
      <w:jc w:val="center"/>
      <w:rPr>
        <w:rFonts w:ascii="Calibri" w:hAnsi="Calibri"/>
        <w:color w:val="0070C0"/>
        <w:lang w:val="sv-SE"/>
      </w:rPr>
    </w:pPr>
    <w:r w:rsidRPr="00B027C9">
      <w:rPr>
        <w:rFonts w:ascii="Calibri" w:hAnsi="Calibri"/>
        <w:color w:val="0070C0"/>
      </w:rPr>
      <w:t xml:space="preserve">    TEL : +212 5 29 04 45 29 Fax : +212 5 29 01 40 99</w:t>
    </w:r>
  </w:p>
  <w:p w14:paraId="3FF88378" w14:textId="77777777" w:rsidR="0010697F" w:rsidRPr="00B027C9" w:rsidRDefault="0010697F" w:rsidP="001D3E05">
    <w:pPr>
      <w:pStyle w:val="Pieddepage"/>
      <w:rPr>
        <w:rFonts w:ascii="Calibri" w:hAnsi="Calibri"/>
        <w:color w:val="0070C0"/>
        <w:lang w:val="en-US"/>
      </w:rPr>
    </w:pPr>
    <w:r w:rsidRPr="00B027C9">
      <w:rPr>
        <w:rFonts w:ascii="Calibri" w:hAnsi="Calibri"/>
        <w:color w:val="0070C0"/>
        <w:lang w:val="en-US"/>
      </w:rPr>
      <w:t xml:space="preserve">                                   CNSS N°6779782     IF N° 03317125    </w:t>
    </w:r>
    <w:proofErr w:type="spellStart"/>
    <w:r w:rsidRPr="00B027C9">
      <w:rPr>
        <w:rFonts w:ascii="Calibri" w:hAnsi="Calibri"/>
        <w:color w:val="0070C0"/>
        <w:lang w:val="en-US"/>
      </w:rPr>
      <w:t>Patente</w:t>
    </w:r>
    <w:proofErr w:type="spellEnd"/>
    <w:r w:rsidRPr="00B027C9">
      <w:rPr>
        <w:rFonts w:ascii="Calibri" w:hAnsi="Calibri"/>
        <w:color w:val="0070C0"/>
        <w:lang w:val="en-US"/>
      </w:rPr>
      <w:t xml:space="preserve"> N°25980916     RC N°59693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C647" w14:textId="77777777" w:rsidR="00846698" w:rsidRDefault="00846698">
      <w:r>
        <w:separator/>
      </w:r>
    </w:p>
  </w:footnote>
  <w:footnote w:type="continuationSeparator" w:id="0">
    <w:p w14:paraId="7BD6E8FB" w14:textId="77777777" w:rsidR="00846698" w:rsidRDefault="00846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C9D8" w14:textId="77777777" w:rsidR="001072A7" w:rsidRDefault="001072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FC48" w14:textId="00B84764" w:rsidR="0010697F" w:rsidRPr="00AB132B" w:rsidRDefault="0010697F" w:rsidP="00AB132B">
    <w:pPr>
      <w:pStyle w:val="En-tte"/>
      <w:jc w:val="right"/>
    </w:pPr>
    <w:r>
      <w:rPr>
        <w:color w:val="1F497D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ABF16" w14:textId="77777777" w:rsidR="001072A7" w:rsidRDefault="001072A7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588" w14:textId="77777777" w:rsidR="0010697F" w:rsidRPr="00AB132B" w:rsidRDefault="0010697F" w:rsidP="00AB132B">
    <w:pPr>
      <w:pStyle w:val="En-tte"/>
      <w:jc w:val="right"/>
    </w:pPr>
    <w:r>
      <w:rPr>
        <w:color w:val="1F497D"/>
      </w:rPr>
      <w:t xml:space="preserve">   </w:t>
    </w:r>
    <w:r w:rsidRPr="00F245C2">
      <w:rPr>
        <w:noProof/>
        <w:color w:val="1F497D"/>
      </w:rPr>
      <w:drawing>
        <wp:inline distT="0" distB="0" distL="0" distR="0" wp14:anchorId="6C0AB0DB" wp14:editId="712FB5FF">
          <wp:extent cx="2085975" cy="819150"/>
          <wp:effectExtent l="0" t="0" r="0" b="0"/>
          <wp:docPr id="1" name="Image 1" descr="atos-1440x564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s-1440x564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95"/>
  <w:hyphenationZone w:val="283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Changed" w:val="Vero"/>
    <w:docVar w:name="DocumentCharacterCount" w:val="1173"/>
    <w:docVar w:name="DocumentCLassified" w:val="Falso"/>
  </w:docVars>
  <w:rsids>
    <w:rsidRoot w:val="006C0676"/>
    <w:rsid w:val="00011FE6"/>
    <w:rsid w:val="000171CE"/>
    <w:rsid w:val="000178B6"/>
    <w:rsid w:val="000216E3"/>
    <w:rsid w:val="00032E68"/>
    <w:rsid w:val="0003641D"/>
    <w:rsid w:val="00040E82"/>
    <w:rsid w:val="00045CF2"/>
    <w:rsid w:val="00054763"/>
    <w:rsid w:val="00055A6C"/>
    <w:rsid w:val="00061ED0"/>
    <w:rsid w:val="00064841"/>
    <w:rsid w:val="0006541C"/>
    <w:rsid w:val="00071929"/>
    <w:rsid w:val="00071CF5"/>
    <w:rsid w:val="00073192"/>
    <w:rsid w:val="000867D1"/>
    <w:rsid w:val="000868C1"/>
    <w:rsid w:val="00092079"/>
    <w:rsid w:val="00093A12"/>
    <w:rsid w:val="000967C8"/>
    <w:rsid w:val="000974E3"/>
    <w:rsid w:val="000A2DC5"/>
    <w:rsid w:val="000A3978"/>
    <w:rsid w:val="000A5899"/>
    <w:rsid w:val="000A5D36"/>
    <w:rsid w:val="000B376E"/>
    <w:rsid w:val="000B4EC5"/>
    <w:rsid w:val="000B5259"/>
    <w:rsid w:val="000C57B1"/>
    <w:rsid w:val="000E0DF3"/>
    <w:rsid w:val="000E46A4"/>
    <w:rsid w:val="000E61EE"/>
    <w:rsid w:val="000F2563"/>
    <w:rsid w:val="000F2E4A"/>
    <w:rsid w:val="000F4527"/>
    <w:rsid w:val="000F608A"/>
    <w:rsid w:val="000F77C7"/>
    <w:rsid w:val="00105921"/>
    <w:rsid w:val="0010697F"/>
    <w:rsid w:val="00107254"/>
    <w:rsid w:val="001072A7"/>
    <w:rsid w:val="00107305"/>
    <w:rsid w:val="0011063A"/>
    <w:rsid w:val="00110C1A"/>
    <w:rsid w:val="00114F9A"/>
    <w:rsid w:val="00115F08"/>
    <w:rsid w:val="001167BE"/>
    <w:rsid w:val="00117F2E"/>
    <w:rsid w:val="00120869"/>
    <w:rsid w:val="00132B01"/>
    <w:rsid w:val="00133B56"/>
    <w:rsid w:val="00133C7C"/>
    <w:rsid w:val="00134179"/>
    <w:rsid w:val="001351ED"/>
    <w:rsid w:val="00140230"/>
    <w:rsid w:val="001466BD"/>
    <w:rsid w:val="00160319"/>
    <w:rsid w:val="0016218F"/>
    <w:rsid w:val="00165FC8"/>
    <w:rsid w:val="001747BC"/>
    <w:rsid w:val="00175169"/>
    <w:rsid w:val="001761F3"/>
    <w:rsid w:val="0017632C"/>
    <w:rsid w:val="00177CE8"/>
    <w:rsid w:val="00181A53"/>
    <w:rsid w:val="001849D9"/>
    <w:rsid w:val="0018593D"/>
    <w:rsid w:val="00185D28"/>
    <w:rsid w:val="00187004"/>
    <w:rsid w:val="00193BEA"/>
    <w:rsid w:val="001955AD"/>
    <w:rsid w:val="001A0579"/>
    <w:rsid w:val="001A5212"/>
    <w:rsid w:val="001A54F6"/>
    <w:rsid w:val="001A7199"/>
    <w:rsid w:val="001B62EA"/>
    <w:rsid w:val="001C5A4A"/>
    <w:rsid w:val="001D2597"/>
    <w:rsid w:val="001D3E05"/>
    <w:rsid w:val="001D545A"/>
    <w:rsid w:val="001E26F7"/>
    <w:rsid w:val="001F4D7B"/>
    <w:rsid w:val="00200105"/>
    <w:rsid w:val="002042A8"/>
    <w:rsid w:val="00217F23"/>
    <w:rsid w:val="00220BE0"/>
    <w:rsid w:val="002218E3"/>
    <w:rsid w:val="00222F17"/>
    <w:rsid w:val="0022541B"/>
    <w:rsid w:val="002258D7"/>
    <w:rsid w:val="00232DCD"/>
    <w:rsid w:val="00241143"/>
    <w:rsid w:val="00247866"/>
    <w:rsid w:val="002514A4"/>
    <w:rsid w:val="00253BEC"/>
    <w:rsid w:val="002560B8"/>
    <w:rsid w:val="00256EDD"/>
    <w:rsid w:val="00271256"/>
    <w:rsid w:val="00274368"/>
    <w:rsid w:val="00284073"/>
    <w:rsid w:val="0028585B"/>
    <w:rsid w:val="00286A61"/>
    <w:rsid w:val="0029045D"/>
    <w:rsid w:val="00292F4C"/>
    <w:rsid w:val="002A2E5D"/>
    <w:rsid w:val="002A5AD2"/>
    <w:rsid w:val="002B07F5"/>
    <w:rsid w:val="002B0ACC"/>
    <w:rsid w:val="002B25BB"/>
    <w:rsid w:val="002B2D7B"/>
    <w:rsid w:val="002B7F2F"/>
    <w:rsid w:val="002C03F6"/>
    <w:rsid w:val="002C5269"/>
    <w:rsid w:val="002C6222"/>
    <w:rsid w:val="002D094A"/>
    <w:rsid w:val="002D274C"/>
    <w:rsid w:val="002D5E65"/>
    <w:rsid w:val="002E0129"/>
    <w:rsid w:val="002E202C"/>
    <w:rsid w:val="002E36CC"/>
    <w:rsid w:val="002E3C4D"/>
    <w:rsid w:val="002E4745"/>
    <w:rsid w:val="002E47C0"/>
    <w:rsid w:val="002E4851"/>
    <w:rsid w:val="002E549D"/>
    <w:rsid w:val="002F48E9"/>
    <w:rsid w:val="002F5B5A"/>
    <w:rsid w:val="002F5D48"/>
    <w:rsid w:val="003016A9"/>
    <w:rsid w:val="00301EAB"/>
    <w:rsid w:val="00302A7A"/>
    <w:rsid w:val="00303FAE"/>
    <w:rsid w:val="00314EE1"/>
    <w:rsid w:val="00320AD9"/>
    <w:rsid w:val="00323956"/>
    <w:rsid w:val="00327B2E"/>
    <w:rsid w:val="003306DF"/>
    <w:rsid w:val="00333734"/>
    <w:rsid w:val="0033483E"/>
    <w:rsid w:val="00335AF1"/>
    <w:rsid w:val="00354A96"/>
    <w:rsid w:val="00354B6B"/>
    <w:rsid w:val="00354D49"/>
    <w:rsid w:val="00354DE4"/>
    <w:rsid w:val="00354FF6"/>
    <w:rsid w:val="00357531"/>
    <w:rsid w:val="003611F0"/>
    <w:rsid w:val="00372E30"/>
    <w:rsid w:val="00375A9D"/>
    <w:rsid w:val="003838B5"/>
    <w:rsid w:val="00390BDB"/>
    <w:rsid w:val="003960F7"/>
    <w:rsid w:val="003979E3"/>
    <w:rsid w:val="003A1B2D"/>
    <w:rsid w:val="003A2E1D"/>
    <w:rsid w:val="003A72FC"/>
    <w:rsid w:val="003B08FF"/>
    <w:rsid w:val="003B105D"/>
    <w:rsid w:val="003B1954"/>
    <w:rsid w:val="003B2804"/>
    <w:rsid w:val="003B5E16"/>
    <w:rsid w:val="003B601A"/>
    <w:rsid w:val="003C0C0E"/>
    <w:rsid w:val="003C411B"/>
    <w:rsid w:val="003D61CF"/>
    <w:rsid w:val="003E3DBA"/>
    <w:rsid w:val="003E51F8"/>
    <w:rsid w:val="003E599C"/>
    <w:rsid w:val="003F455B"/>
    <w:rsid w:val="003F6CC4"/>
    <w:rsid w:val="0040042E"/>
    <w:rsid w:val="004009F9"/>
    <w:rsid w:val="00403E27"/>
    <w:rsid w:val="00411A41"/>
    <w:rsid w:val="004132E7"/>
    <w:rsid w:val="00413621"/>
    <w:rsid w:val="00413824"/>
    <w:rsid w:val="00422514"/>
    <w:rsid w:val="00424A7E"/>
    <w:rsid w:val="00424C3F"/>
    <w:rsid w:val="00424F54"/>
    <w:rsid w:val="0042587B"/>
    <w:rsid w:val="00431EEF"/>
    <w:rsid w:val="004320B6"/>
    <w:rsid w:val="00432A3B"/>
    <w:rsid w:val="004337EE"/>
    <w:rsid w:val="00434BC3"/>
    <w:rsid w:val="00442B5D"/>
    <w:rsid w:val="004511B1"/>
    <w:rsid w:val="004511FF"/>
    <w:rsid w:val="00452820"/>
    <w:rsid w:val="00456F74"/>
    <w:rsid w:val="004602AE"/>
    <w:rsid w:val="00461454"/>
    <w:rsid w:val="00461A5D"/>
    <w:rsid w:val="004634E9"/>
    <w:rsid w:val="00471B86"/>
    <w:rsid w:val="004803B5"/>
    <w:rsid w:val="00483D67"/>
    <w:rsid w:val="004846E8"/>
    <w:rsid w:val="00484F6F"/>
    <w:rsid w:val="004923A3"/>
    <w:rsid w:val="0049579E"/>
    <w:rsid w:val="004A1481"/>
    <w:rsid w:val="004A20C2"/>
    <w:rsid w:val="004A264E"/>
    <w:rsid w:val="004A33D4"/>
    <w:rsid w:val="004B10D1"/>
    <w:rsid w:val="004B4135"/>
    <w:rsid w:val="004B6CFF"/>
    <w:rsid w:val="004C5DBC"/>
    <w:rsid w:val="004D0DBA"/>
    <w:rsid w:val="004E1EE5"/>
    <w:rsid w:val="004E78E4"/>
    <w:rsid w:val="004F0CEE"/>
    <w:rsid w:val="005002EA"/>
    <w:rsid w:val="00501A22"/>
    <w:rsid w:val="00504D30"/>
    <w:rsid w:val="00505048"/>
    <w:rsid w:val="005132E4"/>
    <w:rsid w:val="00514085"/>
    <w:rsid w:val="00516A4F"/>
    <w:rsid w:val="00523300"/>
    <w:rsid w:val="00523856"/>
    <w:rsid w:val="00527812"/>
    <w:rsid w:val="00530DCB"/>
    <w:rsid w:val="005321B2"/>
    <w:rsid w:val="005346CB"/>
    <w:rsid w:val="00536D77"/>
    <w:rsid w:val="00541FA9"/>
    <w:rsid w:val="00543B9E"/>
    <w:rsid w:val="0054405A"/>
    <w:rsid w:val="00544929"/>
    <w:rsid w:val="00546BE6"/>
    <w:rsid w:val="00555576"/>
    <w:rsid w:val="00556E69"/>
    <w:rsid w:val="00560318"/>
    <w:rsid w:val="005607AE"/>
    <w:rsid w:val="0056131A"/>
    <w:rsid w:val="005651F6"/>
    <w:rsid w:val="005675D3"/>
    <w:rsid w:val="00567749"/>
    <w:rsid w:val="00571588"/>
    <w:rsid w:val="005718D3"/>
    <w:rsid w:val="00572F35"/>
    <w:rsid w:val="0057415F"/>
    <w:rsid w:val="00574A06"/>
    <w:rsid w:val="005760CC"/>
    <w:rsid w:val="00577A78"/>
    <w:rsid w:val="005911D1"/>
    <w:rsid w:val="005930A8"/>
    <w:rsid w:val="00594CB6"/>
    <w:rsid w:val="00596825"/>
    <w:rsid w:val="005968BA"/>
    <w:rsid w:val="00597006"/>
    <w:rsid w:val="00597CE8"/>
    <w:rsid w:val="00597DF6"/>
    <w:rsid w:val="005A3E01"/>
    <w:rsid w:val="005A5E28"/>
    <w:rsid w:val="005A7F76"/>
    <w:rsid w:val="005B4EE1"/>
    <w:rsid w:val="005B59D3"/>
    <w:rsid w:val="005C0016"/>
    <w:rsid w:val="005C3941"/>
    <w:rsid w:val="005C590F"/>
    <w:rsid w:val="005C7C1A"/>
    <w:rsid w:val="005D1CF4"/>
    <w:rsid w:val="005D296B"/>
    <w:rsid w:val="005D401F"/>
    <w:rsid w:val="005D4373"/>
    <w:rsid w:val="005D46CA"/>
    <w:rsid w:val="005E2ED2"/>
    <w:rsid w:val="005E30AD"/>
    <w:rsid w:val="005E46EF"/>
    <w:rsid w:val="005E526C"/>
    <w:rsid w:val="005E6563"/>
    <w:rsid w:val="005E6860"/>
    <w:rsid w:val="005E701B"/>
    <w:rsid w:val="005F118A"/>
    <w:rsid w:val="005F40E4"/>
    <w:rsid w:val="005F4DE1"/>
    <w:rsid w:val="005F7CFE"/>
    <w:rsid w:val="00600B87"/>
    <w:rsid w:val="00605F2B"/>
    <w:rsid w:val="006071C9"/>
    <w:rsid w:val="0061054B"/>
    <w:rsid w:val="00615205"/>
    <w:rsid w:val="006161CE"/>
    <w:rsid w:val="00616DA8"/>
    <w:rsid w:val="00620B53"/>
    <w:rsid w:val="006216F2"/>
    <w:rsid w:val="00623CD5"/>
    <w:rsid w:val="0063638D"/>
    <w:rsid w:val="00636C64"/>
    <w:rsid w:val="006428FF"/>
    <w:rsid w:val="00642B1E"/>
    <w:rsid w:val="00647528"/>
    <w:rsid w:val="00650793"/>
    <w:rsid w:val="00653D4D"/>
    <w:rsid w:val="006574B8"/>
    <w:rsid w:val="00663AAD"/>
    <w:rsid w:val="00667534"/>
    <w:rsid w:val="00667C06"/>
    <w:rsid w:val="006743D1"/>
    <w:rsid w:val="006764E1"/>
    <w:rsid w:val="006777B7"/>
    <w:rsid w:val="00677E1A"/>
    <w:rsid w:val="006846AE"/>
    <w:rsid w:val="006848FE"/>
    <w:rsid w:val="00684F89"/>
    <w:rsid w:val="00692118"/>
    <w:rsid w:val="006A047C"/>
    <w:rsid w:val="006A416D"/>
    <w:rsid w:val="006A6CEB"/>
    <w:rsid w:val="006B0C3B"/>
    <w:rsid w:val="006B440B"/>
    <w:rsid w:val="006B6E47"/>
    <w:rsid w:val="006C0676"/>
    <w:rsid w:val="006C6949"/>
    <w:rsid w:val="006C71C0"/>
    <w:rsid w:val="006D0C39"/>
    <w:rsid w:val="006D1FF0"/>
    <w:rsid w:val="006D6E77"/>
    <w:rsid w:val="006E3161"/>
    <w:rsid w:val="006E5272"/>
    <w:rsid w:val="006F39F3"/>
    <w:rsid w:val="006F4674"/>
    <w:rsid w:val="00700296"/>
    <w:rsid w:val="00702B0A"/>
    <w:rsid w:val="00710AEE"/>
    <w:rsid w:val="0071111E"/>
    <w:rsid w:val="007111BF"/>
    <w:rsid w:val="007124E6"/>
    <w:rsid w:val="0071619C"/>
    <w:rsid w:val="00716239"/>
    <w:rsid w:val="00722F28"/>
    <w:rsid w:val="00725522"/>
    <w:rsid w:val="00725A12"/>
    <w:rsid w:val="00734EE6"/>
    <w:rsid w:val="00737ECB"/>
    <w:rsid w:val="007408D2"/>
    <w:rsid w:val="00740CD9"/>
    <w:rsid w:val="007450A9"/>
    <w:rsid w:val="007538F3"/>
    <w:rsid w:val="00754B9E"/>
    <w:rsid w:val="0075551D"/>
    <w:rsid w:val="00756B61"/>
    <w:rsid w:val="00762978"/>
    <w:rsid w:val="007638EC"/>
    <w:rsid w:val="0076408E"/>
    <w:rsid w:val="00764F77"/>
    <w:rsid w:val="007664DF"/>
    <w:rsid w:val="0077127C"/>
    <w:rsid w:val="0077753E"/>
    <w:rsid w:val="0078089A"/>
    <w:rsid w:val="007813E1"/>
    <w:rsid w:val="007A00AE"/>
    <w:rsid w:val="007A1E5F"/>
    <w:rsid w:val="007A4968"/>
    <w:rsid w:val="007A5F2D"/>
    <w:rsid w:val="007A74EF"/>
    <w:rsid w:val="007B4F56"/>
    <w:rsid w:val="007C63ED"/>
    <w:rsid w:val="007C710E"/>
    <w:rsid w:val="007C75FC"/>
    <w:rsid w:val="007D4B38"/>
    <w:rsid w:val="007D5018"/>
    <w:rsid w:val="007D7BD1"/>
    <w:rsid w:val="007E715E"/>
    <w:rsid w:val="007F33B3"/>
    <w:rsid w:val="007F43CD"/>
    <w:rsid w:val="007F561B"/>
    <w:rsid w:val="00812478"/>
    <w:rsid w:val="008150BD"/>
    <w:rsid w:val="00815A4C"/>
    <w:rsid w:val="008249CE"/>
    <w:rsid w:val="0082761D"/>
    <w:rsid w:val="008319B3"/>
    <w:rsid w:val="00836082"/>
    <w:rsid w:val="00836E20"/>
    <w:rsid w:val="00842864"/>
    <w:rsid w:val="00843D52"/>
    <w:rsid w:val="00846698"/>
    <w:rsid w:val="00855E0A"/>
    <w:rsid w:val="00860143"/>
    <w:rsid w:val="00860830"/>
    <w:rsid w:val="008639D8"/>
    <w:rsid w:val="008656D6"/>
    <w:rsid w:val="00871999"/>
    <w:rsid w:val="00875678"/>
    <w:rsid w:val="00876FF7"/>
    <w:rsid w:val="0087708A"/>
    <w:rsid w:val="00877200"/>
    <w:rsid w:val="0088109B"/>
    <w:rsid w:val="00881B02"/>
    <w:rsid w:val="00882942"/>
    <w:rsid w:val="008858E5"/>
    <w:rsid w:val="00885951"/>
    <w:rsid w:val="00886A3C"/>
    <w:rsid w:val="008953DB"/>
    <w:rsid w:val="00895638"/>
    <w:rsid w:val="00895AA5"/>
    <w:rsid w:val="00896861"/>
    <w:rsid w:val="008A0701"/>
    <w:rsid w:val="008A07F5"/>
    <w:rsid w:val="008A19A8"/>
    <w:rsid w:val="008A2CB1"/>
    <w:rsid w:val="008B0D9B"/>
    <w:rsid w:val="008B1B63"/>
    <w:rsid w:val="008B3310"/>
    <w:rsid w:val="008B416C"/>
    <w:rsid w:val="008B615A"/>
    <w:rsid w:val="008B754D"/>
    <w:rsid w:val="008C1B98"/>
    <w:rsid w:val="008C2045"/>
    <w:rsid w:val="008C31C4"/>
    <w:rsid w:val="008C4542"/>
    <w:rsid w:val="008C5821"/>
    <w:rsid w:val="008C7A1F"/>
    <w:rsid w:val="008D28D1"/>
    <w:rsid w:val="008D30F4"/>
    <w:rsid w:val="008E15AB"/>
    <w:rsid w:val="008E2447"/>
    <w:rsid w:val="008E2C95"/>
    <w:rsid w:val="008E7C99"/>
    <w:rsid w:val="008F59D0"/>
    <w:rsid w:val="008F60F8"/>
    <w:rsid w:val="00902FD5"/>
    <w:rsid w:val="009108DF"/>
    <w:rsid w:val="00911D7D"/>
    <w:rsid w:val="00923D98"/>
    <w:rsid w:val="00925BE9"/>
    <w:rsid w:val="00930074"/>
    <w:rsid w:val="00933673"/>
    <w:rsid w:val="00934B14"/>
    <w:rsid w:val="00945A89"/>
    <w:rsid w:val="009513CA"/>
    <w:rsid w:val="00955448"/>
    <w:rsid w:val="00955C7D"/>
    <w:rsid w:val="00963370"/>
    <w:rsid w:val="0096664B"/>
    <w:rsid w:val="009707EA"/>
    <w:rsid w:val="00971889"/>
    <w:rsid w:val="00973CDD"/>
    <w:rsid w:val="00973D9F"/>
    <w:rsid w:val="00974DC6"/>
    <w:rsid w:val="00976F3D"/>
    <w:rsid w:val="00991496"/>
    <w:rsid w:val="009930AC"/>
    <w:rsid w:val="00993556"/>
    <w:rsid w:val="00993ED2"/>
    <w:rsid w:val="009945A4"/>
    <w:rsid w:val="0099573B"/>
    <w:rsid w:val="00995A63"/>
    <w:rsid w:val="009A17AD"/>
    <w:rsid w:val="009A4F4B"/>
    <w:rsid w:val="009A4FBC"/>
    <w:rsid w:val="009A5239"/>
    <w:rsid w:val="009A6D23"/>
    <w:rsid w:val="009B5CEA"/>
    <w:rsid w:val="009C107F"/>
    <w:rsid w:val="009D1D73"/>
    <w:rsid w:val="009D308C"/>
    <w:rsid w:val="009D3D35"/>
    <w:rsid w:val="009E36D1"/>
    <w:rsid w:val="009E6219"/>
    <w:rsid w:val="009E6288"/>
    <w:rsid w:val="009E69ED"/>
    <w:rsid w:val="009F2643"/>
    <w:rsid w:val="009F47C3"/>
    <w:rsid w:val="00A00C48"/>
    <w:rsid w:val="00A046C2"/>
    <w:rsid w:val="00A058A4"/>
    <w:rsid w:val="00A1004C"/>
    <w:rsid w:val="00A12411"/>
    <w:rsid w:val="00A14561"/>
    <w:rsid w:val="00A223F1"/>
    <w:rsid w:val="00A23D36"/>
    <w:rsid w:val="00A23EA7"/>
    <w:rsid w:val="00A36406"/>
    <w:rsid w:val="00A43C84"/>
    <w:rsid w:val="00A4609C"/>
    <w:rsid w:val="00A5030D"/>
    <w:rsid w:val="00A511B9"/>
    <w:rsid w:val="00A511E4"/>
    <w:rsid w:val="00A53CD1"/>
    <w:rsid w:val="00A53E65"/>
    <w:rsid w:val="00A64AD1"/>
    <w:rsid w:val="00A70113"/>
    <w:rsid w:val="00A72269"/>
    <w:rsid w:val="00A72835"/>
    <w:rsid w:val="00A7397C"/>
    <w:rsid w:val="00A86031"/>
    <w:rsid w:val="00A93001"/>
    <w:rsid w:val="00A93C4F"/>
    <w:rsid w:val="00A953BD"/>
    <w:rsid w:val="00A97F93"/>
    <w:rsid w:val="00AA707B"/>
    <w:rsid w:val="00AB0C44"/>
    <w:rsid w:val="00AB132B"/>
    <w:rsid w:val="00AB233B"/>
    <w:rsid w:val="00AB34C5"/>
    <w:rsid w:val="00AB69B0"/>
    <w:rsid w:val="00AB729D"/>
    <w:rsid w:val="00AC1831"/>
    <w:rsid w:val="00AC1C95"/>
    <w:rsid w:val="00AC4582"/>
    <w:rsid w:val="00AD1B6B"/>
    <w:rsid w:val="00AD58E1"/>
    <w:rsid w:val="00AE2BC0"/>
    <w:rsid w:val="00AE2D8E"/>
    <w:rsid w:val="00AE3EB1"/>
    <w:rsid w:val="00AF428A"/>
    <w:rsid w:val="00B01D90"/>
    <w:rsid w:val="00B027C9"/>
    <w:rsid w:val="00B067CC"/>
    <w:rsid w:val="00B07A55"/>
    <w:rsid w:val="00B07EFC"/>
    <w:rsid w:val="00B11C00"/>
    <w:rsid w:val="00B14D9D"/>
    <w:rsid w:val="00B21A1C"/>
    <w:rsid w:val="00B24222"/>
    <w:rsid w:val="00B306B8"/>
    <w:rsid w:val="00B31547"/>
    <w:rsid w:val="00B326B8"/>
    <w:rsid w:val="00B32D85"/>
    <w:rsid w:val="00B34B54"/>
    <w:rsid w:val="00B423E9"/>
    <w:rsid w:val="00B45AF7"/>
    <w:rsid w:val="00B47C1C"/>
    <w:rsid w:val="00B54F9D"/>
    <w:rsid w:val="00B612C4"/>
    <w:rsid w:val="00B63C57"/>
    <w:rsid w:val="00B71A10"/>
    <w:rsid w:val="00B8445A"/>
    <w:rsid w:val="00B862B6"/>
    <w:rsid w:val="00B86702"/>
    <w:rsid w:val="00B91B93"/>
    <w:rsid w:val="00B960C0"/>
    <w:rsid w:val="00B9782C"/>
    <w:rsid w:val="00BA0C20"/>
    <w:rsid w:val="00BA1240"/>
    <w:rsid w:val="00BA4CD1"/>
    <w:rsid w:val="00BA4CF7"/>
    <w:rsid w:val="00BA4D8C"/>
    <w:rsid w:val="00BA7A7A"/>
    <w:rsid w:val="00BB1C2C"/>
    <w:rsid w:val="00BB33DE"/>
    <w:rsid w:val="00BB341E"/>
    <w:rsid w:val="00BB4BF7"/>
    <w:rsid w:val="00BB53D4"/>
    <w:rsid w:val="00BC1D38"/>
    <w:rsid w:val="00BC28E3"/>
    <w:rsid w:val="00BC3E26"/>
    <w:rsid w:val="00BC4BF8"/>
    <w:rsid w:val="00BD0A3D"/>
    <w:rsid w:val="00BD1C85"/>
    <w:rsid w:val="00BD5AC2"/>
    <w:rsid w:val="00BE19A8"/>
    <w:rsid w:val="00BE3A1C"/>
    <w:rsid w:val="00BE667C"/>
    <w:rsid w:val="00BE6ED1"/>
    <w:rsid w:val="00BF07EC"/>
    <w:rsid w:val="00BF18DA"/>
    <w:rsid w:val="00BF71E9"/>
    <w:rsid w:val="00C04CCC"/>
    <w:rsid w:val="00C04FD5"/>
    <w:rsid w:val="00C05BFB"/>
    <w:rsid w:val="00C06D5C"/>
    <w:rsid w:val="00C10876"/>
    <w:rsid w:val="00C10E3B"/>
    <w:rsid w:val="00C127C7"/>
    <w:rsid w:val="00C13B09"/>
    <w:rsid w:val="00C20F23"/>
    <w:rsid w:val="00C24378"/>
    <w:rsid w:val="00C330A4"/>
    <w:rsid w:val="00C33C48"/>
    <w:rsid w:val="00C36158"/>
    <w:rsid w:val="00C362DE"/>
    <w:rsid w:val="00C36FA8"/>
    <w:rsid w:val="00C43077"/>
    <w:rsid w:val="00C445D3"/>
    <w:rsid w:val="00C51092"/>
    <w:rsid w:val="00C52EEB"/>
    <w:rsid w:val="00C55C72"/>
    <w:rsid w:val="00C600A7"/>
    <w:rsid w:val="00C624DE"/>
    <w:rsid w:val="00C62698"/>
    <w:rsid w:val="00C666BF"/>
    <w:rsid w:val="00C67056"/>
    <w:rsid w:val="00C737AF"/>
    <w:rsid w:val="00C757C6"/>
    <w:rsid w:val="00C75D66"/>
    <w:rsid w:val="00C90CCB"/>
    <w:rsid w:val="00C93FAA"/>
    <w:rsid w:val="00C96A17"/>
    <w:rsid w:val="00CA25EC"/>
    <w:rsid w:val="00CA4A5E"/>
    <w:rsid w:val="00CA614A"/>
    <w:rsid w:val="00CB17CB"/>
    <w:rsid w:val="00CB310F"/>
    <w:rsid w:val="00CB411C"/>
    <w:rsid w:val="00CC0E1A"/>
    <w:rsid w:val="00CC1801"/>
    <w:rsid w:val="00CC324D"/>
    <w:rsid w:val="00CC4B37"/>
    <w:rsid w:val="00CD1692"/>
    <w:rsid w:val="00CD6312"/>
    <w:rsid w:val="00CD66B1"/>
    <w:rsid w:val="00CD7B30"/>
    <w:rsid w:val="00CE3329"/>
    <w:rsid w:val="00CE7642"/>
    <w:rsid w:val="00CF1245"/>
    <w:rsid w:val="00CF31C4"/>
    <w:rsid w:val="00CF399C"/>
    <w:rsid w:val="00CF4ACC"/>
    <w:rsid w:val="00CF5A83"/>
    <w:rsid w:val="00CF66DA"/>
    <w:rsid w:val="00D07B8E"/>
    <w:rsid w:val="00D15020"/>
    <w:rsid w:val="00D23125"/>
    <w:rsid w:val="00D24391"/>
    <w:rsid w:val="00D24F5A"/>
    <w:rsid w:val="00D25D1B"/>
    <w:rsid w:val="00D26095"/>
    <w:rsid w:val="00D27C49"/>
    <w:rsid w:val="00D30DDF"/>
    <w:rsid w:val="00D31046"/>
    <w:rsid w:val="00D412B5"/>
    <w:rsid w:val="00D4154F"/>
    <w:rsid w:val="00D500E6"/>
    <w:rsid w:val="00D52C21"/>
    <w:rsid w:val="00D52DDE"/>
    <w:rsid w:val="00D62EC6"/>
    <w:rsid w:val="00D647E7"/>
    <w:rsid w:val="00D70DBC"/>
    <w:rsid w:val="00D817F7"/>
    <w:rsid w:val="00D83412"/>
    <w:rsid w:val="00D84C02"/>
    <w:rsid w:val="00D86E7E"/>
    <w:rsid w:val="00D908CC"/>
    <w:rsid w:val="00D9427D"/>
    <w:rsid w:val="00D95713"/>
    <w:rsid w:val="00DA1D9A"/>
    <w:rsid w:val="00DA327D"/>
    <w:rsid w:val="00DA40F9"/>
    <w:rsid w:val="00DA7546"/>
    <w:rsid w:val="00DB0827"/>
    <w:rsid w:val="00DB4E46"/>
    <w:rsid w:val="00DB7814"/>
    <w:rsid w:val="00DB7BD2"/>
    <w:rsid w:val="00DC2DA8"/>
    <w:rsid w:val="00DC3DFE"/>
    <w:rsid w:val="00DC6038"/>
    <w:rsid w:val="00DC799C"/>
    <w:rsid w:val="00DC7BD2"/>
    <w:rsid w:val="00DD1644"/>
    <w:rsid w:val="00DD1F24"/>
    <w:rsid w:val="00DD4E54"/>
    <w:rsid w:val="00DD74D6"/>
    <w:rsid w:val="00DD791A"/>
    <w:rsid w:val="00DF1101"/>
    <w:rsid w:val="00DF1FEB"/>
    <w:rsid w:val="00DF4E8A"/>
    <w:rsid w:val="00DF5C89"/>
    <w:rsid w:val="00DF76FB"/>
    <w:rsid w:val="00E01583"/>
    <w:rsid w:val="00E01924"/>
    <w:rsid w:val="00E108D2"/>
    <w:rsid w:val="00E1115B"/>
    <w:rsid w:val="00E12C9A"/>
    <w:rsid w:val="00E15AD2"/>
    <w:rsid w:val="00E17305"/>
    <w:rsid w:val="00E209E6"/>
    <w:rsid w:val="00E26659"/>
    <w:rsid w:val="00E26F57"/>
    <w:rsid w:val="00E27B5E"/>
    <w:rsid w:val="00E3617A"/>
    <w:rsid w:val="00E36915"/>
    <w:rsid w:val="00E41BB1"/>
    <w:rsid w:val="00E42E37"/>
    <w:rsid w:val="00E43D5A"/>
    <w:rsid w:val="00E44899"/>
    <w:rsid w:val="00E44C02"/>
    <w:rsid w:val="00E451A4"/>
    <w:rsid w:val="00E46CA8"/>
    <w:rsid w:val="00E5148F"/>
    <w:rsid w:val="00E5575E"/>
    <w:rsid w:val="00E60BA3"/>
    <w:rsid w:val="00E6521F"/>
    <w:rsid w:val="00E65C83"/>
    <w:rsid w:val="00E661A0"/>
    <w:rsid w:val="00E70243"/>
    <w:rsid w:val="00E728C1"/>
    <w:rsid w:val="00E7427A"/>
    <w:rsid w:val="00E763B6"/>
    <w:rsid w:val="00E76B17"/>
    <w:rsid w:val="00E776F6"/>
    <w:rsid w:val="00E9098E"/>
    <w:rsid w:val="00E917AB"/>
    <w:rsid w:val="00E91ADC"/>
    <w:rsid w:val="00EA3956"/>
    <w:rsid w:val="00EA3F48"/>
    <w:rsid w:val="00EA4F3F"/>
    <w:rsid w:val="00EA65A5"/>
    <w:rsid w:val="00EA7A20"/>
    <w:rsid w:val="00EB34F6"/>
    <w:rsid w:val="00EB3957"/>
    <w:rsid w:val="00EB5950"/>
    <w:rsid w:val="00EB70CB"/>
    <w:rsid w:val="00EB7D42"/>
    <w:rsid w:val="00EC114E"/>
    <w:rsid w:val="00EC269D"/>
    <w:rsid w:val="00EC2BB0"/>
    <w:rsid w:val="00EC3948"/>
    <w:rsid w:val="00ED0E34"/>
    <w:rsid w:val="00ED5808"/>
    <w:rsid w:val="00EE2AA2"/>
    <w:rsid w:val="00EE466D"/>
    <w:rsid w:val="00EE5AC0"/>
    <w:rsid w:val="00EF3D6C"/>
    <w:rsid w:val="00EF4B2A"/>
    <w:rsid w:val="00F0357F"/>
    <w:rsid w:val="00F06F8E"/>
    <w:rsid w:val="00F11B37"/>
    <w:rsid w:val="00F11E97"/>
    <w:rsid w:val="00F1242D"/>
    <w:rsid w:val="00F1471D"/>
    <w:rsid w:val="00F16B17"/>
    <w:rsid w:val="00F1764D"/>
    <w:rsid w:val="00F17CE2"/>
    <w:rsid w:val="00F24B04"/>
    <w:rsid w:val="00F256C4"/>
    <w:rsid w:val="00F30A96"/>
    <w:rsid w:val="00F3242C"/>
    <w:rsid w:val="00F33008"/>
    <w:rsid w:val="00F342BB"/>
    <w:rsid w:val="00F35900"/>
    <w:rsid w:val="00F37764"/>
    <w:rsid w:val="00F41326"/>
    <w:rsid w:val="00F42C63"/>
    <w:rsid w:val="00F42F55"/>
    <w:rsid w:val="00F43F1D"/>
    <w:rsid w:val="00F54731"/>
    <w:rsid w:val="00F549A3"/>
    <w:rsid w:val="00F550A6"/>
    <w:rsid w:val="00F61653"/>
    <w:rsid w:val="00F653B4"/>
    <w:rsid w:val="00F70561"/>
    <w:rsid w:val="00F73347"/>
    <w:rsid w:val="00F7414D"/>
    <w:rsid w:val="00F82B6F"/>
    <w:rsid w:val="00F92746"/>
    <w:rsid w:val="00F933DD"/>
    <w:rsid w:val="00F9690A"/>
    <w:rsid w:val="00FA0820"/>
    <w:rsid w:val="00FA10A9"/>
    <w:rsid w:val="00FA6B9A"/>
    <w:rsid w:val="00FA7921"/>
    <w:rsid w:val="00FB0EDA"/>
    <w:rsid w:val="00FB3C0F"/>
    <w:rsid w:val="00FB76D7"/>
    <w:rsid w:val="00FC059C"/>
    <w:rsid w:val="00FC4052"/>
    <w:rsid w:val="00FC4D45"/>
    <w:rsid w:val="00FD204A"/>
    <w:rsid w:val="00FD295D"/>
    <w:rsid w:val="00FD5A2C"/>
    <w:rsid w:val="00FE569B"/>
    <w:rsid w:val="00FE5D44"/>
    <w:rsid w:val="00FF49FE"/>
    <w:rsid w:val="00FF5455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,"/>
  <w:listSeparator w:val=";"/>
  <w14:docId w14:val="1A4C7D7B"/>
  <w15:chartTrackingRefBased/>
  <w15:docId w15:val="{13A42638-18FE-4AA7-8B78-45BD5216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Titre1">
    <w:name w:val="heading 1"/>
    <w:basedOn w:val="Normal"/>
    <w:next w:val="Normal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Titre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819"/>
        <w:tab w:val="right" w:pos="9638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819"/>
        <w:tab w:val="right" w:pos="9638"/>
      </w:tabs>
    </w:pPr>
  </w:style>
  <w:style w:type="paragraph" w:styleId="Notedebasdepage">
    <w:name w:val="footnote text"/>
    <w:basedOn w:val="Normal"/>
    <w:semiHidden/>
    <w:rsid w:val="00667534"/>
    <w:rPr>
      <w:lang w:val="fr-FR" w:eastAsia="fr-FR"/>
    </w:rPr>
  </w:style>
  <w:style w:type="character" w:styleId="Appelnotedebasdep">
    <w:name w:val="footnote reference"/>
    <w:semiHidden/>
    <w:rsid w:val="00667534"/>
    <w:rPr>
      <w:vertAlign w:val="superscript"/>
    </w:rPr>
  </w:style>
  <w:style w:type="paragraph" w:styleId="Corpsdetexte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Normalcentr">
    <w:name w:val="Block Text"/>
    <w:basedOn w:val="Normal"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Textedebulles">
    <w:name w:val="Balloon Text"/>
    <w:basedOn w:val="Normal"/>
    <w:semiHidden/>
    <w:rsid w:val="005E526C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456F74"/>
    <w:rPr>
      <w:lang w:val="it-IT" w:eastAsia="it-IT"/>
    </w:rPr>
  </w:style>
  <w:style w:type="paragraph" w:styleId="NormalWeb">
    <w:name w:val="Normal (Web)"/>
    <w:basedOn w:val="Normal"/>
    <w:rsid w:val="00F70561"/>
    <w:pPr>
      <w:spacing w:before="100" w:beforeAutospacing="1" w:after="100" w:afterAutospacing="1"/>
    </w:pPr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ATOS%20ORIGIN\Ent&#234;te%201%20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B390E3A046084D96D2542427996EA6" ma:contentTypeVersion="23" ma:contentTypeDescription="Create a new document." ma:contentTypeScope="" ma:versionID="bd78342b614f360ff7425591d8a037cb">
  <xsd:schema xmlns:xsd="http://www.w3.org/2001/XMLSchema" xmlns:xs="http://www.w3.org/2001/XMLSchema" xmlns:p="http://schemas.microsoft.com/office/2006/metadata/properties" xmlns:ns2="48cd2119-11b4-4890-8439-6fdfc70cdabf" xmlns:ns3="9601da78-9ed1-4037-9966-1c84b3e2b491" targetNamespace="http://schemas.microsoft.com/office/2006/metadata/properties" ma:root="true" ma:fieldsID="dc968dc883a0fe24b47c8b8b910c7166" ns2:_="" ns3:_="">
    <xsd:import namespace="48cd2119-11b4-4890-8439-6fdfc70cdabf"/>
    <xsd:import namespace="9601da78-9ed1-4037-9966-1c84b3e2b49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AdvancedVersioningLimit" minOccurs="0"/>
                <xsd:element ref="ns3:LockedVersions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d2119-11b4-4890-8439-6fdfc70cda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1da78-9ed1-4037-9966-1c84b3e2b491" elementFormDefault="qualified">
    <xsd:import namespace="http://schemas.microsoft.com/office/2006/documentManagement/types"/>
    <xsd:import namespace="http://schemas.microsoft.com/office/infopath/2007/PartnerControls"/>
    <xsd:element name="AdvancedVersioningLimit" ma:index="11" nillable="true" ma:displayName="AdvancedVersioningLimit" ma:hidden="true" ma:internalName="AdvancedVersioningLimit">
      <xsd:simpleType>
        <xsd:restriction base="dms:Text"/>
      </xsd:simpleType>
    </xsd:element>
    <xsd:element name="LockedVersions" ma:index="12" nillable="true" ma:displayName="LockedVersions" ma:hidden="true" ma:internalName="LockedVersion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vancedVersioningLimit xmlns="9601da78-9ed1-4037-9966-1c84b3e2b491" xsi:nil="true"/>
    <LockedVersions xmlns="9601da78-9ed1-4037-9966-1c84b3e2b491" xsi:nil="true"/>
    <_dlc_DocId xmlns="48cd2119-11b4-4890-8439-6fdfc70cdabf">Q6R7XD7QNEQP-376548667-2599</_dlc_DocId>
    <_dlc_DocIdUrl xmlns="48cd2119-11b4-4890-8439-6fdfc70cdabf">
      <Url>https://atos365.sharepoint.com/sites/190110510/_layouts/15/DocIdRedir.aspx?ID=Q6R7XD7QNEQP-376548667-2599</Url>
      <Description>Q6R7XD7QNEQP-376548667-2599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2F2524E-7FB4-45D2-A4B8-B39DD2CF3F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579526-1873-43C1-9138-47BF92D42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d2119-11b4-4890-8439-6fdfc70cdabf"/>
    <ds:schemaRef ds:uri="9601da78-9ed1-4037-9966-1c84b3e2b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F82285-AB57-4484-BCB4-4CCDDF83ED6F}">
  <ds:schemaRefs>
    <ds:schemaRef ds:uri="http://schemas.microsoft.com/office/2006/metadata/properties"/>
    <ds:schemaRef ds:uri="http://schemas.microsoft.com/office/infopath/2007/PartnerControls"/>
    <ds:schemaRef ds:uri="9601da78-9ed1-4037-9966-1c84b3e2b491"/>
    <ds:schemaRef ds:uri="48cd2119-11b4-4890-8439-6fdfc70cdabf"/>
  </ds:schemaRefs>
</ds:datastoreItem>
</file>

<file path=customXml/itemProps4.xml><?xml version="1.0" encoding="utf-8"?>
<ds:datastoreItem xmlns:ds="http://schemas.openxmlformats.org/officeDocument/2006/customXml" ds:itemID="{146261FB-E12D-4F60-90FD-B81FF02C448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8A56B40-5CA7-4864-8B2C-1340C807000E}">
  <ds:schemaRefs>
    <ds:schemaRef ds:uri="http://schemas.microsoft.com/sharepoint/event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Entête 1 page</Template>
  <TotalTime>13</TotalTime>
  <Pages>1</Pages>
  <Words>130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xxxxxxxxxxxxx</vt:lpstr>
    </vt:vector>
  </TitlesOfParts>
  <Company>Sema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subject/>
  <dc:creator>Sanaa Orfi</dc:creator>
  <cp:keywords>SLB-Private,</cp:keywords>
  <cp:lastModifiedBy>Sabrine BENJELLOUL</cp:lastModifiedBy>
  <cp:revision>19</cp:revision>
  <cp:lastPrinted>2020-12-28T12:46:00Z</cp:lastPrinted>
  <dcterms:created xsi:type="dcterms:W3CDTF">2022-11-07T16:19:00Z</dcterms:created>
  <dcterms:modified xsi:type="dcterms:W3CDTF">2023-07-04T16:46:00Z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-level">
    <vt:lpwstr>SLB-Private</vt:lpwstr>
  </property>
  <property fmtid="{D5CDD505-2E9C-101B-9397-08002B2CF9AE}" pid="3" name="classification-date">
    <vt:lpwstr>21/01/2004</vt:lpwstr>
  </property>
  <property fmtid="{D5CDD505-2E9C-101B-9397-08002B2CF9AE}" pid="4" name="_NewReviewCycle">
    <vt:lpwstr/>
  </property>
  <property fmtid="{D5CDD505-2E9C-101B-9397-08002B2CF9AE}" pid="5" name="ContentTypeId">
    <vt:lpwstr>0x010100E8B390E3A046084D96D2542427996EA6</vt:lpwstr>
  </property>
  <property fmtid="{D5CDD505-2E9C-101B-9397-08002B2CF9AE}" pid="6" name="_AdHocReviewCycleID">
    <vt:i4>-1656564116</vt:i4>
  </property>
  <property fmtid="{D5CDD505-2E9C-101B-9397-08002B2CF9AE}" pid="7" name="_EmailSubject">
    <vt:lpwstr>Lettre de déclaration</vt:lpwstr>
  </property>
  <property fmtid="{D5CDD505-2E9C-101B-9397-08002B2CF9AE}" pid="8" name="_AuthorEmail">
    <vt:lpwstr>kenza.rahali@atos.net</vt:lpwstr>
  </property>
  <property fmtid="{D5CDD505-2E9C-101B-9397-08002B2CF9AE}" pid="9" name="_AuthorEmailDisplayName">
    <vt:lpwstr>RAHALI, Kenza</vt:lpwstr>
  </property>
  <property fmtid="{D5CDD505-2E9C-101B-9397-08002B2CF9AE}" pid="10" name="_ReviewingToolsShownOnce">
    <vt:lpwstr/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etDate">
    <vt:lpwstr>2020-11-09T07:51:19Z</vt:lpwstr>
  </property>
  <property fmtid="{D5CDD505-2E9C-101B-9397-08002B2CF9AE}" pid="13" name="MSIP_Label_e463cba9-5f6c-478d-9329-7b2295e4e8ed_Method">
    <vt:lpwstr>Standard</vt:lpwstr>
  </property>
  <property fmtid="{D5CDD505-2E9C-101B-9397-08002B2CF9AE}" pid="14" name="MSIP_Label_e463cba9-5f6c-478d-9329-7b2295e4e8ed_Name">
    <vt:lpwstr>All Employees_2</vt:lpwstr>
  </property>
  <property fmtid="{D5CDD505-2E9C-101B-9397-08002B2CF9AE}" pid="15" name="MSIP_Label_e463cba9-5f6c-478d-9329-7b2295e4e8ed_SiteId">
    <vt:lpwstr>33440fc6-b7c7-412c-bb73-0e70b0198d5a</vt:lpwstr>
  </property>
  <property fmtid="{D5CDD505-2E9C-101B-9397-08002B2CF9AE}" pid="16" name="MSIP_Label_e463cba9-5f6c-478d-9329-7b2295e4e8ed_ActionId">
    <vt:lpwstr>0e378a41-6641-4068-9f84-d130b731ae59</vt:lpwstr>
  </property>
  <property fmtid="{D5CDD505-2E9C-101B-9397-08002B2CF9AE}" pid="17" name="MSIP_Label_e463cba9-5f6c-478d-9329-7b2295e4e8ed_ContentBits">
    <vt:lpwstr>0</vt:lpwstr>
  </property>
  <property fmtid="{D5CDD505-2E9C-101B-9397-08002B2CF9AE}" pid="18" name="_dlc_DocIdItemGuid">
    <vt:lpwstr>d619afb1-041e-4fea-b5e3-4f1d77ab0500</vt:lpwstr>
  </property>
</Properties>
</file>