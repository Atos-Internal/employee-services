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94B2" w14:textId="77777777" w:rsidR="009A7F0D" w:rsidRDefault="009A7F0D" w:rsidP="00823B45">
      <w:pPr>
        <w:pStyle w:val="NormalWeb"/>
        <w:rPr>
          <w:b/>
          <w:bCs/>
          <w:u w:val="single"/>
        </w:rPr>
      </w:pPr>
    </w:p>
    <w:p w14:paraId="6A5F3944" w14:textId="77777777" w:rsidR="009A7F0D" w:rsidRPr="00F84155" w:rsidRDefault="009A7F0D" w:rsidP="00437772">
      <w:pPr>
        <w:pStyle w:val="NormalWeb"/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F84155">
        <w:rPr>
          <w:rFonts w:ascii="Arial" w:hAnsi="Arial" w:cs="Arial"/>
          <w:b/>
          <w:bCs/>
          <w:sz w:val="32"/>
          <w:szCs w:val="32"/>
          <w:u w:val="single"/>
        </w:rPr>
        <w:t>Domiciliation irrévocable de salaire</w:t>
      </w:r>
    </w:p>
    <w:p w14:paraId="6224E647" w14:textId="77777777" w:rsidR="009A7F0D" w:rsidRPr="00A6194A" w:rsidRDefault="009A7F0D" w:rsidP="00437772">
      <w:pPr>
        <w:spacing w:line="276" w:lineRule="auto"/>
        <w:jc w:val="both"/>
        <w:rPr>
          <w:sz w:val="24"/>
          <w:szCs w:val="24"/>
          <w:lang w:val="fr-FR"/>
        </w:rPr>
      </w:pPr>
    </w:p>
    <w:p w14:paraId="3CA3264F" w14:textId="77777777" w:rsidR="009A7F0D" w:rsidRPr="00A6194A" w:rsidRDefault="009A7F0D" w:rsidP="00437772">
      <w:pPr>
        <w:spacing w:line="276" w:lineRule="auto"/>
        <w:jc w:val="both"/>
        <w:rPr>
          <w:sz w:val="24"/>
          <w:szCs w:val="24"/>
          <w:lang w:val="fr-FR"/>
        </w:rPr>
      </w:pPr>
    </w:p>
    <w:p w14:paraId="5A01697B" w14:textId="77777777" w:rsidR="009A7F0D" w:rsidRPr="00A6194A" w:rsidRDefault="009A7F0D" w:rsidP="00437772">
      <w:pPr>
        <w:spacing w:line="276" w:lineRule="auto"/>
        <w:jc w:val="both"/>
        <w:rPr>
          <w:rFonts w:ascii="Book Antiqua" w:hAnsi="Book Antiqua"/>
          <w:sz w:val="24"/>
          <w:szCs w:val="24"/>
          <w:lang w:val="fr-FR"/>
        </w:rPr>
      </w:pPr>
    </w:p>
    <w:p w14:paraId="2B188DF3" w14:textId="046B55DE" w:rsidR="009A7F0D" w:rsidRPr="0048734F" w:rsidRDefault="00822911" w:rsidP="00437772">
      <w:pPr>
        <w:spacing w:line="276" w:lineRule="auto"/>
        <w:jc w:val="both"/>
        <w:rPr>
          <w:rFonts w:ascii="Book Antiqua" w:hAnsi="Book Antiqua"/>
          <w:sz w:val="24"/>
          <w:szCs w:val="24"/>
          <w:lang w:val="fr-FR"/>
        </w:rPr>
      </w:pPr>
      <w:r w:rsidRPr="00A6194A">
        <w:rPr>
          <w:rFonts w:ascii="Arial" w:hAnsi="Arial" w:cs="Arial"/>
          <w:sz w:val="24"/>
          <w:szCs w:val="24"/>
          <w:lang w:val="fr-FR"/>
        </w:rPr>
        <w:t xml:space="preserve">Nous soussignés Société </w:t>
      </w:r>
      <w:r w:rsidR="00A6194A">
        <w:rPr>
          <w:rFonts w:ascii="Arial" w:hAnsi="Arial" w:cs="Arial"/>
          <w:sz w:val="24"/>
          <w:szCs w:val="24"/>
          <w:lang w:val="fr-FR"/>
        </w:rPr>
        <w:t xml:space="preserve">ATOS </w:t>
      </w:r>
      <w:r w:rsidRPr="00A6194A">
        <w:rPr>
          <w:rFonts w:ascii="Arial" w:hAnsi="Arial" w:cs="Arial"/>
          <w:sz w:val="24"/>
          <w:szCs w:val="24"/>
          <w:lang w:val="fr-FR"/>
        </w:rPr>
        <w:t>IT Services dont le siège social est situé à  CASANEARSHORE PARK 1100 BD AL QODS SHORE 2 PLATEAU 1</w:t>
      </w:r>
      <w:r w:rsidR="00BE6BD4" w:rsidRPr="00A6194A">
        <w:rPr>
          <w:rFonts w:ascii="Arial" w:hAnsi="Arial" w:cs="Arial"/>
          <w:sz w:val="24"/>
          <w:szCs w:val="24"/>
          <w:lang w:val="fr-FR"/>
        </w:rPr>
        <w:t>S</w:t>
      </w:r>
      <w:r w:rsidRPr="00A6194A">
        <w:rPr>
          <w:rFonts w:ascii="Arial" w:hAnsi="Arial" w:cs="Arial"/>
          <w:sz w:val="24"/>
          <w:szCs w:val="24"/>
          <w:lang w:val="fr-FR"/>
        </w:rPr>
        <w:t xml:space="preserve"> M CASA – Casablanca, attestons par la présente que :</w:t>
      </w:r>
    </w:p>
    <w:p w14:paraId="3F32AF2C" w14:textId="68D46281" w:rsidR="00B038B4" w:rsidRPr="00B038B4" w:rsidRDefault="009A7F0D" w:rsidP="00B038B4">
      <w:pPr>
        <w:pStyle w:val="NormalWeb"/>
        <w:spacing w:line="276" w:lineRule="auto"/>
        <w:rPr>
          <w:rFonts w:ascii="Book Antiqua" w:hAnsi="Book Antiqua"/>
          <w:b/>
          <w:bCs/>
        </w:rPr>
      </w:pPr>
      <w:r w:rsidRPr="004B58F0">
        <w:rPr>
          <w:rFonts w:ascii="Book Antiqua" w:hAnsi="Book Antiqua"/>
        </w:rPr>
        <w:t>Nous nous engageons par la présente à virer la totalité des appointements d</w:t>
      </w:r>
      <w:r w:rsidR="0085772C">
        <w:rPr>
          <w:rFonts w:ascii="Book Antiqua" w:hAnsi="Book Antiqua"/>
        </w:rPr>
        <w:t>e</w:t>
      </w:r>
      <w:r w:rsidRPr="004B58F0">
        <w:rPr>
          <w:rFonts w:ascii="Book Antiqua" w:hAnsi="Book Antiqua"/>
        </w:rPr>
        <w:t xml:space="preserve"> </w:t>
      </w:r>
      <w:proofErr w:type="spellStart"/>
      <w:r w:rsidR="00896640" w:rsidRPr="00896640">
        <w:rPr>
          <w:rFonts w:ascii="Arial" w:hAnsi="Arial" w:cs="Arial"/>
          <w:b/>
          <w:bCs/>
          <w:color w:val="000000"/>
        </w:rPr>
        <w:t>civility</w:t>
      </w:r>
      <w:proofErr w:type="spellEnd"/>
      <w:r w:rsidR="00896640" w:rsidRPr="00896640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="00896640" w:rsidRPr="00896640">
        <w:rPr>
          <w:rFonts w:ascii="Arial" w:hAnsi="Arial" w:cs="Arial"/>
          <w:b/>
          <w:bCs/>
          <w:color w:val="000000"/>
        </w:rPr>
        <w:t>employeeName</w:t>
      </w:r>
      <w:proofErr w:type="spellEnd"/>
      <w:r w:rsidR="00896640">
        <w:rPr>
          <w:rFonts w:ascii="Arial" w:hAnsi="Arial" w:cs="Arial"/>
          <w:b/>
          <w:bCs/>
          <w:color w:val="000000"/>
        </w:rPr>
        <w:t xml:space="preserve"> </w:t>
      </w:r>
      <w:r w:rsidR="00FA42B0" w:rsidRPr="00FA42B0">
        <w:rPr>
          <w:rFonts w:ascii="Book Antiqua" w:hAnsi="Book Antiqua"/>
        </w:rPr>
        <w:t xml:space="preserve">sur le compte de </w:t>
      </w:r>
      <w:r w:rsidR="00663304">
        <w:rPr>
          <w:rFonts w:ascii="Book Antiqua" w:hAnsi="Book Antiqua"/>
          <w:b/>
          <w:bCs/>
        </w:rPr>
        <w:t>(Nom du banque)</w:t>
      </w:r>
      <w:r w:rsidR="005612AD">
        <w:rPr>
          <w:rFonts w:ascii="Book Antiqua" w:hAnsi="Book Antiqua"/>
          <w:b/>
          <w:bCs/>
        </w:rPr>
        <w:t xml:space="preserve"> </w:t>
      </w:r>
      <w:r w:rsidR="00CC5A10" w:rsidRPr="00B038B4">
        <w:rPr>
          <w:rFonts w:ascii="Book Antiqua" w:hAnsi="Book Antiqua"/>
          <w:b/>
          <w:bCs/>
        </w:rPr>
        <w:t>:</w:t>
      </w:r>
    </w:p>
    <w:p w14:paraId="02843A4C" w14:textId="77777777" w:rsidR="00A6194A" w:rsidRPr="00A6194A" w:rsidRDefault="00A6194A" w:rsidP="00A6194A">
      <w:pPr>
        <w:pStyle w:val="NormalWeb"/>
        <w:spacing w:line="276" w:lineRule="auto"/>
        <w:jc w:val="center"/>
        <w:rPr>
          <w:rFonts w:ascii="ArialNarrow,Bold" w:hAnsi="ArialNarrow,Bold" w:cs="ArialNarrow,Bold"/>
          <w:b/>
          <w:bCs/>
          <w:lang w:val="en-US"/>
        </w:rPr>
      </w:pPr>
      <w:proofErr w:type="spellStart"/>
      <w:r w:rsidRPr="00A6194A">
        <w:rPr>
          <w:rFonts w:ascii="ArialNarrow,Bold" w:hAnsi="ArialNarrow,Bold" w:cs="ArialNarrow,Bold"/>
          <w:b/>
          <w:bCs/>
          <w:lang w:val="en-US"/>
        </w:rPr>
        <w:t>bankAccountNumber</w:t>
      </w:r>
      <w:proofErr w:type="spellEnd"/>
    </w:p>
    <w:p w14:paraId="60AA7A59" w14:textId="52A4F01A" w:rsidR="009A7F0D" w:rsidRDefault="009A7F0D" w:rsidP="00B038B4">
      <w:pPr>
        <w:pStyle w:val="NormalWeb"/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D</w:t>
      </w:r>
      <w:r w:rsidRPr="004B58F0">
        <w:rPr>
          <w:rFonts w:ascii="Book Antiqua" w:hAnsi="Book Antiqua"/>
        </w:rPr>
        <w:t>urant toute la période du crédit contracté auprès de votre agence et ce, autant que l'employé demeure employé dans notre société.</w:t>
      </w:r>
    </w:p>
    <w:p w14:paraId="072494C2" w14:textId="77777777" w:rsidR="009A7F0D" w:rsidRPr="004B58F0" w:rsidRDefault="009A7F0D" w:rsidP="00437772">
      <w:pPr>
        <w:pStyle w:val="NormalWeb"/>
        <w:spacing w:line="276" w:lineRule="auto"/>
        <w:jc w:val="both"/>
        <w:rPr>
          <w:rFonts w:ascii="Book Antiqua" w:hAnsi="Book Antiqua"/>
        </w:rPr>
      </w:pPr>
      <w:r w:rsidRPr="004B58F0">
        <w:rPr>
          <w:rFonts w:ascii="Book Antiqua" w:hAnsi="Book Antiqua"/>
        </w:rPr>
        <w:t>Fait à la demande de l’intéressé pour servir et valoir ce que de droit.</w:t>
      </w:r>
    </w:p>
    <w:p w14:paraId="216B8396" w14:textId="77777777" w:rsidR="009A7F0D" w:rsidRDefault="009A7F0D" w:rsidP="00BD5E9C">
      <w:pPr>
        <w:tabs>
          <w:tab w:val="left" w:pos="4678"/>
          <w:tab w:val="left" w:pos="4820"/>
        </w:tabs>
        <w:spacing w:line="276" w:lineRule="auto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0CD2EC22" w14:textId="77777777" w:rsidR="009A7F0D" w:rsidRDefault="009A7F0D" w:rsidP="005333F2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0D49F3F3" w14:textId="7BD6718F" w:rsidR="009A7F0D" w:rsidRDefault="009A7F0D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  <w:r w:rsidRPr="00CE7642">
        <w:rPr>
          <w:rFonts w:ascii="Arial" w:hAnsi="Arial" w:cs="Arial"/>
          <w:b/>
          <w:bCs/>
          <w:sz w:val="22"/>
          <w:szCs w:val="22"/>
          <w:lang w:val="fr-FR"/>
        </w:rPr>
        <w:t xml:space="preserve">Fait à </w:t>
      </w:r>
      <w:r>
        <w:rPr>
          <w:rFonts w:ascii="Arial" w:hAnsi="Arial" w:cs="Arial"/>
          <w:b/>
          <w:bCs/>
          <w:sz w:val="22"/>
          <w:szCs w:val="22"/>
          <w:lang w:val="fr-FR"/>
        </w:rPr>
        <w:t>Casablanca</w:t>
      </w:r>
      <w:r w:rsidRPr="00CE7642">
        <w:rPr>
          <w:rFonts w:ascii="Arial" w:hAnsi="Arial" w:cs="Arial"/>
          <w:b/>
          <w:bCs/>
          <w:sz w:val="22"/>
          <w:szCs w:val="22"/>
          <w:lang w:val="fr-FR"/>
        </w:rPr>
        <w:t xml:space="preserve">, le 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begin"/>
      </w:r>
      <w:r>
        <w:rPr>
          <w:rFonts w:ascii="Arial" w:hAnsi="Arial" w:cs="Arial"/>
          <w:b/>
          <w:bCs/>
          <w:sz w:val="22"/>
          <w:szCs w:val="22"/>
          <w:lang w:val="fr-FR"/>
        </w:rPr>
        <w:instrText xml:space="preserve"> DATE  </w:instrTex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separate"/>
      </w:r>
      <w:r w:rsidR="00896640">
        <w:rPr>
          <w:rFonts w:ascii="Arial" w:hAnsi="Arial" w:cs="Arial"/>
          <w:b/>
          <w:bCs/>
          <w:noProof/>
          <w:sz w:val="22"/>
          <w:szCs w:val="22"/>
          <w:lang w:val="fr-FR"/>
        </w:rPr>
        <w:t>17/10/2023</w:t>
      </w:r>
      <w:r>
        <w:rPr>
          <w:rFonts w:ascii="Arial" w:hAnsi="Arial" w:cs="Arial"/>
          <w:b/>
          <w:bCs/>
          <w:sz w:val="22"/>
          <w:szCs w:val="22"/>
          <w:lang w:val="fr-FR"/>
        </w:rPr>
        <w:fldChar w:fldCharType="end"/>
      </w:r>
    </w:p>
    <w:p w14:paraId="54E3D2C8" w14:textId="77777777" w:rsidR="00A6194A" w:rsidRDefault="00A6194A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25C4CC73" w14:textId="77777777" w:rsidR="0085772C" w:rsidRDefault="0085772C" w:rsidP="0085772C">
      <w:pPr>
        <w:tabs>
          <w:tab w:val="left" w:pos="4678"/>
          <w:tab w:val="left" w:pos="4820"/>
        </w:tabs>
        <w:spacing w:line="276" w:lineRule="auto"/>
        <w:jc w:val="right"/>
        <w:rPr>
          <w:rFonts w:ascii="Arial" w:hAnsi="Arial" w:cs="Arial"/>
          <w:b/>
          <w:bCs/>
          <w:sz w:val="22"/>
          <w:szCs w:val="22"/>
          <w:lang w:val="fr-FR"/>
        </w:rPr>
      </w:pPr>
    </w:p>
    <w:p w14:paraId="1E8146B5" w14:textId="2532BECF" w:rsidR="003B75ED" w:rsidRPr="003B75ED" w:rsidRDefault="003B75ED" w:rsidP="009A7321">
      <w:pPr>
        <w:tabs>
          <w:tab w:val="left" w:pos="3240"/>
          <w:tab w:val="left" w:pos="4536"/>
        </w:tabs>
        <w:rPr>
          <w:rFonts w:ascii="Arial" w:hAnsi="Arial" w:cs="Arial"/>
          <w:lang w:val="en-US"/>
        </w:rPr>
      </w:pPr>
    </w:p>
    <w:p w14:paraId="02F2E4BE" w14:textId="6302C8BB" w:rsidR="003B75ED" w:rsidRPr="00CF204B" w:rsidRDefault="003B75ED" w:rsidP="003B75ED">
      <w:pPr>
        <w:rPr>
          <w:rFonts w:ascii="Arial" w:hAnsi="Arial" w:cs="Arial"/>
          <w:lang w:val="en-US"/>
        </w:rPr>
      </w:pPr>
    </w:p>
    <w:p w14:paraId="53CB2F54" w14:textId="4655DB2C" w:rsidR="00A6194A" w:rsidRPr="00A6194A" w:rsidRDefault="00A6194A" w:rsidP="00A6194A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>La Direction des Ressources</w:t>
      </w:r>
    </w:p>
    <w:p w14:paraId="34E384EE" w14:textId="77777777" w:rsidR="00A6194A" w:rsidRPr="00A6194A" w:rsidRDefault="00A6194A" w:rsidP="00A6194A">
      <w:pPr>
        <w:tabs>
          <w:tab w:val="left" w:pos="2970"/>
          <w:tab w:val="left" w:pos="3060"/>
          <w:tab w:val="left" w:pos="4050"/>
          <w:tab w:val="left" w:pos="5310"/>
          <w:tab w:val="left" w:pos="8100"/>
          <w:tab w:val="left" w:pos="8460"/>
        </w:tabs>
        <w:ind w:right="-1369"/>
        <w:jc w:val="center"/>
        <w:rPr>
          <w:b/>
          <w:bCs/>
          <w:sz w:val="24"/>
          <w:szCs w:val="24"/>
          <w:lang w:val="en-US"/>
        </w:rPr>
      </w:pPr>
      <w:r w:rsidRPr="00A6194A"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ab/>
      </w:r>
      <w:r w:rsidRPr="00A6194A">
        <w:rPr>
          <w:b/>
          <w:bCs/>
          <w:sz w:val="24"/>
          <w:szCs w:val="24"/>
          <w:lang w:val="en-US"/>
        </w:rPr>
        <w:tab/>
      </w:r>
      <w:proofErr w:type="spellStart"/>
      <w:r w:rsidRPr="00A6194A">
        <w:rPr>
          <w:b/>
          <w:bCs/>
          <w:sz w:val="24"/>
          <w:szCs w:val="24"/>
          <w:lang w:val="en-US"/>
        </w:rPr>
        <w:t>Humaines</w:t>
      </w:r>
      <w:proofErr w:type="spellEnd"/>
    </w:p>
    <w:p w14:paraId="297592C9" w14:textId="77777777" w:rsidR="003B75ED" w:rsidRPr="003B75ED" w:rsidRDefault="003B75ED" w:rsidP="003B75ED">
      <w:pPr>
        <w:tabs>
          <w:tab w:val="left" w:pos="6800"/>
        </w:tabs>
        <w:rPr>
          <w:rFonts w:ascii="Arial" w:hAnsi="Arial" w:cs="Arial"/>
          <w:lang w:val="en-US"/>
        </w:rPr>
      </w:pPr>
    </w:p>
    <w:sectPr w:rsidR="003B75ED" w:rsidRPr="003B75ED" w:rsidSect="009A7F0D">
      <w:headerReference w:type="default" r:id="rId6"/>
      <w:footerReference w:type="default" r:id="rId7"/>
      <w:type w:val="continuous"/>
      <w:pgSz w:w="11906" w:h="16838" w:code="9"/>
      <w:pgMar w:top="2665" w:right="1701" w:bottom="2552" w:left="1701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4BEDA" w14:textId="77777777" w:rsidR="000627AF" w:rsidRDefault="000627AF">
      <w:r>
        <w:separator/>
      </w:r>
    </w:p>
  </w:endnote>
  <w:endnote w:type="continuationSeparator" w:id="0">
    <w:p w14:paraId="701C4AA4" w14:textId="77777777" w:rsidR="000627AF" w:rsidRDefault="0006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Narrow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4EC0" w14:textId="0ECC8239" w:rsidR="00A6194A" w:rsidRPr="00A6194A" w:rsidRDefault="00A6194A" w:rsidP="00A6194A">
    <w:pPr>
      <w:jc w:val="center"/>
      <w:rPr>
        <w:rFonts w:ascii="Calibri" w:hAnsi="Calibri" w:cs="Calibri"/>
        <w:b/>
        <w:bCs/>
        <w:color w:val="0070C0"/>
        <w:sz w:val="24"/>
        <w:szCs w:val="24"/>
        <w:lang w:val="en-US"/>
      </w:rPr>
    </w:pPr>
    <w:r w:rsidRPr="00A6194A">
      <w:rPr>
        <w:rFonts w:ascii="Calibri" w:hAnsi="Calibri" w:cs="Calibri"/>
        <w:b/>
        <w:bCs/>
        <w:color w:val="0070C0"/>
        <w:sz w:val="24"/>
        <w:szCs w:val="24"/>
        <w:lang w:val="en-US"/>
      </w:rPr>
      <w:t>ATOS IT SERVICES SARL</w:t>
    </w:r>
  </w:p>
  <w:p w14:paraId="6E390E3D" w14:textId="77777777" w:rsidR="00A6194A" w:rsidRPr="00A6194A" w:rsidRDefault="00A6194A" w:rsidP="00A6194A">
    <w:pPr>
      <w:rPr>
        <w:rFonts w:ascii="Calibri" w:hAnsi="Calibri" w:cs="Calibri"/>
        <w:color w:val="0070C0"/>
        <w:sz w:val="22"/>
        <w:szCs w:val="22"/>
        <w:lang w:val="en-US"/>
      </w:rPr>
    </w:pPr>
    <w:proofErr w:type="spellStart"/>
    <w:r w:rsidRPr="00A6194A">
      <w:rPr>
        <w:rFonts w:ascii="Calibri" w:hAnsi="Calibri" w:cs="Calibri"/>
        <w:color w:val="0070C0"/>
        <w:sz w:val="22"/>
        <w:szCs w:val="22"/>
        <w:lang w:val="en-US"/>
      </w:rPr>
      <w:t>Siège</w:t>
    </w:r>
    <w:proofErr w:type="spellEnd"/>
    <w:r w:rsidRPr="00A6194A">
      <w:rPr>
        <w:rFonts w:ascii="Calibri" w:hAnsi="Calibri" w:cs="Calibri"/>
        <w:color w:val="0070C0"/>
        <w:sz w:val="22"/>
        <w:szCs w:val="22"/>
        <w:lang w:val="en-US"/>
      </w:rPr>
      <w:t xml:space="preserve"> Social : CASANEARSHORE PARK 1100 BD AL QODS SHORE 2 PLATEAU 1S M CASA – Casablanca – MAROC TEL : +212 5 29 04 45 29 Fax : +212 5 29 01 40 99 CNSS N°6779782 </w:t>
    </w:r>
  </w:p>
  <w:p w14:paraId="1DE428FB" w14:textId="77777777" w:rsidR="00A6194A" w:rsidRPr="00A6194A" w:rsidRDefault="00A6194A" w:rsidP="00A6194A">
    <w:pPr>
      <w:jc w:val="center"/>
      <w:rPr>
        <w:rFonts w:ascii="Calibri" w:hAnsi="Calibri" w:cs="Calibri"/>
        <w:b/>
        <w:bCs/>
        <w:sz w:val="22"/>
        <w:szCs w:val="22"/>
      </w:rPr>
    </w:pPr>
    <w:r w:rsidRPr="00A6194A">
      <w:rPr>
        <w:rFonts w:ascii="Calibri" w:hAnsi="Calibri" w:cs="Calibri"/>
        <w:color w:val="0070C0"/>
        <w:sz w:val="22"/>
        <w:szCs w:val="22"/>
        <w:lang w:val="en-US"/>
      </w:rPr>
      <w:t xml:space="preserve">    </w:t>
    </w:r>
    <w:r w:rsidRPr="00A6194A">
      <w:rPr>
        <w:rFonts w:ascii="Calibri" w:hAnsi="Calibri" w:cs="Calibri"/>
        <w:color w:val="0070C0"/>
        <w:sz w:val="22"/>
        <w:szCs w:val="22"/>
      </w:rPr>
      <w:t>IF N° 3317125    Patente N° 25980916     RC N°481903</w:t>
    </w:r>
  </w:p>
  <w:p w14:paraId="61F30475" w14:textId="77777777" w:rsidR="00EA618B" w:rsidRPr="00A6194A" w:rsidRDefault="00EA618B" w:rsidP="00A619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07023" w14:textId="77777777" w:rsidR="000627AF" w:rsidRDefault="000627AF">
      <w:r>
        <w:separator/>
      </w:r>
    </w:p>
  </w:footnote>
  <w:footnote w:type="continuationSeparator" w:id="0">
    <w:p w14:paraId="6D22F920" w14:textId="77777777" w:rsidR="000627AF" w:rsidRDefault="000627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491C" w14:textId="2C3EF0D4" w:rsidR="00710988" w:rsidRPr="00A6194A" w:rsidRDefault="00A6194A" w:rsidP="00A6194A">
    <w:pPr>
      <w:pStyle w:val="Header"/>
      <w:jc w:val="right"/>
    </w:pPr>
    <w:r w:rsidRPr="00F245C2">
      <w:rPr>
        <w:noProof/>
        <w:color w:val="1F497D"/>
        <w:lang w:val="fr-FR" w:eastAsia="fr-FR"/>
      </w:rPr>
      <w:drawing>
        <wp:inline distT="0" distB="0" distL="0" distR="0" wp14:anchorId="05A9C39F" wp14:editId="5CC24CA1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0B48"/>
    <w:rsid w:val="00003843"/>
    <w:rsid w:val="000043EC"/>
    <w:rsid w:val="0000447A"/>
    <w:rsid w:val="0001283C"/>
    <w:rsid w:val="000163D6"/>
    <w:rsid w:val="00016E93"/>
    <w:rsid w:val="000172F4"/>
    <w:rsid w:val="00021076"/>
    <w:rsid w:val="00021506"/>
    <w:rsid w:val="00022369"/>
    <w:rsid w:val="00024851"/>
    <w:rsid w:val="00027C63"/>
    <w:rsid w:val="00034008"/>
    <w:rsid w:val="00035B2D"/>
    <w:rsid w:val="00036A08"/>
    <w:rsid w:val="000478E0"/>
    <w:rsid w:val="00052856"/>
    <w:rsid w:val="0006093A"/>
    <w:rsid w:val="000627AF"/>
    <w:rsid w:val="000652B4"/>
    <w:rsid w:val="000675DE"/>
    <w:rsid w:val="00071C15"/>
    <w:rsid w:val="00073776"/>
    <w:rsid w:val="00074388"/>
    <w:rsid w:val="00074902"/>
    <w:rsid w:val="00075EF9"/>
    <w:rsid w:val="00080FEA"/>
    <w:rsid w:val="00092D9C"/>
    <w:rsid w:val="000A51AE"/>
    <w:rsid w:val="000A56A5"/>
    <w:rsid w:val="000B3903"/>
    <w:rsid w:val="000C4FA3"/>
    <w:rsid w:val="000D4F87"/>
    <w:rsid w:val="000D7FB0"/>
    <w:rsid w:val="000E0B66"/>
    <w:rsid w:val="000E137E"/>
    <w:rsid w:val="000E5AD9"/>
    <w:rsid w:val="000F023B"/>
    <w:rsid w:val="000F03A1"/>
    <w:rsid w:val="000F49A4"/>
    <w:rsid w:val="000F5116"/>
    <w:rsid w:val="000F6815"/>
    <w:rsid w:val="0011440E"/>
    <w:rsid w:val="001168FF"/>
    <w:rsid w:val="001260FF"/>
    <w:rsid w:val="001351ED"/>
    <w:rsid w:val="00136C9C"/>
    <w:rsid w:val="00140ED9"/>
    <w:rsid w:val="00141875"/>
    <w:rsid w:val="001418C4"/>
    <w:rsid w:val="001466DC"/>
    <w:rsid w:val="0014781F"/>
    <w:rsid w:val="001502CC"/>
    <w:rsid w:val="00152441"/>
    <w:rsid w:val="0015753B"/>
    <w:rsid w:val="00160382"/>
    <w:rsid w:val="00160FF5"/>
    <w:rsid w:val="001650BB"/>
    <w:rsid w:val="00165D2B"/>
    <w:rsid w:val="00181BF8"/>
    <w:rsid w:val="001851B4"/>
    <w:rsid w:val="001A52AA"/>
    <w:rsid w:val="001A75F8"/>
    <w:rsid w:val="001B3FA9"/>
    <w:rsid w:val="001C17D7"/>
    <w:rsid w:val="001C5A24"/>
    <w:rsid w:val="001D0B28"/>
    <w:rsid w:val="001D29F9"/>
    <w:rsid w:val="001D4FCC"/>
    <w:rsid w:val="001E26F7"/>
    <w:rsid w:val="001E49CA"/>
    <w:rsid w:val="001E501D"/>
    <w:rsid w:val="001E7A84"/>
    <w:rsid w:val="001F11D9"/>
    <w:rsid w:val="001F57B9"/>
    <w:rsid w:val="002042A8"/>
    <w:rsid w:val="00207A95"/>
    <w:rsid w:val="00207EB5"/>
    <w:rsid w:val="00212138"/>
    <w:rsid w:val="00213859"/>
    <w:rsid w:val="00216B32"/>
    <w:rsid w:val="002175BE"/>
    <w:rsid w:val="00217B10"/>
    <w:rsid w:val="00220975"/>
    <w:rsid w:val="00244355"/>
    <w:rsid w:val="00246988"/>
    <w:rsid w:val="002500AC"/>
    <w:rsid w:val="00262F1E"/>
    <w:rsid w:val="00262F9A"/>
    <w:rsid w:val="00266411"/>
    <w:rsid w:val="00274D98"/>
    <w:rsid w:val="00275CB0"/>
    <w:rsid w:val="00277F12"/>
    <w:rsid w:val="00292660"/>
    <w:rsid w:val="00293E9A"/>
    <w:rsid w:val="002971C5"/>
    <w:rsid w:val="002B3033"/>
    <w:rsid w:val="002B7F24"/>
    <w:rsid w:val="002C20E1"/>
    <w:rsid w:val="002C21C8"/>
    <w:rsid w:val="002C55F4"/>
    <w:rsid w:val="002C5EE4"/>
    <w:rsid w:val="002D14A6"/>
    <w:rsid w:val="002E1099"/>
    <w:rsid w:val="002F033E"/>
    <w:rsid w:val="002F3311"/>
    <w:rsid w:val="00302A7A"/>
    <w:rsid w:val="003073D9"/>
    <w:rsid w:val="00320A45"/>
    <w:rsid w:val="00326F09"/>
    <w:rsid w:val="00333666"/>
    <w:rsid w:val="00334930"/>
    <w:rsid w:val="003411F6"/>
    <w:rsid w:val="00350FA7"/>
    <w:rsid w:val="0035233C"/>
    <w:rsid w:val="00360A97"/>
    <w:rsid w:val="00363E81"/>
    <w:rsid w:val="0036645A"/>
    <w:rsid w:val="00370792"/>
    <w:rsid w:val="00372E95"/>
    <w:rsid w:val="0038481F"/>
    <w:rsid w:val="00394502"/>
    <w:rsid w:val="003A0ECA"/>
    <w:rsid w:val="003A5339"/>
    <w:rsid w:val="003A5FD9"/>
    <w:rsid w:val="003A67FD"/>
    <w:rsid w:val="003B4740"/>
    <w:rsid w:val="003B75ED"/>
    <w:rsid w:val="003C487A"/>
    <w:rsid w:val="003C75A6"/>
    <w:rsid w:val="003D1811"/>
    <w:rsid w:val="003E32DD"/>
    <w:rsid w:val="003F29C6"/>
    <w:rsid w:val="00413398"/>
    <w:rsid w:val="00413E20"/>
    <w:rsid w:val="00414568"/>
    <w:rsid w:val="00414E28"/>
    <w:rsid w:val="0042020C"/>
    <w:rsid w:val="00426800"/>
    <w:rsid w:val="00430F76"/>
    <w:rsid w:val="00431E68"/>
    <w:rsid w:val="00436591"/>
    <w:rsid w:val="00437772"/>
    <w:rsid w:val="00442EEA"/>
    <w:rsid w:val="00444936"/>
    <w:rsid w:val="004453F2"/>
    <w:rsid w:val="00453C5C"/>
    <w:rsid w:val="0045682E"/>
    <w:rsid w:val="004602AE"/>
    <w:rsid w:val="00464782"/>
    <w:rsid w:val="0046601A"/>
    <w:rsid w:val="00467271"/>
    <w:rsid w:val="00467E61"/>
    <w:rsid w:val="00472564"/>
    <w:rsid w:val="00474415"/>
    <w:rsid w:val="0047551C"/>
    <w:rsid w:val="00476735"/>
    <w:rsid w:val="00481F5C"/>
    <w:rsid w:val="004820C7"/>
    <w:rsid w:val="00485227"/>
    <w:rsid w:val="0048734F"/>
    <w:rsid w:val="00487D1B"/>
    <w:rsid w:val="00491075"/>
    <w:rsid w:val="00492A8E"/>
    <w:rsid w:val="00495B78"/>
    <w:rsid w:val="00497D00"/>
    <w:rsid w:val="004A48CF"/>
    <w:rsid w:val="004A4ABE"/>
    <w:rsid w:val="004A55FE"/>
    <w:rsid w:val="004B243C"/>
    <w:rsid w:val="004B58F0"/>
    <w:rsid w:val="004B7EF6"/>
    <w:rsid w:val="004D36EC"/>
    <w:rsid w:val="004D5AC1"/>
    <w:rsid w:val="004D5F92"/>
    <w:rsid w:val="004E112B"/>
    <w:rsid w:val="00505E37"/>
    <w:rsid w:val="005333F2"/>
    <w:rsid w:val="005377AD"/>
    <w:rsid w:val="00537B6F"/>
    <w:rsid w:val="00540A8B"/>
    <w:rsid w:val="00541956"/>
    <w:rsid w:val="00550B05"/>
    <w:rsid w:val="00551A0B"/>
    <w:rsid w:val="005547CC"/>
    <w:rsid w:val="00555E8B"/>
    <w:rsid w:val="005612AD"/>
    <w:rsid w:val="0056150E"/>
    <w:rsid w:val="00565902"/>
    <w:rsid w:val="00565B23"/>
    <w:rsid w:val="00566459"/>
    <w:rsid w:val="00571F0F"/>
    <w:rsid w:val="0058114C"/>
    <w:rsid w:val="0058694C"/>
    <w:rsid w:val="00590363"/>
    <w:rsid w:val="00594A36"/>
    <w:rsid w:val="0059764E"/>
    <w:rsid w:val="005C7C1A"/>
    <w:rsid w:val="005D150C"/>
    <w:rsid w:val="005D63BA"/>
    <w:rsid w:val="005D6623"/>
    <w:rsid w:val="005E0EC4"/>
    <w:rsid w:val="005E526C"/>
    <w:rsid w:val="005F1CE3"/>
    <w:rsid w:val="005F4337"/>
    <w:rsid w:val="005F43DC"/>
    <w:rsid w:val="00602362"/>
    <w:rsid w:val="006071C9"/>
    <w:rsid w:val="00611C19"/>
    <w:rsid w:val="0061732C"/>
    <w:rsid w:val="00620C2B"/>
    <w:rsid w:val="00634236"/>
    <w:rsid w:val="00637490"/>
    <w:rsid w:val="0065638E"/>
    <w:rsid w:val="0066176C"/>
    <w:rsid w:val="00663304"/>
    <w:rsid w:val="006666B6"/>
    <w:rsid w:val="00667534"/>
    <w:rsid w:val="006729A8"/>
    <w:rsid w:val="00687E51"/>
    <w:rsid w:val="006959D7"/>
    <w:rsid w:val="006A76F8"/>
    <w:rsid w:val="006C0676"/>
    <w:rsid w:val="006C3622"/>
    <w:rsid w:val="006C5125"/>
    <w:rsid w:val="006C7123"/>
    <w:rsid w:val="006D158C"/>
    <w:rsid w:val="006D3427"/>
    <w:rsid w:val="006E2981"/>
    <w:rsid w:val="006E3CCD"/>
    <w:rsid w:val="006F2662"/>
    <w:rsid w:val="00703CFE"/>
    <w:rsid w:val="007058B6"/>
    <w:rsid w:val="00706D8E"/>
    <w:rsid w:val="00707344"/>
    <w:rsid w:val="007104D9"/>
    <w:rsid w:val="00710988"/>
    <w:rsid w:val="00720F7A"/>
    <w:rsid w:val="0072794D"/>
    <w:rsid w:val="0073121D"/>
    <w:rsid w:val="007346C2"/>
    <w:rsid w:val="00736E18"/>
    <w:rsid w:val="00740666"/>
    <w:rsid w:val="00760976"/>
    <w:rsid w:val="007617AB"/>
    <w:rsid w:val="0076269A"/>
    <w:rsid w:val="00765691"/>
    <w:rsid w:val="00770A5C"/>
    <w:rsid w:val="00777DB5"/>
    <w:rsid w:val="00780B6B"/>
    <w:rsid w:val="007825B7"/>
    <w:rsid w:val="007844D6"/>
    <w:rsid w:val="00790601"/>
    <w:rsid w:val="00792D3E"/>
    <w:rsid w:val="00796BF0"/>
    <w:rsid w:val="007A241A"/>
    <w:rsid w:val="007B343E"/>
    <w:rsid w:val="007B45C7"/>
    <w:rsid w:val="007B72D2"/>
    <w:rsid w:val="007C4E1B"/>
    <w:rsid w:val="007C6099"/>
    <w:rsid w:val="007D004F"/>
    <w:rsid w:val="007D3739"/>
    <w:rsid w:val="007D6776"/>
    <w:rsid w:val="007E5F04"/>
    <w:rsid w:val="007F07EA"/>
    <w:rsid w:val="0080111B"/>
    <w:rsid w:val="00801EB2"/>
    <w:rsid w:val="008021E7"/>
    <w:rsid w:val="00812431"/>
    <w:rsid w:val="00820370"/>
    <w:rsid w:val="00821160"/>
    <w:rsid w:val="008217BB"/>
    <w:rsid w:val="00822911"/>
    <w:rsid w:val="00823B45"/>
    <w:rsid w:val="00832241"/>
    <w:rsid w:val="00840D92"/>
    <w:rsid w:val="00854C0D"/>
    <w:rsid w:val="00855296"/>
    <w:rsid w:val="0085772C"/>
    <w:rsid w:val="0086359C"/>
    <w:rsid w:val="008636F0"/>
    <w:rsid w:val="00865255"/>
    <w:rsid w:val="00865ADE"/>
    <w:rsid w:val="00867767"/>
    <w:rsid w:val="0087518E"/>
    <w:rsid w:val="008876B7"/>
    <w:rsid w:val="0089025F"/>
    <w:rsid w:val="00891EE8"/>
    <w:rsid w:val="0089659D"/>
    <w:rsid w:val="00896609"/>
    <w:rsid w:val="00896640"/>
    <w:rsid w:val="00896CCD"/>
    <w:rsid w:val="008A35DB"/>
    <w:rsid w:val="008A6EF0"/>
    <w:rsid w:val="008A74DE"/>
    <w:rsid w:val="008A7A5D"/>
    <w:rsid w:val="008C0719"/>
    <w:rsid w:val="008C0752"/>
    <w:rsid w:val="008C7640"/>
    <w:rsid w:val="008E2C95"/>
    <w:rsid w:val="008E5EE0"/>
    <w:rsid w:val="008F113F"/>
    <w:rsid w:val="008F129A"/>
    <w:rsid w:val="008F4FF8"/>
    <w:rsid w:val="00914DF4"/>
    <w:rsid w:val="00920E89"/>
    <w:rsid w:val="009248E8"/>
    <w:rsid w:val="009253FB"/>
    <w:rsid w:val="00932D92"/>
    <w:rsid w:val="00935AA2"/>
    <w:rsid w:val="009421DF"/>
    <w:rsid w:val="00943982"/>
    <w:rsid w:val="00945531"/>
    <w:rsid w:val="00963578"/>
    <w:rsid w:val="00977389"/>
    <w:rsid w:val="009841A0"/>
    <w:rsid w:val="00985B14"/>
    <w:rsid w:val="009878F8"/>
    <w:rsid w:val="00990556"/>
    <w:rsid w:val="00992089"/>
    <w:rsid w:val="009A49EA"/>
    <w:rsid w:val="009A7321"/>
    <w:rsid w:val="009A7F0D"/>
    <w:rsid w:val="009B2C4C"/>
    <w:rsid w:val="009B4104"/>
    <w:rsid w:val="009B67CD"/>
    <w:rsid w:val="009C2CEC"/>
    <w:rsid w:val="009C58D4"/>
    <w:rsid w:val="009D0E49"/>
    <w:rsid w:val="009D2D02"/>
    <w:rsid w:val="009D5BB6"/>
    <w:rsid w:val="009D79FE"/>
    <w:rsid w:val="009E020F"/>
    <w:rsid w:val="009E495F"/>
    <w:rsid w:val="009F7CC7"/>
    <w:rsid w:val="00A046C2"/>
    <w:rsid w:val="00A04A9F"/>
    <w:rsid w:val="00A13AA4"/>
    <w:rsid w:val="00A20A55"/>
    <w:rsid w:val="00A223F1"/>
    <w:rsid w:val="00A309F1"/>
    <w:rsid w:val="00A34176"/>
    <w:rsid w:val="00A35198"/>
    <w:rsid w:val="00A44977"/>
    <w:rsid w:val="00A47FB3"/>
    <w:rsid w:val="00A54A33"/>
    <w:rsid w:val="00A6194A"/>
    <w:rsid w:val="00A61F38"/>
    <w:rsid w:val="00A660EB"/>
    <w:rsid w:val="00A661F7"/>
    <w:rsid w:val="00A72522"/>
    <w:rsid w:val="00A745A0"/>
    <w:rsid w:val="00A75A2C"/>
    <w:rsid w:val="00A76DBE"/>
    <w:rsid w:val="00A82629"/>
    <w:rsid w:val="00A83550"/>
    <w:rsid w:val="00A869D3"/>
    <w:rsid w:val="00A9486E"/>
    <w:rsid w:val="00A967CE"/>
    <w:rsid w:val="00A97119"/>
    <w:rsid w:val="00AA7089"/>
    <w:rsid w:val="00AA77FD"/>
    <w:rsid w:val="00AC119C"/>
    <w:rsid w:val="00AC44F9"/>
    <w:rsid w:val="00AD2AA4"/>
    <w:rsid w:val="00AD6560"/>
    <w:rsid w:val="00AE1336"/>
    <w:rsid w:val="00AE3826"/>
    <w:rsid w:val="00AF47E2"/>
    <w:rsid w:val="00AF7294"/>
    <w:rsid w:val="00B038B4"/>
    <w:rsid w:val="00B12888"/>
    <w:rsid w:val="00B14612"/>
    <w:rsid w:val="00B225C3"/>
    <w:rsid w:val="00B23DB9"/>
    <w:rsid w:val="00B241EE"/>
    <w:rsid w:val="00B24D17"/>
    <w:rsid w:val="00B33D52"/>
    <w:rsid w:val="00B406A1"/>
    <w:rsid w:val="00B44E1B"/>
    <w:rsid w:val="00B45A5E"/>
    <w:rsid w:val="00B51A76"/>
    <w:rsid w:val="00B53C7F"/>
    <w:rsid w:val="00B60BAF"/>
    <w:rsid w:val="00B61BE0"/>
    <w:rsid w:val="00B62705"/>
    <w:rsid w:val="00B73C42"/>
    <w:rsid w:val="00B753B3"/>
    <w:rsid w:val="00B77804"/>
    <w:rsid w:val="00B8411C"/>
    <w:rsid w:val="00B924C9"/>
    <w:rsid w:val="00BA1092"/>
    <w:rsid w:val="00BA3F8B"/>
    <w:rsid w:val="00BA44C9"/>
    <w:rsid w:val="00BB089A"/>
    <w:rsid w:val="00BB4BF7"/>
    <w:rsid w:val="00BB591F"/>
    <w:rsid w:val="00BB6960"/>
    <w:rsid w:val="00BC45B8"/>
    <w:rsid w:val="00BC480A"/>
    <w:rsid w:val="00BD5E9C"/>
    <w:rsid w:val="00BE672A"/>
    <w:rsid w:val="00BE6AEA"/>
    <w:rsid w:val="00BE6BD4"/>
    <w:rsid w:val="00BF17CD"/>
    <w:rsid w:val="00BF7AE5"/>
    <w:rsid w:val="00C240F5"/>
    <w:rsid w:val="00C24D01"/>
    <w:rsid w:val="00C25B91"/>
    <w:rsid w:val="00C330A4"/>
    <w:rsid w:val="00C35B74"/>
    <w:rsid w:val="00C3632D"/>
    <w:rsid w:val="00C500F3"/>
    <w:rsid w:val="00C54745"/>
    <w:rsid w:val="00C55143"/>
    <w:rsid w:val="00C607FD"/>
    <w:rsid w:val="00C70EFE"/>
    <w:rsid w:val="00C71B05"/>
    <w:rsid w:val="00C77181"/>
    <w:rsid w:val="00C80EA1"/>
    <w:rsid w:val="00C81FB2"/>
    <w:rsid w:val="00C848D1"/>
    <w:rsid w:val="00C97AF5"/>
    <w:rsid w:val="00C97B75"/>
    <w:rsid w:val="00CA05FB"/>
    <w:rsid w:val="00CA3BF1"/>
    <w:rsid w:val="00CA6E4B"/>
    <w:rsid w:val="00CC5A10"/>
    <w:rsid w:val="00CE0E51"/>
    <w:rsid w:val="00CE12D3"/>
    <w:rsid w:val="00CE1E1B"/>
    <w:rsid w:val="00CF204B"/>
    <w:rsid w:val="00D123A9"/>
    <w:rsid w:val="00D128BA"/>
    <w:rsid w:val="00D13E02"/>
    <w:rsid w:val="00D176C8"/>
    <w:rsid w:val="00D205BB"/>
    <w:rsid w:val="00D2232D"/>
    <w:rsid w:val="00D2390D"/>
    <w:rsid w:val="00D24C41"/>
    <w:rsid w:val="00D25947"/>
    <w:rsid w:val="00D4129E"/>
    <w:rsid w:val="00D41CDD"/>
    <w:rsid w:val="00D50715"/>
    <w:rsid w:val="00D5086E"/>
    <w:rsid w:val="00D7416E"/>
    <w:rsid w:val="00D75546"/>
    <w:rsid w:val="00D8074D"/>
    <w:rsid w:val="00D93C24"/>
    <w:rsid w:val="00D95BAC"/>
    <w:rsid w:val="00DA1B0A"/>
    <w:rsid w:val="00DA4A7A"/>
    <w:rsid w:val="00DB075A"/>
    <w:rsid w:val="00DB175B"/>
    <w:rsid w:val="00DD49D4"/>
    <w:rsid w:val="00DD6413"/>
    <w:rsid w:val="00DE2E52"/>
    <w:rsid w:val="00DE6E82"/>
    <w:rsid w:val="00DF08C4"/>
    <w:rsid w:val="00DF5148"/>
    <w:rsid w:val="00E02C68"/>
    <w:rsid w:val="00E073D2"/>
    <w:rsid w:val="00E1245D"/>
    <w:rsid w:val="00E13B35"/>
    <w:rsid w:val="00E27E43"/>
    <w:rsid w:val="00E333CD"/>
    <w:rsid w:val="00E40B92"/>
    <w:rsid w:val="00E47187"/>
    <w:rsid w:val="00E53F87"/>
    <w:rsid w:val="00E541A0"/>
    <w:rsid w:val="00E5575E"/>
    <w:rsid w:val="00E55A2B"/>
    <w:rsid w:val="00E56A50"/>
    <w:rsid w:val="00E639D4"/>
    <w:rsid w:val="00E6730B"/>
    <w:rsid w:val="00E72911"/>
    <w:rsid w:val="00E72D32"/>
    <w:rsid w:val="00E75399"/>
    <w:rsid w:val="00E759D2"/>
    <w:rsid w:val="00E9464A"/>
    <w:rsid w:val="00E97286"/>
    <w:rsid w:val="00E97441"/>
    <w:rsid w:val="00EA1297"/>
    <w:rsid w:val="00EA618B"/>
    <w:rsid w:val="00EA6FF8"/>
    <w:rsid w:val="00EB088C"/>
    <w:rsid w:val="00EB3E18"/>
    <w:rsid w:val="00EC1E92"/>
    <w:rsid w:val="00EC4B79"/>
    <w:rsid w:val="00EC6FD4"/>
    <w:rsid w:val="00ED5ADE"/>
    <w:rsid w:val="00ED6851"/>
    <w:rsid w:val="00EE06A9"/>
    <w:rsid w:val="00EF094B"/>
    <w:rsid w:val="00EF2F0C"/>
    <w:rsid w:val="00EF4B2A"/>
    <w:rsid w:val="00EF6833"/>
    <w:rsid w:val="00F056F0"/>
    <w:rsid w:val="00F2140C"/>
    <w:rsid w:val="00F2168D"/>
    <w:rsid w:val="00F22B9F"/>
    <w:rsid w:val="00F26604"/>
    <w:rsid w:val="00F31535"/>
    <w:rsid w:val="00F40C1E"/>
    <w:rsid w:val="00F46407"/>
    <w:rsid w:val="00F5587A"/>
    <w:rsid w:val="00F636CF"/>
    <w:rsid w:val="00F64CEB"/>
    <w:rsid w:val="00F65DD1"/>
    <w:rsid w:val="00F8237D"/>
    <w:rsid w:val="00F84155"/>
    <w:rsid w:val="00F84938"/>
    <w:rsid w:val="00F9434B"/>
    <w:rsid w:val="00F9690A"/>
    <w:rsid w:val="00FA1AE9"/>
    <w:rsid w:val="00FA42B0"/>
    <w:rsid w:val="00FB0648"/>
    <w:rsid w:val="00FC19CC"/>
    <w:rsid w:val="00FD32E6"/>
    <w:rsid w:val="00FE007A"/>
    <w:rsid w:val="00FE1F38"/>
    <w:rsid w:val="00FF6778"/>
    <w:rsid w:val="00FF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."/>
  <w:listSeparator w:val=","/>
  <w14:docId w14:val="15472DCE"/>
  <w15:docId w15:val="{C5F00D09-6ED8-4B84-9491-C6F1D957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Heading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paragraph" w:styleId="FootnoteText">
    <w:name w:val="footnote text"/>
    <w:basedOn w:val="Normal"/>
    <w:semiHidden/>
    <w:rsid w:val="00667534"/>
    <w:rPr>
      <w:lang w:val="fr-FR" w:eastAsia="fr-FR"/>
    </w:rPr>
  </w:style>
  <w:style w:type="character" w:styleId="FootnoteReference">
    <w:name w:val="footnote reference"/>
    <w:semiHidden/>
    <w:rsid w:val="00667534"/>
    <w:rPr>
      <w:vertAlign w:val="superscript"/>
    </w:rPr>
  </w:style>
  <w:style w:type="paragraph" w:styleId="BodyText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lockText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BalloonText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E073D2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customStyle="1" w:styleId="FooterChar">
    <w:name w:val="Footer Char"/>
    <w:link w:val="Footer"/>
    <w:uiPriority w:val="99"/>
    <w:rsid w:val="007104D9"/>
    <w:rPr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Entête 1 page.dot</Template>
  <TotalTime>13</TotalTime>
  <Pages>1</Pages>
  <Words>105</Words>
  <Characters>537</Characters>
  <Application>Microsoft Office Word</Application>
  <DocSecurity>0</DocSecurity>
  <Lines>23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creator>Sanaa Orfi</dc:creator>
  <cp:keywords>SLB-Private,</cp:keywords>
  <cp:lastModifiedBy>Reda WAHIB</cp:lastModifiedBy>
  <cp:revision>14</cp:revision>
  <cp:lastPrinted>2023-01-03T16:12:00Z</cp:lastPrinted>
  <dcterms:created xsi:type="dcterms:W3CDTF">2022-09-29T18:17:00Z</dcterms:created>
  <dcterms:modified xsi:type="dcterms:W3CDTF">2023-10-16T23:06:00Z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AdHocReviewCycleID">
    <vt:i4>1137162073</vt:i4>
  </property>
  <property fmtid="{D5CDD505-2E9C-101B-9397-08002B2CF9AE}" pid="5" name="_NewReviewCycle">
    <vt:lpwstr/>
  </property>
  <property fmtid="{D5CDD505-2E9C-101B-9397-08002B2CF9AE}" pid="6" name="_EmailSubject">
    <vt:lpwstr>Lettre de déclaration</vt:lpwstr>
  </property>
  <property fmtid="{D5CDD505-2E9C-101B-9397-08002B2CF9AE}" pid="7" name="_AuthorEmail">
    <vt:lpwstr>kenza.rahali@atos.net</vt:lpwstr>
  </property>
  <property fmtid="{D5CDD505-2E9C-101B-9397-08002B2CF9AE}" pid="8" name="_AuthorEmailDisplayName">
    <vt:lpwstr>RAHALI, Kenza</vt:lpwstr>
  </property>
  <property fmtid="{D5CDD505-2E9C-101B-9397-08002B2CF9AE}" pid="9" name="_PreviousAdHocReviewCycleID">
    <vt:i4>-1766067048</vt:i4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2020-11-09T07:50:52Z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dc805946-2be1-424b-b5c9-77508de33534</vt:lpwstr>
  </property>
  <property fmtid="{D5CDD505-2E9C-101B-9397-08002B2CF9AE}" pid="17" name="MSIP_Label_e463cba9-5f6c-478d-9329-7b2295e4e8ed_ContentBits">
    <vt:lpwstr>0</vt:lpwstr>
  </property>
  <property fmtid="{D5CDD505-2E9C-101B-9397-08002B2CF9AE}" pid="18" name="GrammarlyDocumentId">
    <vt:lpwstr>91c30257eb08281dcb387875284ca70374d01f7ddc9d434d6a8e0feee1d7c76d</vt:lpwstr>
  </property>
</Properties>
</file>