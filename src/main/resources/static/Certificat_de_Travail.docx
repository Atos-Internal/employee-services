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E5DED" w14:textId="1F8B1F62" w:rsidR="00733DAB" w:rsidRDefault="00733DAB" w:rsidP="00733DAB">
      <w:pPr>
        <w:pStyle w:val="Heading1"/>
        <w:rPr>
          <w:sz w:val="32"/>
          <w:szCs w:val="32"/>
          <w:u w:val="single"/>
        </w:rPr>
      </w:pPr>
    </w:p>
    <w:p w14:paraId="444634F3" w14:textId="3574D09E" w:rsidR="00733DAB" w:rsidRPr="00CE7642" w:rsidRDefault="004F5901" w:rsidP="00733DAB">
      <w:pPr>
        <w:pStyle w:val="Heading1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Certificat</w:t>
      </w:r>
      <w:r w:rsidR="00733DAB">
        <w:rPr>
          <w:sz w:val="32"/>
          <w:szCs w:val="32"/>
          <w:u w:val="single"/>
        </w:rPr>
        <w:t xml:space="preserve"> de </w:t>
      </w:r>
      <w:r w:rsidR="00E46DBB">
        <w:rPr>
          <w:sz w:val="32"/>
          <w:szCs w:val="32"/>
          <w:u w:val="single"/>
        </w:rPr>
        <w:t>TRAVAIL</w:t>
      </w:r>
    </w:p>
    <w:p w14:paraId="546A1EAD" w14:textId="77777777" w:rsidR="00733DAB" w:rsidRPr="00CE7642" w:rsidRDefault="00733DAB" w:rsidP="00733DAB">
      <w:pPr>
        <w:spacing w:line="280" w:lineRule="atLeast"/>
        <w:jc w:val="both"/>
        <w:rPr>
          <w:rFonts w:ascii="Arial" w:hAnsi="Arial" w:cs="Arial"/>
          <w:lang w:val="fr-FR"/>
        </w:rPr>
      </w:pPr>
    </w:p>
    <w:p w14:paraId="0627A8DF" w14:textId="334B1417" w:rsidR="00733DAB" w:rsidRDefault="00733DAB" w:rsidP="00733DAB">
      <w:pPr>
        <w:spacing w:line="280" w:lineRule="atLeast"/>
        <w:jc w:val="both"/>
        <w:rPr>
          <w:rFonts w:ascii="Arial" w:hAnsi="Arial" w:cs="Arial"/>
          <w:lang w:val="fr-FR"/>
        </w:rPr>
      </w:pPr>
    </w:p>
    <w:p w14:paraId="3A861435" w14:textId="77777777" w:rsidR="00733DAB" w:rsidRPr="00CE7642" w:rsidRDefault="00733DAB" w:rsidP="00733DAB">
      <w:pPr>
        <w:spacing w:line="280" w:lineRule="atLeast"/>
        <w:jc w:val="both"/>
        <w:rPr>
          <w:rFonts w:ascii="Arial" w:hAnsi="Arial" w:cs="Arial"/>
          <w:lang w:val="fr-FR"/>
        </w:rPr>
      </w:pPr>
    </w:p>
    <w:p w14:paraId="39283291" w14:textId="78C08145" w:rsidR="00733DAB" w:rsidRPr="00B60913" w:rsidRDefault="00C720AB" w:rsidP="00DE020E">
      <w:pPr>
        <w:tabs>
          <w:tab w:val="left" w:pos="5895"/>
        </w:tabs>
        <w:spacing w:line="280" w:lineRule="atLeast"/>
        <w:jc w:val="both"/>
        <w:rPr>
          <w:rFonts w:ascii="Arial" w:hAnsi="Arial" w:cs="Arial"/>
          <w:sz w:val="24"/>
          <w:szCs w:val="24"/>
          <w:lang w:val="en-US"/>
        </w:rPr>
      </w:pPr>
      <w:r w:rsidRPr="00B60913">
        <w:rPr>
          <w:rFonts w:ascii="Arial" w:hAnsi="Arial" w:cs="Arial"/>
          <w:sz w:val="24"/>
          <w:szCs w:val="24"/>
          <w:lang w:val="en-US"/>
        </w:rPr>
        <w:t xml:space="preserve">Nous </w:t>
      </w:r>
      <w:proofErr w:type="spellStart"/>
      <w:r w:rsidRPr="00B60913">
        <w:rPr>
          <w:rFonts w:ascii="Arial" w:hAnsi="Arial" w:cs="Arial"/>
          <w:sz w:val="24"/>
          <w:szCs w:val="24"/>
          <w:lang w:val="en-US"/>
        </w:rPr>
        <w:t>soussignés</w:t>
      </w:r>
      <w:proofErr w:type="spellEnd"/>
      <w:r w:rsidRPr="00B60913">
        <w:rPr>
          <w:rFonts w:ascii="Arial" w:hAnsi="Arial" w:cs="Arial"/>
          <w:sz w:val="24"/>
          <w:szCs w:val="24"/>
          <w:lang w:val="en-US"/>
        </w:rPr>
        <w:t xml:space="preserve"> Société </w:t>
      </w:r>
      <w:r w:rsidR="00B60913" w:rsidRPr="00B60913">
        <w:rPr>
          <w:rFonts w:ascii="Arial" w:hAnsi="Arial" w:cs="Arial"/>
          <w:b/>
          <w:bCs/>
          <w:sz w:val="24"/>
          <w:szCs w:val="24"/>
          <w:lang w:val="en-US"/>
        </w:rPr>
        <w:t>ATOS</w:t>
      </w:r>
      <w:r w:rsidR="00B60913">
        <w:rPr>
          <w:rFonts w:ascii="Arial" w:hAnsi="Arial" w:cs="Arial"/>
          <w:sz w:val="24"/>
          <w:szCs w:val="24"/>
          <w:lang w:val="en-US"/>
        </w:rPr>
        <w:t xml:space="preserve"> </w:t>
      </w:r>
      <w:r w:rsidRPr="00B60913">
        <w:rPr>
          <w:rFonts w:ascii="Arial" w:hAnsi="Arial" w:cs="Arial"/>
          <w:b/>
          <w:bCs/>
          <w:sz w:val="24"/>
          <w:szCs w:val="24"/>
          <w:lang w:val="en-US"/>
        </w:rPr>
        <w:t>IT Services</w:t>
      </w:r>
      <w:r w:rsidRPr="00B6091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60913">
        <w:rPr>
          <w:rFonts w:ascii="Arial" w:hAnsi="Arial" w:cs="Arial"/>
          <w:sz w:val="24"/>
          <w:szCs w:val="24"/>
          <w:lang w:val="en-US"/>
        </w:rPr>
        <w:t>dont</w:t>
      </w:r>
      <w:proofErr w:type="spellEnd"/>
      <w:r w:rsidRPr="00B60913">
        <w:rPr>
          <w:rFonts w:ascii="Arial" w:hAnsi="Arial" w:cs="Arial"/>
          <w:sz w:val="24"/>
          <w:szCs w:val="24"/>
          <w:lang w:val="en-US"/>
        </w:rPr>
        <w:t xml:space="preserve"> le </w:t>
      </w:r>
      <w:proofErr w:type="spellStart"/>
      <w:r w:rsidRPr="00B60913">
        <w:rPr>
          <w:rFonts w:ascii="Arial" w:hAnsi="Arial" w:cs="Arial"/>
          <w:sz w:val="24"/>
          <w:szCs w:val="24"/>
          <w:lang w:val="en-US"/>
        </w:rPr>
        <w:t>siège</w:t>
      </w:r>
      <w:proofErr w:type="spellEnd"/>
      <w:r w:rsidRPr="00B60913">
        <w:rPr>
          <w:rFonts w:ascii="Arial" w:hAnsi="Arial" w:cs="Arial"/>
          <w:sz w:val="24"/>
          <w:szCs w:val="24"/>
          <w:lang w:val="en-US"/>
        </w:rPr>
        <w:t xml:space="preserve"> social </w:t>
      </w:r>
      <w:proofErr w:type="spellStart"/>
      <w:r w:rsidRPr="00B60913">
        <w:rPr>
          <w:rFonts w:ascii="Arial" w:hAnsi="Arial" w:cs="Arial"/>
          <w:sz w:val="24"/>
          <w:szCs w:val="24"/>
          <w:lang w:val="en-US"/>
        </w:rPr>
        <w:t>est</w:t>
      </w:r>
      <w:proofErr w:type="spellEnd"/>
      <w:r w:rsidRPr="00B6091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60913">
        <w:rPr>
          <w:rFonts w:ascii="Arial" w:hAnsi="Arial" w:cs="Arial"/>
          <w:sz w:val="24"/>
          <w:szCs w:val="24"/>
          <w:lang w:val="en-US"/>
        </w:rPr>
        <w:t>situé</w:t>
      </w:r>
      <w:proofErr w:type="spellEnd"/>
      <w:r w:rsidRPr="00B60913">
        <w:rPr>
          <w:rFonts w:ascii="Arial" w:hAnsi="Arial" w:cs="Arial"/>
          <w:sz w:val="24"/>
          <w:szCs w:val="24"/>
          <w:lang w:val="en-US"/>
        </w:rPr>
        <w:t xml:space="preserve"> à</w:t>
      </w:r>
      <w:r w:rsidR="0025224C" w:rsidRPr="00B60913">
        <w:rPr>
          <w:rFonts w:ascii="Arial" w:hAnsi="Arial" w:cs="Arial"/>
          <w:sz w:val="24"/>
          <w:szCs w:val="24"/>
          <w:lang w:val="en-US"/>
        </w:rPr>
        <w:t xml:space="preserve"> </w:t>
      </w:r>
      <w:r w:rsidRPr="00B60913">
        <w:rPr>
          <w:rFonts w:ascii="Arial" w:hAnsi="Arial" w:cs="Arial"/>
          <w:sz w:val="24"/>
          <w:szCs w:val="24"/>
          <w:lang w:val="en-US"/>
        </w:rPr>
        <w:t>CASANEARSHORE PARK 1100 BD AL QODS SHORE 2 PLATEAU 1</w:t>
      </w:r>
      <w:r w:rsidR="00F90753" w:rsidRPr="00B60913">
        <w:rPr>
          <w:rFonts w:ascii="Arial" w:hAnsi="Arial" w:cs="Arial"/>
          <w:sz w:val="24"/>
          <w:szCs w:val="24"/>
          <w:lang w:val="en-US"/>
        </w:rPr>
        <w:t>S</w:t>
      </w:r>
      <w:r w:rsidRPr="00B60913">
        <w:rPr>
          <w:rFonts w:ascii="Arial" w:hAnsi="Arial" w:cs="Arial"/>
          <w:sz w:val="24"/>
          <w:szCs w:val="24"/>
          <w:lang w:val="en-US"/>
        </w:rPr>
        <w:t xml:space="preserve"> M CASA – Casablanca, </w:t>
      </w:r>
      <w:proofErr w:type="spellStart"/>
      <w:r w:rsidRPr="00B60913">
        <w:rPr>
          <w:rFonts w:ascii="Arial" w:hAnsi="Arial" w:cs="Arial"/>
          <w:sz w:val="24"/>
          <w:szCs w:val="24"/>
          <w:lang w:val="en-US"/>
        </w:rPr>
        <w:t>attestons</w:t>
      </w:r>
      <w:proofErr w:type="spellEnd"/>
      <w:r w:rsidRPr="00B6091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60913">
        <w:rPr>
          <w:rFonts w:ascii="Arial" w:hAnsi="Arial" w:cs="Arial"/>
          <w:sz w:val="24"/>
          <w:szCs w:val="24"/>
          <w:lang w:val="en-US"/>
        </w:rPr>
        <w:t>par</w:t>
      </w:r>
      <w:proofErr w:type="spellEnd"/>
      <w:r w:rsidRPr="00B60913">
        <w:rPr>
          <w:rFonts w:ascii="Arial" w:hAnsi="Arial" w:cs="Arial"/>
          <w:sz w:val="24"/>
          <w:szCs w:val="24"/>
          <w:lang w:val="en-US"/>
        </w:rPr>
        <w:t xml:space="preserve"> la </w:t>
      </w:r>
      <w:proofErr w:type="spellStart"/>
      <w:r w:rsidRPr="00B60913">
        <w:rPr>
          <w:rFonts w:ascii="Arial" w:hAnsi="Arial" w:cs="Arial"/>
          <w:sz w:val="24"/>
          <w:szCs w:val="24"/>
          <w:lang w:val="en-US"/>
        </w:rPr>
        <w:t>présente</w:t>
      </w:r>
      <w:proofErr w:type="spellEnd"/>
      <w:r w:rsidRPr="00B60913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B60913">
        <w:rPr>
          <w:rFonts w:ascii="Arial" w:hAnsi="Arial" w:cs="Arial"/>
          <w:sz w:val="24"/>
          <w:szCs w:val="24"/>
          <w:lang w:val="en-US"/>
        </w:rPr>
        <w:t>que :</w:t>
      </w:r>
      <w:proofErr w:type="gramEnd"/>
    </w:p>
    <w:p w14:paraId="60DD8BEE" w14:textId="577BC3EB" w:rsidR="00AD2E92" w:rsidRDefault="00AD2E92" w:rsidP="00AD2E92">
      <w:pPr>
        <w:pStyle w:val="Default"/>
      </w:pPr>
    </w:p>
    <w:p w14:paraId="40916A6E" w14:textId="77777777" w:rsidR="00956C6A" w:rsidRDefault="00956C6A" w:rsidP="00956C6A">
      <w:pPr>
        <w:pStyle w:val="Default"/>
      </w:pPr>
    </w:p>
    <w:p w14:paraId="5AA69A74" w14:textId="77777777" w:rsidR="008F5FCE" w:rsidRDefault="008F5FCE" w:rsidP="008F5FCE">
      <w:pPr>
        <w:pStyle w:val="Default"/>
        <w:jc w:val="center"/>
        <w:rPr>
          <w:b/>
          <w:bCs/>
        </w:rPr>
      </w:pPr>
      <w:bookmarkStart w:id="0" w:name="_Hlk148392982"/>
      <w:proofErr w:type="spellStart"/>
      <w:proofErr w:type="gramStart"/>
      <w:r>
        <w:rPr>
          <w:b/>
          <w:bCs/>
        </w:rPr>
        <w:t>civility</w:t>
      </w:r>
      <w:bookmarkEnd w:id="0"/>
      <w:proofErr w:type="spellEnd"/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employeeName</w:t>
      </w:r>
      <w:proofErr w:type="spellEnd"/>
    </w:p>
    <w:p w14:paraId="06A6BD8A" w14:textId="77777777" w:rsidR="008D0A78" w:rsidRDefault="008D0A78" w:rsidP="00191245">
      <w:pPr>
        <w:pStyle w:val="Default"/>
        <w:jc w:val="center"/>
      </w:pPr>
    </w:p>
    <w:p w14:paraId="461728FE" w14:textId="4A37CF2A" w:rsidR="0045011D" w:rsidRPr="00AD182E" w:rsidRDefault="00C45AE7" w:rsidP="00C45AE7">
      <w:pPr>
        <w:pStyle w:val="Default"/>
        <w:jc w:val="both"/>
      </w:pPr>
      <w:r w:rsidRPr="00C45AE7">
        <w:t xml:space="preserve">Titulaire de la CIN n° </w:t>
      </w:r>
      <w:proofErr w:type="spellStart"/>
      <w:r w:rsidR="00B60913" w:rsidRPr="00DD1492">
        <w:rPr>
          <w:b/>
          <w:bCs/>
        </w:rPr>
        <w:t>cin</w:t>
      </w:r>
      <w:proofErr w:type="spellEnd"/>
      <w:r w:rsidR="00B60913">
        <w:rPr>
          <w:b/>
          <w:bCs/>
        </w:rPr>
        <w:t xml:space="preserve"> </w:t>
      </w:r>
      <w:r w:rsidRPr="00C45AE7">
        <w:t>et Immatriculé</w:t>
      </w:r>
      <w:r w:rsidR="007E3168">
        <w:t xml:space="preserve"> (e)</w:t>
      </w:r>
      <w:r w:rsidRPr="00C45AE7">
        <w:t xml:space="preserve"> à la CNSS sous le n° </w:t>
      </w:r>
      <w:proofErr w:type="spellStart"/>
      <w:r w:rsidR="00B60913" w:rsidRPr="00DD1492">
        <w:rPr>
          <w:b/>
          <w:bCs/>
        </w:rPr>
        <w:t>cnssNumber</w:t>
      </w:r>
      <w:proofErr w:type="spellEnd"/>
      <w:r w:rsidR="00B60913" w:rsidRPr="00AD182E">
        <w:t xml:space="preserve"> </w:t>
      </w:r>
      <w:r w:rsidR="00A47AA2" w:rsidRPr="00AD182E">
        <w:t>Pour la période allant</w:t>
      </w:r>
      <w:r w:rsidR="00A47AA2">
        <w:rPr>
          <w:b/>
          <w:bCs/>
        </w:rPr>
        <w:t xml:space="preserve"> </w:t>
      </w:r>
      <w:r w:rsidR="00A47AA2" w:rsidRPr="00AD182E">
        <w:t>du</w:t>
      </w:r>
      <w:r w:rsidR="00A47AA2">
        <w:rPr>
          <w:b/>
          <w:bCs/>
        </w:rPr>
        <w:t xml:space="preserve"> </w:t>
      </w:r>
      <w:proofErr w:type="spellStart"/>
      <w:r w:rsidR="00B60913" w:rsidRPr="00DD1492">
        <w:rPr>
          <w:b/>
          <w:bCs/>
        </w:rPr>
        <w:t>integrationDate</w:t>
      </w:r>
      <w:proofErr w:type="spellEnd"/>
      <w:r w:rsidR="00B60913">
        <w:rPr>
          <w:b/>
          <w:bCs/>
        </w:rPr>
        <w:t xml:space="preserve"> </w:t>
      </w:r>
      <w:r w:rsidR="00A47AA2" w:rsidRPr="00AD182E">
        <w:t>au</w:t>
      </w:r>
      <w:r w:rsidR="00A47AA2">
        <w:rPr>
          <w:b/>
          <w:bCs/>
        </w:rPr>
        <w:t xml:space="preserve"> </w:t>
      </w:r>
      <w:proofErr w:type="spellStart"/>
      <w:r w:rsidR="00B60913" w:rsidRPr="00B60913">
        <w:rPr>
          <w:b/>
          <w:bCs/>
        </w:rPr>
        <w:t>releaseDate</w:t>
      </w:r>
      <w:proofErr w:type="spellEnd"/>
      <w:r w:rsidR="00FE432D">
        <w:rPr>
          <w:b/>
          <w:bCs/>
        </w:rPr>
        <w:t xml:space="preserve"> </w:t>
      </w:r>
      <w:r w:rsidR="00FE432D" w:rsidRPr="00AD182E">
        <w:t>date à laquelle il nous a quitté libre de tout engagement.</w:t>
      </w:r>
    </w:p>
    <w:p w14:paraId="05BD404B" w14:textId="77777777" w:rsidR="0045011D" w:rsidRDefault="0045011D" w:rsidP="00C45AE7">
      <w:pPr>
        <w:pStyle w:val="Default"/>
        <w:jc w:val="both"/>
        <w:rPr>
          <w:b/>
          <w:bCs/>
        </w:rPr>
      </w:pPr>
    </w:p>
    <w:p w14:paraId="6CDA5CB5" w14:textId="784CAEDE" w:rsidR="00956C6A" w:rsidRPr="007E3168" w:rsidRDefault="0045011D" w:rsidP="008D0A78">
      <w:pPr>
        <w:pStyle w:val="Default"/>
        <w:rPr>
          <w:b/>
          <w:bCs/>
        </w:rPr>
      </w:pPr>
      <w:r w:rsidRPr="000A3062">
        <w:t xml:space="preserve">La dernière fonction occupée par </w:t>
      </w:r>
      <w:proofErr w:type="spellStart"/>
      <w:r w:rsidR="00CA2989" w:rsidRPr="00CA2989">
        <w:rPr>
          <w:b/>
          <w:bCs/>
        </w:rPr>
        <w:t>civility</w:t>
      </w:r>
      <w:proofErr w:type="spellEnd"/>
      <w:r w:rsidR="00CA2989" w:rsidRPr="00CA2989">
        <w:rPr>
          <w:b/>
          <w:bCs/>
        </w:rPr>
        <w:t xml:space="preserve"> </w:t>
      </w:r>
      <w:proofErr w:type="spellStart"/>
      <w:r w:rsidR="00CA2989" w:rsidRPr="00CA2989">
        <w:rPr>
          <w:b/>
          <w:bCs/>
        </w:rPr>
        <w:t>employeeName</w:t>
      </w:r>
      <w:proofErr w:type="spellEnd"/>
      <w:r w:rsidR="00CA2989">
        <w:rPr>
          <w:b/>
          <w:bCs/>
        </w:rPr>
        <w:t xml:space="preserve"> </w:t>
      </w:r>
      <w:r w:rsidRPr="000A3062">
        <w:t>était celle de</w:t>
      </w:r>
      <w:r w:rsidR="00CA2989">
        <w:t xml:space="preserve"> </w:t>
      </w:r>
      <w:r w:rsidR="00B60913" w:rsidRPr="00DD1492">
        <w:rPr>
          <w:b/>
          <w:bCs/>
        </w:rPr>
        <w:t>position</w:t>
      </w:r>
    </w:p>
    <w:p w14:paraId="641C9F46" w14:textId="77777777" w:rsidR="009F4E90" w:rsidRPr="00956C6A" w:rsidRDefault="009F4E90" w:rsidP="009F4E90">
      <w:pPr>
        <w:pStyle w:val="Default"/>
        <w:jc w:val="both"/>
      </w:pPr>
    </w:p>
    <w:p w14:paraId="1BAE3060" w14:textId="6234C435" w:rsidR="00733DAB" w:rsidRPr="00956C6A" w:rsidRDefault="00544F26" w:rsidP="00733DAB">
      <w:pPr>
        <w:spacing w:line="280" w:lineRule="atLeast"/>
        <w:jc w:val="both"/>
        <w:rPr>
          <w:rFonts w:ascii="Arial" w:hAnsi="Arial" w:cs="Arial"/>
          <w:sz w:val="24"/>
          <w:szCs w:val="24"/>
          <w:lang w:val="fr-FR"/>
        </w:rPr>
      </w:pPr>
      <w:r>
        <w:rPr>
          <w:rFonts w:ascii="Arial" w:hAnsi="Arial" w:cs="Arial"/>
          <w:sz w:val="24"/>
          <w:szCs w:val="24"/>
          <w:lang w:val="fr-FR"/>
        </w:rPr>
        <w:t>Fait</w:t>
      </w:r>
      <w:r w:rsidR="00733DAB" w:rsidRPr="00956C6A">
        <w:rPr>
          <w:rFonts w:ascii="Arial" w:hAnsi="Arial" w:cs="Arial"/>
          <w:sz w:val="24"/>
          <w:szCs w:val="24"/>
          <w:lang w:val="fr-FR"/>
        </w:rPr>
        <w:t xml:space="preserve"> pour servir et valoir ce que de droit.</w:t>
      </w:r>
    </w:p>
    <w:p w14:paraId="18D5F800" w14:textId="642B7B23" w:rsidR="00733DAB" w:rsidRPr="00956C6A" w:rsidRDefault="00733DAB" w:rsidP="00733DAB">
      <w:pPr>
        <w:spacing w:line="280" w:lineRule="atLeast"/>
        <w:jc w:val="both"/>
        <w:rPr>
          <w:rFonts w:ascii="Arial" w:hAnsi="Arial" w:cs="Arial"/>
          <w:sz w:val="24"/>
          <w:szCs w:val="24"/>
          <w:lang w:val="fr-FR"/>
        </w:rPr>
      </w:pPr>
    </w:p>
    <w:p w14:paraId="600B8235" w14:textId="79ABF974" w:rsidR="00E70E64" w:rsidRDefault="00E70E64" w:rsidP="00733DAB">
      <w:pPr>
        <w:spacing w:line="280" w:lineRule="atLeast"/>
        <w:jc w:val="both"/>
        <w:rPr>
          <w:rFonts w:ascii="Arial" w:hAnsi="Arial" w:cs="Arial"/>
          <w:sz w:val="24"/>
          <w:szCs w:val="24"/>
          <w:lang w:val="fr-FR"/>
        </w:rPr>
      </w:pPr>
    </w:p>
    <w:p w14:paraId="6397E34D" w14:textId="77777777" w:rsidR="00733DAB" w:rsidRDefault="00733DAB" w:rsidP="00733DAB">
      <w:pPr>
        <w:spacing w:line="280" w:lineRule="atLeast"/>
        <w:rPr>
          <w:rFonts w:ascii="Arial" w:hAnsi="Arial" w:cs="Arial"/>
          <w:sz w:val="24"/>
          <w:szCs w:val="24"/>
          <w:lang w:val="fr-FR"/>
        </w:rPr>
      </w:pPr>
    </w:p>
    <w:p w14:paraId="54F7EFDE" w14:textId="239D7694" w:rsidR="00733DAB" w:rsidRPr="00B60913" w:rsidRDefault="00733DAB" w:rsidP="00733DAB">
      <w:pPr>
        <w:tabs>
          <w:tab w:val="left" w:pos="4678"/>
          <w:tab w:val="left" w:pos="4820"/>
        </w:tabs>
        <w:jc w:val="center"/>
        <w:rPr>
          <w:rFonts w:ascii="Arial" w:hAnsi="Arial" w:cs="Arial"/>
          <w:sz w:val="22"/>
          <w:szCs w:val="22"/>
          <w:lang w:val="fr-FR" w:eastAsia="fr-FR"/>
        </w:rPr>
      </w:pPr>
      <w:r w:rsidRPr="00D357EF">
        <w:rPr>
          <w:rFonts w:ascii="Arial" w:hAnsi="Arial"/>
          <w:b/>
          <w:sz w:val="24"/>
          <w:lang w:val="fr-FR"/>
        </w:rPr>
        <w:t xml:space="preserve">                                                                       </w:t>
      </w:r>
      <w:r w:rsidRPr="00B60913">
        <w:rPr>
          <w:rFonts w:ascii="Arial" w:hAnsi="Arial"/>
          <w:b/>
          <w:sz w:val="24"/>
          <w:lang w:val="fr-FR"/>
        </w:rPr>
        <w:t xml:space="preserve">Casablanca </w:t>
      </w:r>
      <w:r w:rsidRPr="00B60913">
        <w:rPr>
          <w:rFonts w:ascii="Arial" w:hAnsi="Arial" w:cs="Arial"/>
          <w:b/>
          <w:bCs/>
          <w:sz w:val="22"/>
          <w:szCs w:val="22"/>
          <w:lang w:val="fr-FR"/>
        </w:rPr>
        <w:t xml:space="preserve">le </w:t>
      </w:r>
      <w:proofErr w:type="spellStart"/>
      <w:r w:rsidR="00B60913" w:rsidRPr="00DD1492">
        <w:rPr>
          <w:rFonts w:ascii="Arial" w:hAnsi="Arial" w:cs="Arial"/>
          <w:b/>
          <w:bCs/>
          <w:sz w:val="22"/>
          <w:szCs w:val="22"/>
          <w:lang w:val="fr-FR"/>
        </w:rPr>
        <w:t>currentDate</w:t>
      </w:r>
      <w:proofErr w:type="spellEnd"/>
    </w:p>
    <w:p w14:paraId="46B9EAE5" w14:textId="145EE67E" w:rsidR="00733DAB" w:rsidRPr="00B60913" w:rsidRDefault="00733DAB" w:rsidP="00733DAB">
      <w:pPr>
        <w:spacing w:line="280" w:lineRule="atLeast"/>
        <w:rPr>
          <w:rFonts w:ascii="Arial" w:hAnsi="Arial"/>
          <w:lang w:val="fr-FR"/>
        </w:rPr>
      </w:pPr>
    </w:p>
    <w:p w14:paraId="334D18AE" w14:textId="5C22F1FD" w:rsidR="00892617" w:rsidRPr="00B60913" w:rsidRDefault="00892617" w:rsidP="00892617">
      <w:pPr>
        <w:rPr>
          <w:lang w:val="fr-FR"/>
        </w:rPr>
      </w:pPr>
    </w:p>
    <w:p w14:paraId="4AD35223" w14:textId="31CFAF24" w:rsidR="00B60913" w:rsidRPr="00B60913" w:rsidRDefault="00B60913" w:rsidP="00B60913">
      <w:pPr>
        <w:tabs>
          <w:tab w:val="left" w:pos="2970"/>
          <w:tab w:val="left" w:pos="3060"/>
          <w:tab w:val="left" w:pos="4050"/>
          <w:tab w:val="left" w:pos="5310"/>
          <w:tab w:val="left" w:pos="8100"/>
          <w:tab w:val="left" w:pos="8460"/>
        </w:tabs>
        <w:ind w:right="-1369"/>
        <w:jc w:val="center"/>
        <w:rPr>
          <w:b/>
          <w:bCs/>
          <w:sz w:val="24"/>
          <w:szCs w:val="24"/>
          <w:lang w:val="en-US"/>
        </w:rPr>
      </w:pPr>
      <w:r w:rsidRPr="00B60913">
        <w:rPr>
          <w:b/>
          <w:bCs/>
          <w:sz w:val="24"/>
          <w:szCs w:val="24"/>
          <w:lang w:val="en-US"/>
        </w:rPr>
        <w:tab/>
      </w:r>
      <w:r w:rsidRPr="00B60913">
        <w:rPr>
          <w:b/>
          <w:bCs/>
          <w:sz w:val="24"/>
          <w:szCs w:val="24"/>
          <w:lang w:val="en-US"/>
        </w:rPr>
        <w:tab/>
      </w:r>
      <w:r w:rsidRPr="00B60913">
        <w:rPr>
          <w:b/>
          <w:bCs/>
          <w:sz w:val="24"/>
          <w:szCs w:val="24"/>
          <w:lang w:val="en-US"/>
        </w:rPr>
        <w:tab/>
        <w:t>La Direction des Ressources</w:t>
      </w:r>
    </w:p>
    <w:p w14:paraId="2802DF1C" w14:textId="77777777" w:rsidR="00B60913" w:rsidRPr="00B60913" w:rsidRDefault="00B60913" w:rsidP="00B60913">
      <w:pPr>
        <w:tabs>
          <w:tab w:val="left" w:pos="2970"/>
          <w:tab w:val="left" w:pos="3060"/>
          <w:tab w:val="left" w:pos="4050"/>
          <w:tab w:val="left" w:pos="5310"/>
          <w:tab w:val="left" w:pos="8100"/>
          <w:tab w:val="left" w:pos="8460"/>
        </w:tabs>
        <w:ind w:right="-1369"/>
        <w:jc w:val="center"/>
        <w:rPr>
          <w:b/>
          <w:bCs/>
          <w:sz w:val="24"/>
          <w:szCs w:val="24"/>
          <w:lang w:val="en-US"/>
        </w:rPr>
      </w:pPr>
      <w:r w:rsidRPr="00B60913">
        <w:rPr>
          <w:b/>
          <w:bCs/>
          <w:sz w:val="24"/>
          <w:szCs w:val="24"/>
          <w:lang w:val="en-US"/>
        </w:rPr>
        <w:tab/>
      </w:r>
      <w:r w:rsidRPr="00B60913">
        <w:rPr>
          <w:b/>
          <w:bCs/>
          <w:sz w:val="24"/>
          <w:szCs w:val="24"/>
          <w:lang w:val="en-US"/>
        </w:rPr>
        <w:tab/>
      </w:r>
      <w:r w:rsidRPr="00B60913">
        <w:rPr>
          <w:b/>
          <w:bCs/>
          <w:sz w:val="24"/>
          <w:szCs w:val="24"/>
          <w:lang w:val="en-US"/>
        </w:rPr>
        <w:tab/>
      </w:r>
      <w:proofErr w:type="spellStart"/>
      <w:r w:rsidRPr="00B60913">
        <w:rPr>
          <w:b/>
          <w:bCs/>
          <w:sz w:val="24"/>
          <w:szCs w:val="24"/>
          <w:lang w:val="en-US"/>
        </w:rPr>
        <w:t>Humaines</w:t>
      </w:r>
      <w:proofErr w:type="spellEnd"/>
    </w:p>
    <w:p w14:paraId="49DE3025" w14:textId="476C9220" w:rsidR="00892617" w:rsidRPr="00B60913" w:rsidRDefault="00892617" w:rsidP="00B45796">
      <w:pPr>
        <w:tabs>
          <w:tab w:val="left" w:pos="3440"/>
        </w:tabs>
        <w:rPr>
          <w:lang w:val="fr-FR"/>
        </w:rPr>
      </w:pPr>
    </w:p>
    <w:p w14:paraId="63CC5C6D" w14:textId="324419AE" w:rsidR="001B409C" w:rsidRPr="00B60913" w:rsidRDefault="001B409C" w:rsidP="001B409C">
      <w:pPr>
        <w:rPr>
          <w:lang w:val="fr-FR"/>
        </w:rPr>
      </w:pPr>
    </w:p>
    <w:p w14:paraId="2CC0BEF1" w14:textId="1BD49895" w:rsidR="001B409C" w:rsidRPr="00B60913" w:rsidRDefault="001205FD" w:rsidP="001205FD">
      <w:pPr>
        <w:tabs>
          <w:tab w:val="left" w:pos="6300"/>
        </w:tabs>
        <w:rPr>
          <w:lang w:val="fr-FR"/>
        </w:rPr>
      </w:pPr>
      <w:r w:rsidRPr="00B60913">
        <w:rPr>
          <w:lang w:val="fr-FR"/>
        </w:rPr>
        <w:tab/>
      </w:r>
    </w:p>
    <w:p w14:paraId="70C0874B" w14:textId="5B03250E" w:rsidR="001B409C" w:rsidRPr="00B60913" w:rsidRDefault="001B409C" w:rsidP="001B409C">
      <w:pPr>
        <w:rPr>
          <w:lang w:val="fr-FR"/>
        </w:rPr>
      </w:pPr>
    </w:p>
    <w:p w14:paraId="6D11D514" w14:textId="6179D5EA" w:rsidR="001B409C" w:rsidRPr="00B60913" w:rsidRDefault="001B409C" w:rsidP="00AD7CE9">
      <w:pPr>
        <w:tabs>
          <w:tab w:val="left" w:pos="6340"/>
          <w:tab w:val="left" w:pos="7090"/>
        </w:tabs>
        <w:rPr>
          <w:lang w:val="fr-FR"/>
        </w:rPr>
      </w:pPr>
      <w:r w:rsidRPr="00B60913">
        <w:rPr>
          <w:lang w:val="fr-FR"/>
        </w:rPr>
        <w:tab/>
      </w:r>
      <w:r w:rsidR="00AD7CE9" w:rsidRPr="00B60913">
        <w:rPr>
          <w:lang w:val="fr-FR"/>
        </w:rPr>
        <w:tab/>
      </w:r>
    </w:p>
    <w:sectPr w:rsidR="001B409C" w:rsidRPr="00B60913" w:rsidSect="006854E7">
      <w:headerReference w:type="default" r:id="rId7"/>
      <w:footerReference w:type="default" r:id="rId8"/>
      <w:type w:val="continuous"/>
      <w:pgSz w:w="11907" w:h="16839" w:code="9"/>
      <w:pgMar w:top="2665" w:right="1418" w:bottom="2552" w:left="1418" w:header="851" w:footer="85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BA162B" w14:textId="77777777" w:rsidR="000A5E65" w:rsidRDefault="000A5E65">
      <w:r>
        <w:separator/>
      </w:r>
    </w:p>
  </w:endnote>
  <w:endnote w:type="continuationSeparator" w:id="0">
    <w:p w14:paraId="4676A738" w14:textId="77777777" w:rsidR="000A5E65" w:rsidRDefault="000A5E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0357A" w14:textId="77777777" w:rsidR="00B60913" w:rsidRPr="00B60913" w:rsidRDefault="00B60913" w:rsidP="00B60913">
    <w:pPr>
      <w:jc w:val="center"/>
      <w:rPr>
        <w:rFonts w:ascii="Calibri" w:hAnsi="Calibri" w:cs="Calibri"/>
        <w:b/>
        <w:bCs/>
        <w:color w:val="0070C0"/>
        <w:sz w:val="24"/>
        <w:szCs w:val="24"/>
        <w:lang w:val="en-US"/>
      </w:rPr>
    </w:pPr>
    <w:bookmarkStart w:id="1" w:name="_Hlk147749703"/>
    <w:bookmarkStart w:id="2" w:name="_Hlk147749704"/>
    <w:bookmarkStart w:id="3" w:name="_Hlk147749707"/>
    <w:bookmarkStart w:id="4" w:name="_Hlk147749708"/>
    <w:bookmarkStart w:id="5" w:name="_Hlk147749709"/>
    <w:bookmarkStart w:id="6" w:name="_Hlk147749710"/>
    <w:bookmarkStart w:id="7" w:name="_Hlk147749711"/>
    <w:bookmarkStart w:id="8" w:name="_Hlk147749712"/>
    <w:bookmarkStart w:id="9" w:name="_Hlk147749713"/>
    <w:bookmarkStart w:id="10" w:name="_Hlk147749714"/>
    <w:bookmarkStart w:id="11" w:name="_Hlk147749715"/>
    <w:bookmarkStart w:id="12" w:name="_Hlk147749716"/>
    <w:bookmarkStart w:id="13" w:name="_Hlk147749717"/>
    <w:bookmarkStart w:id="14" w:name="_Hlk147749718"/>
    <w:r w:rsidRPr="00B60913">
      <w:rPr>
        <w:rFonts w:ascii="Calibri" w:hAnsi="Calibri" w:cs="Calibri"/>
        <w:b/>
        <w:bCs/>
        <w:color w:val="0070C0"/>
        <w:sz w:val="24"/>
        <w:szCs w:val="24"/>
        <w:lang w:val="en-US"/>
      </w:rPr>
      <w:t>ATOS IT SERVICES SARL</w:t>
    </w:r>
  </w:p>
  <w:p w14:paraId="51E0616F" w14:textId="77777777" w:rsidR="00B60913" w:rsidRPr="00B60913" w:rsidRDefault="00B60913" w:rsidP="00B60913">
    <w:pPr>
      <w:rPr>
        <w:rFonts w:ascii="Calibri" w:hAnsi="Calibri" w:cs="Calibri"/>
        <w:color w:val="0070C0"/>
        <w:sz w:val="22"/>
        <w:szCs w:val="22"/>
        <w:lang w:val="en-US"/>
      </w:rPr>
    </w:pPr>
    <w:proofErr w:type="spellStart"/>
    <w:r w:rsidRPr="00B60913">
      <w:rPr>
        <w:rFonts w:ascii="Calibri" w:hAnsi="Calibri" w:cs="Calibri"/>
        <w:color w:val="0070C0"/>
        <w:sz w:val="22"/>
        <w:szCs w:val="22"/>
        <w:lang w:val="en-US"/>
      </w:rPr>
      <w:t>Siège</w:t>
    </w:r>
    <w:proofErr w:type="spellEnd"/>
    <w:r w:rsidRPr="00B60913">
      <w:rPr>
        <w:rFonts w:ascii="Calibri" w:hAnsi="Calibri" w:cs="Calibri"/>
        <w:color w:val="0070C0"/>
        <w:sz w:val="22"/>
        <w:szCs w:val="22"/>
        <w:lang w:val="en-US"/>
      </w:rPr>
      <w:t xml:space="preserve"> </w:t>
    </w:r>
    <w:proofErr w:type="gramStart"/>
    <w:r w:rsidRPr="00B60913">
      <w:rPr>
        <w:rFonts w:ascii="Calibri" w:hAnsi="Calibri" w:cs="Calibri"/>
        <w:color w:val="0070C0"/>
        <w:sz w:val="22"/>
        <w:szCs w:val="22"/>
        <w:lang w:val="en-US"/>
      </w:rPr>
      <w:t>Social :</w:t>
    </w:r>
    <w:proofErr w:type="gramEnd"/>
    <w:r w:rsidRPr="00B60913">
      <w:rPr>
        <w:rFonts w:ascii="Calibri" w:hAnsi="Calibri" w:cs="Calibri"/>
        <w:color w:val="0070C0"/>
        <w:sz w:val="22"/>
        <w:szCs w:val="22"/>
        <w:lang w:val="en-US"/>
      </w:rPr>
      <w:t xml:space="preserve"> CASANEARSHORE PARK 1100 BD AL QODS SHORE 2 PLATEAU 1S M CASA – Casablanca – MAROC TEL : +212 5 29 04 45 29 Fax : +212 5 29 01 40 99 CNSS N°6779782 </w:t>
    </w:r>
  </w:p>
  <w:p w14:paraId="2806D08B" w14:textId="77777777" w:rsidR="00B60913" w:rsidRDefault="00B60913" w:rsidP="00B60913">
    <w:pPr>
      <w:jc w:val="center"/>
      <w:rPr>
        <w:rFonts w:ascii="Calibri" w:hAnsi="Calibri" w:cs="Calibri"/>
        <w:b/>
        <w:bCs/>
        <w:sz w:val="22"/>
        <w:szCs w:val="22"/>
      </w:rPr>
    </w:pPr>
    <w:r w:rsidRPr="00B60913">
      <w:rPr>
        <w:rFonts w:ascii="Calibri" w:hAnsi="Calibri" w:cs="Calibri"/>
        <w:color w:val="0070C0"/>
        <w:sz w:val="22"/>
        <w:szCs w:val="22"/>
        <w:lang w:val="en-US"/>
      </w:rPr>
      <w:t xml:space="preserve">    </w:t>
    </w:r>
    <w:r>
      <w:rPr>
        <w:rFonts w:ascii="Calibri" w:hAnsi="Calibri" w:cs="Calibri"/>
        <w:color w:val="0070C0"/>
        <w:sz w:val="22"/>
        <w:szCs w:val="22"/>
      </w:rPr>
      <w:t>IF N° 3317125    Patente N° 25980916     RC N°481903</w:t>
    </w:r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</w:p>
  <w:p w14:paraId="2484286D" w14:textId="46AC5A47" w:rsidR="009E4566" w:rsidRPr="00B60913" w:rsidRDefault="009E4566" w:rsidP="00B609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7433F" w14:textId="77777777" w:rsidR="000A5E65" w:rsidRDefault="000A5E65">
      <w:r>
        <w:separator/>
      </w:r>
    </w:p>
  </w:footnote>
  <w:footnote w:type="continuationSeparator" w:id="0">
    <w:p w14:paraId="20E58009" w14:textId="77777777" w:rsidR="000A5E65" w:rsidRDefault="000A5E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826D7A" w14:textId="5DF50037" w:rsidR="009E4566" w:rsidRDefault="00B60913">
    <w:pPr>
      <w:pStyle w:val="Header"/>
      <w:jc w:val="right"/>
    </w:pPr>
    <w:r>
      <w:rPr>
        <w:noProof/>
      </w:rPr>
      <w:drawing>
        <wp:inline distT="0" distB="0" distL="0" distR="0" wp14:anchorId="1B16143A" wp14:editId="3912AB2B">
          <wp:extent cx="2085714" cy="819048"/>
          <wp:effectExtent l="0" t="0" r="0" b="63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85714" cy="81904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495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>
      <o:colormru v:ext="edit" colors="#c00"/>
    </o:shapedefaults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ocChanged" w:val="Vero"/>
    <w:docVar w:name="DocumentCharacterCount" w:val="1173"/>
    <w:docVar w:name="DocumentCLassified" w:val="Falso"/>
  </w:docVars>
  <w:rsids>
    <w:rsidRoot w:val="006C0676"/>
    <w:rsid w:val="000019E2"/>
    <w:rsid w:val="000046A0"/>
    <w:rsid w:val="000055C4"/>
    <w:rsid w:val="00005900"/>
    <w:rsid w:val="00013FCA"/>
    <w:rsid w:val="0001492F"/>
    <w:rsid w:val="00014F92"/>
    <w:rsid w:val="00015C38"/>
    <w:rsid w:val="000160A9"/>
    <w:rsid w:val="0001696E"/>
    <w:rsid w:val="000171CE"/>
    <w:rsid w:val="000178B6"/>
    <w:rsid w:val="00021011"/>
    <w:rsid w:val="000216E3"/>
    <w:rsid w:val="00022306"/>
    <w:rsid w:val="00023F66"/>
    <w:rsid w:val="000249B5"/>
    <w:rsid w:val="00026480"/>
    <w:rsid w:val="00026B34"/>
    <w:rsid w:val="000317CE"/>
    <w:rsid w:val="00031BAE"/>
    <w:rsid w:val="00034203"/>
    <w:rsid w:val="000342A9"/>
    <w:rsid w:val="000346DF"/>
    <w:rsid w:val="00034A63"/>
    <w:rsid w:val="00045B2B"/>
    <w:rsid w:val="00050293"/>
    <w:rsid w:val="00050A40"/>
    <w:rsid w:val="00054475"/>
    <w:rsid w:val="000554DC"/>
    <w:rsid w:val="00055E7D"/>
    <w:rsid w:val="000567EB"/>
    <w:rsid w:val="00057531"/>
    <w:rsid w:val="00057822"/>
    <w:rsid w:val="00060F42"/>
    <w:rsid w:val="00061CCC"/>
    <w:rsid w:val="00061ED0"/>
    <w:rsid w:val="00063FC4"/>
    <w:rsid w:val="00064841"/>
    <w:rsid w:val="0006541C"/>
    <w:rsid w:val="00065C52"/>
    <w:rsid w:val="00066E82"/>
    <w:rsid w:val="00070061"/>
    <w:rsid w:val="00071929"/>
    <w:rsid w:val="00071BEB"/>
    <w:rsid w:val="00071CF5"/>
    <w:rsid w:val="00072CBE"/>
    <w:rsid w:val="00073192"/>
    <w:rsid w:val="00080C8A"/>
    <w:rsid w:val="000820A8"/>
    <w:rsid w:val="000832E6"/>
    <w:rsid w:val="00083932"/>
    <w:rsid w:val="00084765"/>
    <w:rsid w:val="00084FC7"/>
    <w:rsid w:val="00085903"/>
    <w:rsid w:val="000867D1"/>
    <w:rsid w:val="000868C1"/>
    <w:rsid w:val="00087044"/>
    <w:rsid w:val="00090BAA"/>
    <w:rsid w:val="00092079"/>
    <w:rsid w:val="00093A12"/>
    <w:rsid w:val="00095ADB"/>
    <w:rsid w:val="00095E13"/>
    <w:rsid w:val="000967C8"/>
    <w:rsid w:val="000974E3"/>
    <w:rsid w:val="000975DD"/>
    <w:rsid w:val="000A19F9"/>
    <w:rsid w:val="000A27C8"/>
    <w:rsid w:val="000A2C50"/>
    <w:rsid w:val="000A2DC5"/>
    <w:rsid w:val="000A3062"/>
    <w:rsid w:val="000A3401"/>
    <w:rsid w:val="000A3978"/>
    <w:rsid w:val="000A4645"/>
    <w:rsid w:val="000A4E3F"/>
    <w:rsid w:val="000A4E76"/>
    <w:rsid w:val="000A5D36"/>
    <w:rsid w:val="000A5E65"/>
    <w:rsid w:val="000A6C36"/>
    <w:rsid w:val="000B2B54"/>
    <w:rsid w:val="000B376E"/>
    <w:rsid w:val="000B3A8F"/>
    <w:rsid w:val="000B4EC5"/>
    <w:rsid w:val="000B5259"/>
    <w:rsid w:val="000B73E6"/>
    <w:rsid w:val="000C0C25"/>
    <w:rsid w:val="000C0E4F"/>
    <w:rsid w:val="000C2CA7"/>
    <w:rsid w:val="000C3C89"/>
    <w:rsid w:val="000C4B57"/>
    <w:rsid w:val="000C5775"/>
    <w:rsid w:val="000C57B1"/>
    <w:rsid w:val="000C63EB"/>
    <w:rsid w:val="000C6AEF"/>
    <w:rsid w:val="000C7AF7"/>
    <w:rsid w:val="000D0275"/>
    <w:rsid w:val="000D2BCB"/>
    <w:rsid w:val="000D480D"/>
    <w:rsid w:val="000D573B"/>
    <w:rsid w:val="000D6C94"/>
    <w:rsid w:val="000D744E"/>
    <w:rsid w:val="000D7D4E"/>
    <w:rsid w:val="000E0338"/>
    <w:rsid w:val="000E0DF3"/>
    <w:rsid w:val="000E136E"/>
    <w:rsid w:val="000E1AD5"/>
    <w:rsid w:val="000E213B"/>
    <w:rsid w:val="000E46A4"/>
    <w:rsid w:val="000E51C9"/>
    <w:rsid w:val="000E55A0"/>
    <w:rsid w:val="000E61EE"/>
    <w:rsid w:val="000E6BB3"/>
    <w:rsid w:val="000E7654"/>
    <w:rsid w:val="000E7B89"/>
    <w:rsid w:val="000F0EC6"/>
    <w:rsid w:val="000F2447"/>
    <w:rsid w:val="000F2642"/>
    <w:rsid w:val="000F2E4A"/>
    <w:rsid w:val="000F4527"/>
    <w:rsid w:val="000F608A"/>
    <w:rsid w:val="000F6D27"/>
    <w:rsid w:val="00101CBF"/>
    <w:rsid w:val="001025B9"/>
    <w:rsid w:val="00103ECC"/>
    <w:rsid w:val="001050A7"/>
    <w:rsid w:val="0010564B"/>
    <w:rsid w:val="00105921"/>
    <w:rsid w:val="00106D80"/>
    <w:rsid w:val="00107254"/>
    <w:rsid w:val="00107305"/>
    <w:rsid w:val="00107DAF"/>
    <w:rsid w:val="00112742"/>
    <w:rsid w:val="00113F25"/>
    <w:rsid w:val="0011414C"/>
    <w:rsid w:val="00114F9A"/>
    <w:rsid w:val="00117F2E"/>
    <w:rsid w:val="001205FD"/>
    <w:rsid w:val="00120869"/>
    <w:rsid w:val="00120C6B"/>
    <w:rsid w:val="00121514"/>
    <w:rsid w:val="001216C8"/>
    <w:rsid w:val="00122F57"/>
    <w:rsid w:val="0012476B"/>
    <w:rsid w:val="001261A3"/>
    <w:rsid w:val="001278B2"/>
    <w:rsid w:val="00131947"/>
    <w:rsid w:val="00132226"/>
    <w:rsid w:val="00133B56"/>
    <w:rsid w:val="00133C7C"/>
    <w:rsid w:val="0013404D"/>
    <w:rsid w:val="001351ED"/>
    <w:rsid w:val="00140230"/>
    <w:rsid w:val="00140416"/>
    <w:rsid w:val="00140B47"/>
    <w:rsid w:val="00141E58"/>
    <w:rsid w:val="00146B26"/>
    <w:rsid w:val="00147B05"/>
    <w:rsid w:val="001540A0"/>
    <w:rsid w:val="001544FC"/>
    <w:rsid w:val="00156C8D"/>
    <w:rsid w:val="001601F8"/>
    <w:rsid w:val="00160319"/>
    <w:rsid w:val="00160A2C"/>
    <w:rsid w:val="00162145"/>
    <w:rsid w:val="0016218F"/>
    <w:rsid w:val="001625B1"/>
    <w:rsid w:val="00162C9B"/>
    <w:rsid w:val="00162F67"/>
    <w:rsid w:val="0016453F"/>
    <w:rsid w:val="00165FC8"/>
    <w:rsid w:val="0016688F"/>
    <w:rsid w:val="00166C85"/>
    <w:rsid w:val="001747BC"/>
    <w:rsid w:val="001761F3"/>
    <w:rsid w:val="0017632C"/>
    <w:rsid w:val="00176DDC"/>
    <w:rsid w:val="00177CE8"/>
    <w:rsid w:val="00181A53"/>
    <w:rsid w:val="00182D36"/>
    <w:rsid w:val="00182EA5"/>
    <w:rsid w:val="00183318"/>
    <w:rsid w:val="0018427C"/>
    <w:rsid w:val="00185B0E"/>
    <w:rsid w:val="00185D28"/>
    <w:rsid w:val="00186319"/>
    <w:rsid w:val="00186AB8"/>
    <w:rsid w:val="00186F12"/>
    <w:rsid w:val="00187004"/>
    <w:rsid w:val="00191245"/>
    <w:rsid w:val="0019151E"/>
    <w:rsid w:val="00191BD6"/>
    <w:rsid w:val="00192C1D"/>
    <w:rsid w:val="00192F00"/>
    <w:rsid w:val="00193BEA"/>
    <w:rsid w:val="001945FA"/>
    <w:rsid w:val="00195076"/>
    <w:rsid w:val="0019529F"/>
    <w:rsid w:val="001955AD"/>
    <w:rsid w:val="001A0579"/>
    <w:rsid w:val="001A13F4"/>
    <w:rsid w:val="001A4518"/>
    <w:rsid w:val="001A4E36"/>
    <w:rsid w:val="001A6027"/>
    <w:rsid w:val="001B1354"/>
    <w:rsid w:val="001B184F"/>
    <w:rsid w:val="001B1DBD"/>
    <w:rsid w:val="001B3552"/>
    <w:rsid w:val="001B3BC8"/>
    <w:rsid w:val="001B409C"/>
    <w:rsid w:val="001B5168"/>
    <w:rsid w:val="001B55A4"/>
    <w:rsid w:val="001B62EA"/>
    <w:rsid w:val="001B7D8E"/>
    <w:rsid w:val="001C3DEC"/>
    <w:rsid w:val="001C5A4A"/>
    <w:rsid w:val="001C6477"/>
    <w:rsid w:val="001D068A"/>
    <w:rsid w:val="001D1558"/>
    <w:rsid w:val="001D3E05"/>
    <w:rsid w:val="001D4138"/>
    <w:rsid w:val="001D545A"/>
    <w:rsid w:val="001D61AE"/>
    <w:rsid w:val="001E0FE3"/>
    <w:rsid w:val="001E26F7"/>
    <w:rsid w:val="001E287E"/>
    <w:rsid w:val="001E60F6"/>
    <w:rsid w:val="001F022C"/>
    <w:rsid w:val="001F055D"/>
    <w:rsid w:val="001F0DBB"/>
    <w:rsid w:val="001F16EA"/>
    <w:rsid w:val="001F3EA1"/>
    <w:rsid w:val="001F4D7B"/>
    <w:rsid w:val="001F6236"/>
    <w:rsid w:val="001F66F1"/>
    <w:rsid w:val="001F7CC8"/>
    <w:rsid w:val="00200105"/>
    <w:rsid w:val="002042A8"/>
    <w:rsid w:val="002045A0"/>
    <w:rsid w:val="0020468A"/>
    <w:rsid w:val="0021121E"/>
    <w:rsid w:val="0021138A"/>
    <w:rsid w:val="002117EA"/>
    <w:rsid w:val="00217B80"/>
    <w:rsid w:val="00217F40"/>
    <w:rsid w:val="002218E3"/>
    <w:rsid w:val="0022265B"/>
    <w:rsid w:val="00222F17"/>
    <w:rsid w:val="0022452F"/>
    <w:rsid w:val="00224676"/>
    <w:rsid w:val="0022541B"/>
    <w:rsid w:val="002258D7"/>
    <w:rsid w:val="00225D6B"/>
    <w:rsid w:val="00232540"/>
    <w:rsid w:val="00232F2E"/>
    <w:rsid w:val="00235AB9"/>
    <w:rsid w:val="00235CDD"/>
    <w:rsid w:val="00237DAD"/>
    <w:rsid w:val="00240598"/>
    <w:rsid w:val="002408A4"/>
    <w:rsid w:val="00241BA9"/>
    <w:rsid w:val="00244B59"/>
    <w:rsid w:val="00245F21"/>
    <w:rsid w:val="0024772B"/>
    <w:rsid w:val="00247866"/>
    <w:rsid w:val="00251891"/>
    <w:rsid w:val="0025224C"/>
    <w:rsid w:val="00252394"/>
    <w:rsid w:val="00253BEC"/>
    <w:rsid w:val="00254302"/>
    <w:rsid w:val="00254716"/>
    <w:rsid w:val="00254AFB"/>
    <w:rsid w:val="00256EDD"/>
    <w:rsid w:val="002574BA"/>
    <w:rsid w:val="0026277F"/>
    <w:rsid w:val="00264C61"/>
    <w:rsid w:val="00265986"/>
    <w:rsid w:val="00265B9D"/>
    <w:rsid w:val="002672A9"/>
    <w:rsid w:val="002676DE"/>
    <w:rsid w:val="00273563"/>
    <w:rsid w:val="00275406"/>
    <w:rsid w:val="00275C3B"/>
    <w:rsid w:val="0027693A"/>
    <w:rsid w:val="002817BE"/>
    <w:rsid w:val="00284073"/>
    <w:rsid w:val="0028422E"/>
    <w:rsid w:val="00284E6B"/>
    <w:rsid w:val="0028585B"/>
    <w:rsid w:val="00286A61"/>
    <w:rsid w:val="0028701D"/>
    <w:rsid w:val="002872B2"/>
    <w:rsid w:val="0029045D"/>
    <w:rsid w:val="00292433"/>
    <w:rsid w:val="002925E9"/>
    <w:rsid w:val="00292F4C"/>
    <w:rsid w:val="00294CF9"/>
    <w:rsid w:val="00297FB2"/>
    <w:rsid w:val="002A1769"/>
    <w:rsid w:val="002A2E5D"/>
    <w:rsid w:val="002A4BF7"/>
    <w:rsid w:val="002A4DBA"/>
    <w:rsid w:val="002A5AD2"/>
    <w:rsid w:val="002A7A68"/>
    <w:rsid w:val="002A7C94"/>
    <w:rsid w:val="002B0ACC"/>
    <w:rsid w:val="002B0EBB"/>
    <w:rsid w:val="002B1783"/>
    <w:rsid w:val="002B2D7B"/>
    <w:rsid w:val="002B30E3"/>
    <w:rsid w:val="002B6D2E"/>
    <w:rsid w:val="002B7F2F"/>
    <w:rsid w:val="002C00E7"/>
    <w:rsid w:val="002C03F6"/>
    <w:rsid w:val="002C4318"/>
    <w:rsid w:val="002C5269"/>
    <w:rsid w:val="002C6041"/>
    <w:rsid w:val="002C6222"/>
    <w:rsid w:val="002C6454"/>
    <w:rsid w:val="002C6B5C"/>
    <w:rsid w:val="002C6D8D"/>
    <w:rsid w:val="002D094A"/>
    <w:rsid w:val="002D274C"/>
    <w:rsid w:val="002D27B8"/>
    <w:rsid w:val="002D5E65"/>
    <w:rsid w:val="002D714B"/>
    <w:rsid w:val="002E0129"/>
    <w:rsid w:val="002E15CF"/>
    <w:rsid w:val="002E2139"/>
    <w:rsid w:val="002E2AC2"/>
    <w:rsid w:val="002E3330"/>
    <w:rsid w:val="002E36CC"/>
    <w:rsid w:val="002E4745"/>
    <w:rsid w:val="002E47C0"/>
    <w:rsid w:val="002E4851"/>
    <w:rsid w:val="002E53A3"/>
    <w:rsid w:val="002E549D"/>
    <w:rsid w:val="002E55F8"/>
    <w:rsid w:val="002F1D9F"/>
    <w:rsid w:val="002F2F3D"/>
    <w:rsid w:val="002F37C2"/>
    <w:rsid w:val="002F38E2"/>
    <w:rsid w:val="002F48E9"/>
    <w:rsid w:val="002F55CE"/>
    <w:rsid w:val="002F5B5A"/>
    <w:rsid w:val="002F6844"/>
    <w:rsid w:val="003016A9"/>
    <w:rsid w:val="003020D2"/>
    <w:rsid w:val="00302A7A"/>
    <w:rsid w:val="00303FAE"/>
    <w:rsid w:val="00304506"/>
    <w:rsid w:val="00304FA0"/>
    <w:rsid w:val="00305025"/>
    <w:rsid w:val="00306BBC"/>
    <w:rsid w:val="003071BB"/>
    <w:rsid w:val="0031170C"/>
    <w:rsid w:val="00314EE1"/>
    <w:rsid w:val="00316B39"/>
    <w:rsid w:val="00320AD9"/>
    <w:rsid w:val="00320B23"/>
    <w:rsid w:val="00321C09"/>
    <w:rsid w:val="00322C82"/>
    <w:rsid w:val="003240CC"/>
    <w:rsid w:val="00325CA4"/>
    <w:rsid w:val="00327B2E"/>
    <w:rsid w:val="00327BA0"/>
    <w:rsid w:val="0033026A"/>
    <w:rsid w:val="0033094F"/>
    <w:rsid w:val="003310D9"/>
    <w:rsid w:val="003331CA"/>
    <w:rsid w:val="00333734"/>
    <w:rsid w:val="00333A79"/>
    <w:rsid w:val="0033483E"/>
    <w:rsid w:val="00335AF1"/>
    <w:rsid w:val="00337AB8"/>
    <w:rsid w:val="00342565"/>
    <w:rsid w:val="00342776"/>
    <w:rsid w:val="00342ACB"/>
    <w:rsid w:val="00344F66"/>
    <w:rsid w:val="003466BA"/>
    <w:rsid w:val="00350E65"/>
    <w:rsid w:val="00351C73"/>
    <w:rsid w:val="00353AE1"/>
    <w:rsid w:val="00354A96"/>
    <w:rsid w:val="00354AE1"/>
    <w:rsid w:val="00354B6B"/>
    <w:rsid w:val="00354D49"/>
    <w:rsid w:val="00354DE4"/>
    <w:rsid w:val="00354FF6"/>
    <w:rsid w:val="00357531"/>
    <w:rsid w:val="00364540"/>
    <w:rsid w:val="0037037E"/>
    <w:rsid w:val="00372E30"/>
    <w:rsid w:val="003734E8"/>
    <w:rsid w:val="003740AE"/>
    <w:rsid w:val="00374D6C"/>
    <w:rsid w:val="00375A9D"/>
    <w:rsid w:val="003760DF"/>
    <w:rsid w:val="00384068"/>
    <w:rsid w:val="003874FC"/>
    <w:rsid w:val="0038790E"/>
    <w:rsid w:val="00390BDB"/>
    <w:rsid w:val="003932BF"/>
    <w:rsid w:val="00393EC0"/>
    <w:rsid w:val="00394A08"/>
    <w:rsid w:val="003960F7"/>
    <w:rsid w:val="003979E3"/>
    <w:rsid w:val="003A17F4"/>
    <w:rsid w:val="003A1B2D"/>
    <w:rsid w:val="003A72FC"/>
    <w:rsid w:val="003B105D"/>
    <w:rsid w:val="003B1954"/>
    <w:rsid w:val="003B2804"/>
    <w:rsid w:val="003B35D8"/>
    <w:rsid w:val="003B378C"/>
    <w:rsid w:val="003B3806"/>
    <w:rsid w:val="003B483A"/>
    <w:rsid w:val="003B5D5A"/>
    <w:rsid w:val="003B5E16"/>
    <w:rsid w:val="003B73EF"/>
    <w:rsid w:val="003C0C0E"/>
    <w:rsid w:val="003C0D4D"/>
    <w:rsid w:val="003C40F6"/>
    <w:rsid w:val="003C411B"/>
    <w:rsid w:val="003C5FDC"/>
    <w:rsid w:val="003C7423"/>
    <w:rsid w:val="003D333F"/>
    <w:rsid w:val="003D3968"/>
    <w:rsid w:val="003D5194"/>
    <w:rsid w:val="003D61CF"/>
    <w:rsid w:val="003D7CF3"/>
    <w:rsid w:val="003E0168"/>
    <w:rsid w:val="003E07AB"/>
    <w:rsid w:val="003E0B6D"/>
    <w:rsid w:val="003E1D8D"/>
    <w:rsid w:val="003E4190"/>
    <w:rsid w:val="003E50DB"/>
    <w:rsid w:val="003E51F8"/>
    <w:rsid w:val="003E599C"/>
    <w:rsid w:val="003E7CD8"/>
    <w:rsid w:val="003F4A6A"/>
    <w:rsid w:val="003F57D8"/>
    <w:rsid w:val="003F65AF"/>
    <w:rsid w:val="0040042E"/>
    <w:rsid w:val="004009F9"/>
    <w:rsid w:val="00402B67"/>
    <w:rsid w:val="00403E27"/>
    <w:rsid w:val="00404CB4"/>
    <w:rsid w:val="00405485"/>
    <w:rsid w:val="004073E1"/>
    <w:rsid w:val="0040798B"/>
    <w:rsid w:val="00410EA4"/>
    <w:rsid w:val="0041151D"/>
    <w:rsid w:val="004132E7"/>
    <w:rsid w:val="00413824"/>
    <w:rsid w:val="00414CEC"/>
    <w:rsid w:val="004211C0"/>
    <w:rsid w:val="00421B1D"/>
    <w:rsid w:val="00421C85"/>
    <w:rsid w:val="0042226D"/>
    <w:rsid w:val="00422514"/>
    <w:rsid w:val="004245C0"/>
    <w:rsid w:val="00424A7E"/>
    <w:rsid w:val="00424F54"/>
    <w:rsid w:val="00427C31"/>
    <w:rsid w:val="00427E3F"/>
    <w:rsid w:val="0043025D"/>
    <w:rsid w:val="00430900"/>
    <w:rsid w:val="00430F0C"/>
    <w:rsid w:val="004320B6"/>
    <w:rsid w:val="004326EF"/>
    <w:rsid w:val="00432A3B"/>
    <w:rsid w:val="004331F8"/>
    <w:rsid w:val="004337EE"/>
    <w:rsid w:val="00440F52"/>
    <w:rsid w:val="00442B5D"/>
    <w:rsid w:val="00444A4F"/>
    <w:rsid w:val="00446AB9"/>
    <w:rsid w:val="00447701"/>
    <w:rsid w:val="0045011D"/>
    <w:rsid w:val="00450563"/>
    <w:rsid w:val="004511B1"/>
    <w:rsid w:val="004511FF"/>
    <w:rsid w:val="00452652"/>
    <w:rsid w:val="004526BA"/>
    <w:rsid w:val="00452820"/>
    <w:rsid w:val="00457D7A"/>
    <w:rsid w:val="0046028F"/>
    <w:rsid w:val="004602AE"/>
    <w:rsid w:val="004634E9"/>
    <w:rsid w:val="00463B3B"/>
    <w:rsid w:val="00470BBE"/>
    <w:rsid w:val="00471B86"/>
    <w:rsid w:val="00474F25"/>
    <w:rsid w:val="004779DE"/>
    <w:rsid w:val="004803B5"/>
    <w:rsid w:val="00482226"/>
    <w:rsid w:val="004828EB"/>
    <w:rsid w:val="0048467C"/>
    <w:rsid w:val="004846E8"/>
    <w:rsid w:val="00484F6F"/>
    <w:rsid w:val="004900B0"/>
    <w:rsid w:val="00490161"/>
    <w:rsid w:val="00490D8D"/>
    <w:rsid w:val="004928D8"/>
    <w:rsid w:val="004948BE"/>
    <w:rsid w:val="00494FC4"/>
    <w:rsid w:val="0049579E"/>
    <w:rsid w:val="00495AF8"/>
    <w:rsid w:val="00496776"/>
    <w:rsid w:val="00496DA9"/>
    <w:rsid w:val="00497516"/>
    <w:rsid w:val="004A0B96"/>
    <w:rsid w:val="004A1481"/>
    <w:rsid w:val="004A1941"/>
    <w:rsid w:val="004A20C2"/>
    <w:rsid w:val="004A264E"/>
    <w:rsid w:val="004A2B39"/>
    <w:rsid w:val="004A54F6"/>
    <w:rsid w:val="004A608B"/>
    <w:rsid w:val="004B10D1"/>
    <w:rsid w:val="004B4135"/>
    <w:rsid w:val="004B4EC6"/>
    <w:rsid w:val="004B6486"/>
    <w:rsid w:val="004B7933"/>
    <w:rsid w:val="004B7D81"/>
    <w:rsid w:val="004C028F"/>
    <w:rsid w:val="004C3901"/>
    <w:rsid w:val="004C4BD9"/>
    <w:rsid w:val="004D0DBA"/>
    <w:rsid w:val="004D17A6"/>
    <w:rsid w:val="004D1AFB"/>
    <w:rsid w:val="004D750D"/>
    <w:rsid w:val="004E1118"/>
    <w:rsid w:val="004E1632"/>
    <w:rsid w:val="004E1EE5"/>
    <w:rsid w:val="004E3C9D"/>
    <w:rsid w:val="004E4121"/>
    <w:rsid w:val="004E78E4"/>
    <w:rsid w:val="004F0CEE"/>
    <w:rsid w:val="004F14F4"/>
    <w:rsid w:val="004F2376"/>
    <w:rsid w:val="004F3C32"/>
    <w:rsid w:val="004F5901"/>
    <w:rsid w:val="004F6275"/>
    <w:rsid w:val="004F7C5D"/>
    <w:rsid w:val="00500ACB"/>
    <w:rsid w:val="00501558"/>
    <w:rsid w:val="00501A22"/>
    <w:rsid w:val="00502CA1"/>
    <w:rsid w:val="005032FE"/>
    <w:rsid w:val="00503C42"/>
    <w:rsid w:val="00504D30"/>
    <w:rsid w:val="00505048"/>
    <w:rsid w:val="00505126"/>
    <w:rsid w:val="005143FF"/>
    <w:rsid w:val="00514938"/>
    <w:rsid w:val="00514F03"/>
    <w:rsid w:val="00515E14"/>
    <w:rsid w:val="005162F9"/>
    <w:rsid w:val="00516A4F"/>
    <w:rsid w:val="00523300"/>
    <w:rsid w:val="00523856"/>
    <w:rsid w:val="005249EF"/>
    <w:rsid w:val="00524FFD"/>
    <w:rsid w:val="00526C8F"/>
    <w:rsid w:val="00527812"/>
    <w:rsid w:val="005321B2"/>
    <w:rsid w:val="00532268"/>
    <w:rsid w:val="00532CC7"/>
    <w:rsid w:val="00534097"/>
    <w:rsid w:val="00536089"/>
    <w:rsid w:val="0053729E"/>
    <w:rsid w:val="00540894"/>
    <w:rsid w:val="00540D63"/>
    <w:rsid w:val="0054152D"/>
    <w:rsid w:val="00541FA9"/>
    <w:rsid w:val="00543B9E"/>
    <w:rsid w:val="0054405A"/>
    <w:rsid w:val="00544929"/>
    <w:rsid w:val="00544987"/>
    <w:rsid w:val="00544F26"/>
    <w:rsid w:val="00546BE6"/>
    <w:rsid w:val="00552DD3"/>
    <w:rsid w:val="00554E66"/>
    <w:rsid w:val="00555576"/>
    <w:rsid w:val="00556581"/>
    <w:rsid w:val="00556E69"/>
    <w:rsid w:val="005573E9"/>
    <w:rsid w:val="005607AE"/>
    <w:rsid w:val="0056131A"/>
    <w:rsid w:val="0056178A"/>
    <w:rsid w:val="00564479"/>
    <w:rsid w:val="005651F6"/>
    <w:rsid w:val="00565238"/>
    <w:rsid w:val="005659BD"/>
    <w:rsid w:val="00565C6A"/>
    <w:rsid w:val="005674B7"/>
    <w:rsid w:val="00571588"/>
    <w:rsid w:val="00572E61"/>
    <w:rsid w:val="00573E61"/>
    <w:rsid w:val="005749B2"/>
    <w:rsid w:val="00574A06"/>
    <w:rsid w:val="00574C58"/>
    <w:rsid w:val="005756CB"/>
    <w:rsid w:val="0057574E"/>
    <w:rsid w:val="00577A78"/>
    <w:rsid w:val="0058061E"/>
    <w:rsid w:val="00580EFA"/>
    <w:rsid w:val="0058299F"/>
    <w:rsid w:val="00583EDA"/>
    <w:rsid w:val="005930A8"/>
    <w:rsid w:val="00594CB6"/>
    <w:rsid w:val="00596825"/>
    <w:rsid w:val="00597006"/>
    <w:rsid w:val="00597CE8"/>
    <w:rsid w:val="00597F28"/>
    <w:rsid w:val="005A2789"/>
    <w:rsid w:val="005A5E28"/>
    <w:rsid w:val="005A6CB8"/>
    <w:rsid w:val="005A7F76"/>
    <w:rsid w:val="005B0197"/>
    <w:rsid w:val="005B59D3"/>
    <w:rsid w:val="005B7E82"/>
    <w:rsid w:val="005C222E"/>
    <w:rsid w:val="005C3941"/>
    <w:rsid w:val="005C4ED8"/>
    <w:rsid w:val="005C590F"/>
    <w:rsid w:val="005C599C"/>
    <w:rsid w:val="005C6258"/>
    <w:rsid w:val="005C633D"/>
    <w:rsid w:val="005C7C1A"/>
    <w:rsid w:val="005D1BEE"/>
    <w:rsid w:val="005D1CF4"/>
    <w:rsid w:val="005D1EB0"/>
    <w:rsid w:val="005D296B"/>
    <w:rsid w:val="005D401F"/>
    <w:rsid w:val="005D4373"/>
    <w:rsid w:val="005D47DC"/>
    <w:rsid w:val="005D4F34"/>
    <w:rsid w:val="005D5D35"/>
    <w:rsid w:val="005E2B1B"/>
    <w:rsid w:val="005E2ED2"/>
    <w:rsid w:val="005E30AD"/>
    <w:rsid w:val="005E3E6F"/>
    <w:rsid w:val="005E46EF"/>
    <w:rsid w:val="005E526C"/>
    <w:rsid w:val="005E5D89"/>
    <w:rsid w:val="005E6860"/>
    <w:rsid w:val="005E701B"/>
    <w:rsid w:val="005E7F78"/>
    <w:rsid w:val="005F118A"/>
    <w:rsid w:val="005F15C4"/>
    <w:rsid w:val="005F367C"/>
    <w:rsid w:val="005F40E4"/>
    <w:rsid w:val="005F4DE1"/>
    <w:rsid w:val="005F6AA9"/>
    <w:rsid w:val="005F6DC4"/>
    <w:rsid w:val="005F7CFE"/>
    <w:rsid w:val="00600B87"/>
    <w:rsid w:val="0060105A"/>
    <w:rsid w:val="006047E8"/>
    <w:rsid w:val="00605F2B"/>
    <w:rsid w:val="00606582"/>
    <w:rsid w:val="006071C9"/>
    <w:rsid w:val="0060795E"/>
    <w:rsid w:val="0061054B"/>
    <w:rsid w:val="006105F0"/>
    <w:rsid w:val="00613CEA"/>
    <w:rsid w:val="006161CE"/>
    <w:rsid w:val="00616DA8"/>
    <w:rsid w:val="00620B53"/>
    <w:rsid w:val="006216F2"/>
    <w:rsid w:val="006230F3"/>
    <w:rsid w:val="006238DE"/>
    <w:rsid w:val="00623CD5"/>
    <w:rsid w:val="006249E7"/>
    <w:rsid w:val="00626027"/>
    <w:rsid w:val="00626437"/>
    <w:rsid w:val="00627F53"/>
    <w:rsid w:val="006301A5"/>
    <w:rsid w:val="00631992"/>
    <w:rsid w:val="00633376"/>
    <w:rsid w:val="00635990"/>
    <w:rsid w:val="0063638D"/>
    <w:rsid w:val="00636C64"/>
    <w:rsid w:val="006401AF"/>
    <w:rsid w:val="00641694"/>
    <w:rsid w:val="00642B1E"/>
    <w:rsid w:val="006469D4"/>
    <w:rsid w:val="0064732E"/>
    <w:rsid w:val="00647DAC"/>
    <w:rsid w:val="0065033A"/>
    <w:rsid w:val="00650793"/>
    <w:rsid w:val="00652BB8"/>
    <w:rsid w:val="00653D4D"/>
    <w:rsid w:val="006551B5"/>
    <w:rsid w:val="00656259"/>
    <w:rsid w:val="006570D7"/>
    <w:rsid w:val="006574B8"/>
    <w:rsid w:val="00663AAD"/>
    <w:rsid w:val="00663D0F"/>
    <w:rsid w:val="00665201"/>
    <w:rsid w:val="00665B64"/>
    <w:rsid w:val="006663F9"/>
    <w:rsid w:val="00667534"/>
    <w:rsid w:val="006678B9"/>
    <w:rsid w:val="006679A0"/>
    <w:rsid w:val="00667D81"/>
    <w:rsid w:val="00671F5C"/>
    <w:rsid w:val="006743D1"/>
    <w:rsid w:val="00674605"/>
    <w:rsid w:val="006764E1"/>
    <w:rsid w:val="006777B7"/>
    <w:rsid w:val="00677E1A"/>
    <w:rsid w:val="006848FE"/>
    <w:rsid w:val="006854E7"/>
    <w:rsid w:val="0068589C"/>
    <w:rsid w:val="006864FB"/>
    <w:rsid w:val="006867FC"/>
    <w:rsid w:val="00687029"/>
    <w:rsid w:val="0069220E"/>
    <w:rsid w:val="00692BCD"/>
    <w:rsid w:val="00693DCD"/>
    <w:rsid w:val="0069486D"/>
    <w:rsid w:val="00694BD5"/>
    <w:rsid w:val="00695075"/>
    <w:rsid w:val="00695C35"/>
    <w:rsid w:val="00697173"/>
    <w:rsid w:val="006A047C"/>
    <w:rsid w:val="006A3673"/>
    <w:rsid w:val="006A40AD"/>
    <w:rsid w:val="006A416D"/>
    <w:rsid w:val="006A6CEB"/>
    <w:rsid w:val="006A7573"/>
    <w:rsid w:val="006B06E8"/>
    <w:rsid w:val="006B0C0E"/>
    <w:rsid w:val="006B1679"/>
    <w:rsid w:val="006B3A4F"/>
    <w:rsid w:val="006B440B"/>
    <w:rsid w:val="006B5A50"/>
    <w:rsid w:val="006B6E47"/>
    <w:rsid w:val="006C0676"/>
    <w:rsid w:val="006C46D7"/>
    <w:rsid w:val="006C4DAE"/>
    <w:rsid w:val="006C6949"/>
    <w:rsid w:val="006C71C0"/>
    <w:rsid w:val="006C7B21"/>
    <w:rsid w:val="006D1FF0"/>
    <w:rsid w:val="006D2EAB"/>
    <w:rsid w:val="006D4C2D"/>
    <w:rsid w:val="006D6E77"/>
    <w:rsid w:val="006E0148"/>
    <w:rsid w:val="006E0363"/>
    <w:rsid w:val="006E043F"/>
    <w:rsid w:val="006E06FD"/>
    <w:rsid w:val="006E0EC3"/>
    <w:rsid w:val="006E3161"/>
    <w:rsid w:val="006E5272"/>
    <w:rsid w:val="006F0280"/>
    <w:rsid w:val="006F3AB1"/>
    <w:rsid w:val="006F3EE3"/>
    <w:rsid w:val="006F4674"/>
    <w:rsid w:val="006F489D"/>
    <w:rsid w:val="00700211"/>
    <w:rsid w:val="00702B0A"/>
    <w:rsid w:val="00702BD2"/>
    <w:rsid w:val="007045B3"/>
    <w:rsid w:val="00704BA5"/>
    <w:rsid w:val="00705C81"/>
    <w:rsid w:val="0070798E"/>
    <w:rsid w:val="007105C0"/>
    <w:rsid w:val="00710A20"/>
    <w:rsid w:val="00710AEE"/>
    <w:rsid w:val="007111BF"/>
    <w:rsid w:val="007124E6"/>
    <w:rsid w:val="00712DA9"/>
    <w:rsid w:val="00712ED4"/>
    <w:rsid w:val="00714B7B"/>
    <w:rsid w:val="00716239"/>
    <w:rsid w:val="007201CD"/>
    <w:rsid w:val="00720219"/>
    <w:rsid w:val="00720A7B"/>
    <w:rsid w:val="00722F28"/>
    <w:rsid w:val="00725522"/>
    <w:rsid w:val="00725A12"/>
    <w:rsid w:val="00731078"/>
    <w:rsid w:val="00733DAB"/>
    <w:rsid w:val="007347A3"/>
    <w:rsid w:val="00734EE6"/>
    <w:rsid w:val="00735B99"/>
    <w:rsid w:val="00735C0F"/>
    <w:rsid w:val="007365DB"/>
    <w:rsid w:val="0074056F"/>
    <w:rsid w:val="007408D2"/>
    <w:rsid w:val="00743B24"/>
    <w:rsid w:val="00744186"/>
    <w:rsid w:val="007450A9"/>
    <w:rsid w:val="00745F7C"/>
    <w:rsid w:val="00746B96"/>
    <w:rsid w:val="00747E08"/>
    <w:rsid w:val="00750B0E"/>
    <w:rsid w:val="00754062"/>
    <w:rsid w:val="00754B9E"/>
    <w:rsid w:val="0075551D"/>
    <w:rsid w:val="0075601A"/>
    <w:rsid w:val="0075665E"/>
    <w:rsid w:val="00756B61"/>
    <w:rsid w:val="00760FBB"/>
    <w:rsid w:val="00762315"/>
    <w:rsid w:val="00762978"/>
    <w:rsid w:val="007638EC"/>
    <w:rsid w:val="0076408E"/>
    <w:rsid w:val="00764506"/>
    <w:rsid w:val="00764E87"/>
    <w:rsid w:val="00764F77"/>
    <w:rsid w:val="0076578C"/>
    <w:rsid w:val="007664DF"/>
    <w:rsid w:val="007672F6"/>
    <w:rsid w:val="0077127C"/>
    <w:rsid w:val="00775ED4"/>
    <w:rsid w:val="00776357"/>
    <w:rsid w:val="0077753E"/>
    <w:rsid w:val="0078089A"/>
    <w:rsid w:val="00780A54"/>
    <w:rsid w:val="00783B56"/>
    <w:rsid w:val="00786CB7"/>
    <w:rsid w:val="00787B00"/>
    <w:rsid w:val="00793109"/>
    <w:rsid w:val="00793D28"/>
    <w:rsid w:val="00795EE5"/>
    <w:rsid w:val="007968F8"/>
    <w:rsid w:val="007974EB"/>
    <w:rsid w:val="007A10C2"/>
    <w:rsid w:val="007A1E5F"/>
    <w:rsid w:val="007A4801"/>
    <w:rsid w:val="007A4968"/>
    <w:rsid w:val="007A5B4E"/>
    <w:rsid w:val="007A5F2D"/>
    <w:rsid w:val="007A74EF"/>
    <w:rsid w:val="007B3812"/>
    <w:rsid w:val="007B4BB1"/>
    <w:rsid w:val="007B4F56"/>
    <w:rsid w:val="007B5371"/>
    <w:rsid w:val="007C1FFA"/>
    <w:rsid w:val="007C2122"/>
    <w:rsid w:val="007C35C4"/>
    <w:rsid w:val="007C63ED"/>
    <w:rsid w:val="007C651D"/>
    <w:rsid w:val="007C695C"/>
    <w:rsid w:val="007C6CE5"/>
    <w:rsid w:val="007C710E"/>
    <w:rsid w:val="007C7591"/>
    <w:rsid w:val="007C75FC"/>
    <w:rsid w:val="007D102D"/>
    <w:rsid w:val="007D1A1D"/>
    <w:rsid w:val="007D31F6"/>
    <w:rsid w:val="007D3643"/>
    <w:rsid w:val="007D456E"/>
    <w:rsid w:val="007D4F3A"/>
    <w:rsid w:val="007D5018"/>
    <w:rsid w:val="007D58D1"/>
    <w:rsid w:val="007D682C"/>
    <w:rsid w:val="007D6D56"/>
    <w:rsid w:val="007D6F21"/>
    <w:rsid w:val="007D7751"/>
    <w:rsid w:val="007D7BD1"/>
    <w:rsid w:val="007D7F03"/>
    <w:rsid w:val="007E11DF"/>
    <w:rsid w:val="007E184A"/>
    <w:rsid w:val="007E1A03"/>
    <w:rsid w:val="007E1DC3"/>
    <w:rsid w:val="007E3168"/>
    <w:rsid w:val="007E3661"/>
    <w:rsid w:val="007E6415"/>
    <w:rsid w:val="007E715E"/>
    <w:rsid w:val="007F1257"/>
    <w:rsid w:val="007F33B3"/>
    <w:rsid w:val="007F396C"/>
    <w:rsid w:val="007F43CD"/>
    <w:rsid w:val="007F561B"/>
    <w:rsid w:val="007F7C79"/>
    <w:rsid w:val="008019E7"/>
    <w:rsid w:val="00802FFD"/>
    <w:rsid w:val="00803BE7"/>
    <w:rsid w:val="00805FAF"/>
    <w:rsid w:val="00810402"/>
    <w:rsid w:val="0081091F"/>
    <w:rsid w:val="008150BD"/>
    <w:rsid w:val="008155F8"/>
    <w:rsid w:val="00815A4C"/>
    <w:rsid w:val="00817551"/>
    <w:rsid w:val="008212CB"/>
    <w:rsid w:val="00822F5C"/>
    <w:rsid w:val="008249A6"/>
    <w:rsid w:val="008249CE"/>
    <w:rsid w:val="00824FF7"/>
    <w:rsid w:val="0082761D"/>
    <w:rsid w:val="008319B3"/>
    <w:rsid w:val="00834222"/>
    <w:rsid w:val="00836082"/>
    <w:rsid w:val="00836E20"/>
    <w:rsid w:val="00840234"/>
    <w:rsid w:val="00842864"/>
    <w:rsid w:val="0084564F"/>
    <w:rsid w:val="00845A5D"/>
    <w:rsid w:val="00845F09"/>
    <w:rsid w:val="00846256"/>
    <w:rsid w:val="008511AA"/>
    <w:rsid w:val="00853B3D"/>
    <w:rsid w:val="00853EE7"/>
    <w:rsid w:val="00853FB6"/>
    <w:rsid w:val="00855E0A"/>
    <w:rsid w:val="0085708E"/>
    <w:rsid w:val="008600A8"/>
    <w:rsid w:val="00860830"/>
    <w:rsid w:val="00861EBE"/>
    <w:rsid w:val="00862695"/>
    <w:rsid w:val="008639D8"/>
    <w:rsid w:val="008656D6"/>
    <w:rsid w:val="00865ED8"/>
    <w:rsid w:val="0086667F"/>
    <w:rsid w:val="008739DD"/>
    <w:rsid w:val="00876FF7"/>
    <w:rsid w:val="0087708A"/>
    <w:rsid w:val="00880C1A"/>
    <w:rsid w:val="0088109B"/>
    <w:rsid w:val="00884315"/>
    <w:rsid w:val="008858E5"/>
    <w:rsid w:val="00885951"/>
    <w:rsid w:val="00886A3C"/>
    <w:rsid w:val="00887D65"/>
    <w:rsid w:val="0089138E"/>
    <w:rsid w:val="00891638"/>
    <w:rsid w:val="008922C6"/>
    <w:rsid w:val="00892617"/>
    <w:rsid w:val="00894494"/>
    <w:rsid w:val="00894951"/>
    <w:rsid w:val="008953DB"/>
    <w:rsid w:val="00895638"/>
    <w:rsid w:val="008969CA"/>
    <w:rsid w:val="008A0701"/>
    <w:rsid w:val="008A07F5"/>
    <w:rsid w:val="008A19A8"/>
    <w:rsid w:val="008A221B"/>
    <w:rsid w:val="008A2453"/>
    <w:rsid w:val="008A2CB1"/>
    <w:rsid w:val="008A6682"/>
    <w:rsid w:val="008A7880"/>
    <w:rsid w:val="008B1B63"/>
    <w:rsid w:val="008B2A1B"/>
    <w:rsid w:val="008B33A8"/>
    <w:rsid w:val="008B6CBA"/>
    <w:rsid w:val="008B6CC0"/>
    <w:rsid w:val="008B754D"/>
    <w:rsid w:val="008C144C"/>
    <w:rsid w:val="008C1B98"/>
    <w:rsid w:val="008C2045"/>
    <w:rsid w:val="008C31C4"/>
    <w:rsid w:val="008C4542"/>
    <w:rsid w:val="008C4F9F"/>
    <w:rsid w:val="008C5821"/>
    <w:rsid w:val="008C5EDF"/>
    <w:rsid w:val="008C6280"/>
    <w:rsid w:val="008C79D0"/>
    <w:rsid w:val="008C7A1F"/>
    <w:rsid w:val="008D0A78"/>
    <w:rsid w:val="008D28D1"/>
    <w:rsid w:val="008D30F4"/>
    <w:rsid w:val="008D3E0F"/>
    <w:rsid w:val="008D557D"/>
    <w:rsid w:val="008D634B"/>
    <w:rsid w:val="008D650E"/>
    <w:rsid w:val="008D6D05"/>
    <w:rsid w:val="008E1396"/>
    <w:rsid w:val="008E15AB"/>
    <w:rsid w:val="008E232E"/>
    <w:rsid w:val="008E2447"/>
    <w:rsid w:val="008E2C95"/>
    <w:rsid w:val="008E36CE"/>
    <w:rsid w:val="008E3C53"/>
    <w:rsid w:val="008E42A5"/>
    <w:rsid w:val="008E4BDF"/>
    <w:rsid w:val="008E57E6"/>
    <w:rsid w:val="008E5B26"/>
    <w:rsid w:val="008E7C33"/>
    <w:rsid w:val="008E7C99"/>
    <w:rsid w:val="008F0911"/>
    <w:rsid w:val="008F181B"/>
    <w:rsid w:val="008F2B7E"/>
    <w:rsid w:val="008F3517"/>
    <w:rsid w:val="008F3751"/>
    <w:rsid w:val="008F59D0"/>
    <w:rsid w:val="008F5FCE"/>
    <w:rsid w:val="008F60F8"/>
    <w:rsid w:val="0090073F"/>
    <w:rsid w:val="009020B4"/>
    <w:rsid w:val="00906C18"/>
    <w:rsid w:val="009108DF"/>
    <w:rsid w:val="009113D3"/>
    <w:rsid w:val="00912E53"/>
    <w:rsid w:val="00914D38"/>
    <w:rsid w:val="0091520B"/>
    <w:rsid w:val="00916E14"/>
    <w:rsid w:val="009201F1"/>
    <w:rsid w:val="009206FB"/>
    <w:rsid w:val="00923D98"/>
    <w:rsid w:val="009261BF"/>
    <w:rsid w:val="009274EF"/>
    <w:rsid w:val="00927CE3"/>
    <w:rsid w:val="00930074"/>
    <w:rsid w:val="00930FA1"/>
    <w:rsid w:val="009310CE"/>
    <w:rsid w:val="00932F65"/>
    <w:rsid w:val="0093423E"/>
    <w:rsid w:val="00934B14"/>
    <w:rsid w:val="0093582A"/>
    <w:rsid w:val="00936E0A"/>
    <w:rsid w:val="0094380B"/>
    <w:rsid w:val="00946BB9"/>
    <w:rsid w:val="009513CA"/>
    <w:rsid w:val="00951941"/>
    <w:rsid w:val="009524F5"/>
    <w:rsid w:val="00955448"/>
    <w:rsid w:val="00955A58"/>
    <w:rsid w:val="00955C7D"/>
    <w:rsid w:val="009565A9"/>
    <w:rsid w:val="00956C6A"/>
    <w:rsid w:val="00956E01"/>
    <w:rsid w:val="0096140A"/>
    <w:rsid w:val="0096664B"/>
    <w:rsid w:val="00967820"/>
    <w:rsid w:val="009707EA"/>
    <w:rsid w:val="00970945"/>
    <w:rsid w:val="00971889"/>
    <w:rsid w:val="00974DC6"/>
    <w:rsid w:val="009759A6"/>
    <w:rsid w:val="00976211"/>
    <w:rsid w:val="00976F3D"/>
    <w:rsid w:val="009771A7"/>
    <w:rsid w:val="009816B4"/>
    <w:rsid w:val="009820DA"/>
    <w:rsid w:val="009821D8"/>
    <w:rsid w:val="00982F57"/>
    <w:rsid w:val="0098591C"/>
    <w:rsid w:val="00985B7B"/>
    <w:rsid w:val="009865D7"/>
    <w:rsid w:val="009867B7"/>
    <w:rsid w:val="0098694B"/>
    <w:rsid w:val="009930AC"/>
    <w:rsid w:val="0099316F"/>
    <w:rsid w:val="00993556"/>
    <w:rsid w:val="00994300"/>
    <w:rsid w:val="0099573B"/>
    <w:rsid w:val="00995C34"/>
    <w:rsid w:val="00997A59"/>
    <w:rsid w:val="009A17AD"/>
    <w:rsid w:val="009A37B7"/>
    <w:rsid w:val="009A4984"/>
    <w:rsid w:val="009A4E3E"/>
    <w:rsid w:val="009A4F4B"/>
    <w:rsid w:val="009A657D"/>
    <w:rsid w:val="009A6D23"/>
    <w:rsid w:val="009A7E5B"/>
    <w:rsid w:val="009B1822"/>
    <w:rsid w:val="009B22A9"/>
    <w:rsid w:val="009B2A1F"/>
    <w:rsid w:val="009B38EF"/>
    <w:rsid w:val="009C2512"/>
    <w:rsid w:val="009C2CBE"/>
    <w:rsid w:val="009C3873"/>
    <w:rsid w:val="009C5A22"/>
    <w:rsid w:val="009D040D"/>
    <w:rsid w:val="009D1D73"/>
    <w:rsid w:val="009D27D4"/>
    <w:rsid w:val="009D5989"/>
    <w:rsid w:val="009D5D3B"/>
    <w:rsid w:val="009E08A8"/>
    <w:rsid w:val="009E0BBE"/>
    <w:rsid w:val="009E1E1F"/>
    <w:rsid w:val="009E27BF"/>
    <w:rsid w:val="009E4566"/>
    <w:rsid w:val="009E4AEF"/>
    <w:rsid w:val="009E4FD4"/>
    <w:rsid w:val="009E51F9"/>
    <w:rsid w:val="009E6288"/>
    <w:rsid w:val="009F02CB"/>
    <w:rsid w:val="009F0812"/>
    <w:rsid w:val="009F228F"/>
    <w:rsid w:val="009F2643"/>
    <w:rsid w:val="009F47C3"/>
    <w:rsid w:val="009F4E90"/>
    <w:rsid w:val="009F5081"/>
    <w:rsid w:val="009F6399"/>
    <w:rsid w:val="00A007A9"/>
    <w:rsid w:val="00A009F5"/>
    <w:rsid w:val="00A00C48"/>
    <w:rsid w:val="00A016B1"/>
    <w:rsid w:val="00A02872"/>
    <w:rsid w:val="00A02EA8"/>
    <w:rsid w:val="00A046C2"/>
    <w:rsid w:val="00A06054"/>
    <w:rsid w:val="00A0656B"/>
    <w:rsid w:val="00A12411"/>
    <w:rsid w:val="00A13506"/>
    <w:rsid w:val="00A14561"/>
    <w:rsid w:val="00A1509C"/>
    <w:rsid w:val="00A17D3F"/>
    <w:rsid w:val="00A223F1"/>
    <w:rsid w:val="00A23D36"/>
    <w:rsid w:val="00A23EA7"/>
    <w:rsid w:val="00A246F5"/>
    <w:rsid w:val="00A24986"/>
    <w:rsid w:val="00A30647"/>
    <w:rsid w:val="00A3225B"/>
    <w:rsid w:val="00A36406"/>
    <w:rsid w:val="00A369F4"/>
    <w:rsid w:val="00A40681"/>
    <w:rsid w:val="00A40C23"/>
    <w:rsid w:val="00A4134C"/>
    <w:rsid w:val="00A423DD"/>
    <w:rsid w:val="00A4340E"/>
    <w:rsid w:val="00A4377C"/>
    <w:rsid w:val="00A43CD8"/>
    <w:rsid w:val="00A445C9"/>
    <w:rsid w:val="00A47AA2"/>
    <w:rsid w:val="00A500C1"/>
    <w:rsid w:val="00A5030D"/>
    <w:rsid w:val="00A511B9"/>
    <w:rsid w:val="00A511E4"/>
    <w:rsid w:val="00A52722"/>
    <w:rsid w:val="00A52746"/>
    <w:rsid w:val="00A529BC"/>
    <w:rsid w:val="00A606B6"/>
    <w:rsid w:val="00A61DB1"/>
    <w:rsid w:val="00A62B1F"/>
    <w:rsid w:val="00A62C97"/>
    <w:rsid w:val="00A63308"/>
    <w:rsid w:val="00A63EA1"/>
    <w:rsid w:val="00A653EB"/>
    <w:rsid w:val="00A66A69"/>
    <w:rsid w:val="00A70113"/>
    <w:rsid w:val="00A715FD"/>
    <w:rsid w:val="00A72269"/>
    <w:rsid w:val="00A72758"/>
    <w:rsid w:val="00A72835"/>
    <w:rsid w:val="00A7397C"/>
    <w:rsid w:val="00A75DDF"/>
    <w:rsid w:val="00A7633D"/>
    <w:rsid w:val="00A80D19"/>
    <w:rsid w:val="00A81A8D"/>
    <w:rsid w:val="00A82FCD"/>
    <w:rsid w:val="00A83E98"/>
    <w:rsid w:val="00A841B9"/>
    <w:rsid w:val="00A86031"/>
    <w:rsid w:val="00A93001"/>
    <w:rsid w:val="00A943C2"/>
    <w:rsid w:val="00A953BD"/>
    <w:rsid w:val="00A95CF4"/>
    <w:rsid w:val="00A968F9"/>
    <w:rsid w:val="00A97079"/>
    <w:rsid w:val="00A971DE"/>
    <w:rsid w:val="00A97F15"/>
    <w:rsid w:val="00AA3B99"/>
    <w:rsid w:val="00AA4193"/>
    <w:rsid w:val="00AA427B"/>
    <w:rsid w:val="00AA6BF1"/>
    <w:rsid w:val="00AA707B"/>
    <w:rsid w:val="00AA7263"/>
    <w:rsid w:val="00AB0AE1"/>
    <w:rsid w:val="00AB0C44"/>
    <w:rsid w:val="00AB10EB"/>
    <w:rsid w:val="00AB233B"/>
    <w:rsid w:val="00AB3253"/>
    <w:rsid w:val="00AB6ADD"/>
    <w:rsid w:val="00AB729D"/>
    <w:rsid w:val="00AC1831"/>
    <w:rsid w:val="00AC1C95"/>
    <w:rsid w:val="00AC362F"/>
    <w:rsid w:val="00AC4271"/>
    <w:rsid w:val="00AC7871"/>
    <w:rsid w:val="00AC7D0B"/>
    <w:rsid w:val="00AD0A91"/>
    <w:rsid w:val="00AD182E"/>
    <w:rsid w:val="00AD1A2D"/>
    <w:rsid w:val="00AD1B6B"/>
    <w:rsid w:val="00AD2E92"/>
    <w:rsid w:val="00AD58E1"/>
    <w:rsid w:val="00AD62F9"/>
    <w:rsid w:val="00AD79BC"/>
    <w:rsid w:val="00AD7CE9"/>
    <w:rsid w:val="00AE0EE1"/>
    <w:rsid w:val="00AE1C3F"/>
    <w:rsid w:val="00AE2BC0"/>
    <w:rsid w:val="00AE3EB1"/>
    <w:rsid w:val="00AE513B"/>
    <w:rsid w:val="00AE54CA"/>
    <w:rsid w:val="00AE7297"/>
    <w:rsid w:val="00AE7CE0"/>
    <w:rsid w:val="00AF154C"/>
    <w:rsid w:val="00AF2733"/>
    <w:rsid w:val="00AF3236"/>
    <w:rsid w:val="00AF428A"/>
    <w:rsid w:val="00AF482D"/>
    <w:rsid w:val="00AF5517"/>
    <w:rsid w:val="00AF6D22"/>
    <w:rsid w:val="00AF7511"/>
    <w:rsid w:val="00B00A47"/>
    <w:rsid w:val="00B01469"/>
    <w:rsid w:val="00B019CD"/>
    <w:rsid w:val="00B01D90"/>
    <w:rsid w:val="00B04C46"/>
    <w:rsid w:val="00B053F5"/>
    <w:rsid w:val="00B05451"/>
    <w:rsid w:val="00B057E9"/>
    <w:rsid w:val="00B06751"/>
    <w:rsid w:val="00B067CC"/>
    <w:rsid w:val="00B07A55"/>
    <w:rsid w:val="00B07EFC"/>
    <w:rsid w:val="00B102ED"/>
    <w:rsid w:val="00B106E3"/>
    <w:rsid w:val="00B1136C"/>
    <w:rsid w:val="00B11C00"/>
    <w:rsid w:val="00B11EAE"/>
    <w:rsid w:val="00B121E2"/>
    <w:rsid w:val="00B12395"/>
    <w:rsid w:val="00B14037"/>
    <w:rsid w:val="00B14D9D"/>
    <w:rsid w:val="00B1616F"/>
    <w:rsid w:val="00B2143E"/>
    <w:rsid w:val="00B21A1C"/>
    <w:rsid w:val="00B23888"/>
    <w:rsid w:val="00B24222"/>
    <w:rsid w:val="00B2696F"/>
    <w:rsid w:val="00B2702A"/>
    <w:rsid w:val="00B306B8"/>
    <w:rsid w:val="00B3085E"/>
    <w:rsid w:val="00B31547"/>
    <w:rsid w:val="00B31BF2"/>
    <w:rsid w:val="00B3201C"/>
    <w:rsid w:val="00B34B54"/>
    <w:rsid w:val="00B35067"/>
    <w:rsid w:val="00B35861"/>
    <w:rsid w:val="00B3618F"/>
    <w:rsid w:val="00B37873"/>
    <w:rsid w:val="00B423E9"/>
    <w:rsid w:val="00B43084"/>
    <w:rsid w:val="00B45796"/>
    <w:rsid w:val="00B45AF7"/>
    <w:rsid w:val="00B47C1C"/>
    <w:rsid w:val="00B5282E"/>
    <w:rsid w:val="00B5305A"/>
    <w:rsid w:val="00B531D9"/>
    <w:rsid w:val="00B54F9D"/>
    <w:rsid w:val="00B60913"/>
    <w:rsid w:val="00B612C4"/>
    <w:rsid w:val="00B61825"/>
    <w:rsid w:val="00B61C4F"/>
    <w:rsid w:val="00B629E7"/>
    <w:rsid w:val="00B63C57"/>
    <w:rsid w:val="00B642A7"/>
    <w:rsid w:val="00B64BE5"/>
    <w:rsid w:val="00B65C92"/>
    <w:rsid w:val="00B6694E"/>
    <w:rsid w:val="00B67173"/>
    <w:rsid w:val="00B7036E"/>
    <w:rsid w:val="00B7288D"/>
    <w:rsid w:val="00B80CB2"/>
    <w:rsid w:val="00B80FE2"/>
    <w:rsid w:val="00B81259"/>
    <w:rsid w:val="00B812C3"/>
    <w:rsid w:val="00B81522"/>
    <w:rsid w:val="00B821EB"/>
    <w:rsid w:val="00B82540"/>
    <w:rsid w:val="00B8445A"/>
    <w:rsid w:val="00B858B7"/>
    <w:rsid w:val="00B8608A"/>
    <w:rsid w:val="00B92C97"/>
    <w:rsid w:val="00B938BF"/>
    <w:rsid w:val="00B94267"/>
    <w:rsid w:val="00B960C0"/>
    <w:rsid w:val="00B96336"/>
    <w:rsid w:val="00B9782C"/>
    <w:rsid w:val="00BA014E"/>
    <w:rsid w:val="00BA1240"/>
    <w:rsid w:val="00BA4CD1"/>
    <w:rsid w:val="00BA6579"/>
    <w:rsid w:val="00BA7A7A"/>
    <w:rsid w:val="00BB2908"/>
    <w:rsid w:val="00BB2EC3"/>
    <w:rsid w:val="00BB33DE"/>
    <w:rsid w:val="00BB341E"/>
    <w:rsid w:val="00BB4BF7"/>
    <w:rsid w:val="00BB636D"/>
    <w:rsid w:val="00BB6FBD"/>
    <w:rsid w:val="00BB77EB"/>
    <w:rsid w:val="00BC1B5D"/>
    <w:rsid w:val="00BC1D38"/>
    <w:rsid w:val="00BC3E26"/>
    <w:rsid w:val="00BC4BF8"/>
    <w:rsid w:val="00BC624A"/>
    <w:rsid w:val="00BC6A48"/>
    <w:rsid w:val="00BC7DCB"/>
    <w:rsid w:val="00BD0A3D"/>
    <w:rsid w:val="00BD1C85"/>
    <w:rsid w:val="00BD5AC2"/>
    <w:rsid w:val="00BD5CE8"/>
    <w:rsid w:val="00BD64FB"/>
    <w:rsid w:val="00BD685D"/>
    <w:rsid w:val="00BE051F"/>
    <w:rsid w:val="00BE19A8"/>
    <w:rsid w:val="00BE35F3"/>
    <w:rsid w:val="00BE3A1C"/>
    <w:rsid w:val="00BE3B7A"/>
    <w:rsid w:val="00BE5328"/>
    <w:rsid w:val="00BE667C"/>
    <w:rsid w:val="00BE685C"/>
    <w:rsid w:val="00BE6F0C"/>
    <w:rsid w:val="00BF1221"/>
    <w:rsid w:val="00BF1354"/>
    <w:rsid w:val="00BF18DA"/>
    <w:rsid w:val="00BF1DDD"/>
    <w:rsid w:val="00BF291B"/>
    <w:rsid w:val="00BF46B4"/>
    <w:rsid w:val="00BF71E9"/>
    <w:rsid w:val="00C04CCC"/>
    <w:rsid w:val="00C04F7C"/>
    <w:rsid w:val="00C04FD5"/>
    <w:rsid w:val="00C05BFB"/>
    <w:rsid w:val="00C06D5C"/>
    <w:rsid w:val="00C102A3"/>
    <w:rsid w:val="00C10876"/>
    <w:rsid w:val="00C10ABB"/>
    <w:rsid w:val="00C10C21"/>
    <w:rsid w:val="00C10E3B"/>
    <w:rsid w:val="00C127C7"/>
    <w:rsid w:val="00C13B09"/>
    <w:rsid w:val="00C1516B"/>
    <w:rsid w:val="00C155B4"/>
    <w:rsid w:val="00C15F49"/>
    <w:rsid w:val="00C163FE"/>
    <w:rsid w:val="00C1649B"/>
    <w:rsid w:val="00C1685E"/>
    <w:rsid w:val="00C20F23"/>
    <w:rsid w:val="00C20FA3"/>
    <w:rsid w:val="00C24029"/>
    <w:rsid w:val="00C24378"/>
    <w:rsid w:val="00C24DFB"/>
    <w:rsid w:val="00C251CA"/>
    <w:rsid w:val="00C258F6"/>
    <w:rsid w:val="00C26A3F"/>
    <w:rsid w:val="00C330A4"/>
    <w:rsid w:val="00C334C4"/>
    <w:rsid w:val="00C33D6D"/>
    <w:rsid w:val="00C349A8"/>
    <w:rsid w:val="00C35196"/>
    <w:rsid w:val="00C3530A"/>
    <w:rsid w:val="00C357D6"/>
    <w:rsid w:val="00C362DE"/>
    <w:rsid w:val="00C37622"/>
    <w:rsid w:val="00C4016F"/>
    <w:rsid w:val="00C411FD"/>
    <w:rsid w:val="00C42414"/>
    <w:rsid w:val="00C428CA"/>
    <w:rsid w:val="00C4309B"/>
    <w:rsid w:val="00C445D3"/>
    <w:rsid w:val="00C4561D"/>
    <w:rsid w:val="00C45AE7"/>
    <w:rsid w:val="00C46241"/>
    <w:rsid w:val="00C50CFF"/>
    <w:rsid w:val="00C51092"/>
    <w:rsid w:val="00C5120C"/>
    <w:rsid w:val="00C526B4"/>
    <w:rsid w:val="00C52BF7"/>
    <w:rsid w:val="00C52EEB"/>
    <w:rsid w:val="00C53568"/>
    <w:rsid w:val="00C54992"/>
    <w:rsid w:val="00C56331"/>
    <w:rsid w:val="00C600A7"/>
    <w:rsid w:val="00C604DC"/>
    <w:rsid w:val="00C60821"/>
    <w:rsid w:val="00C60F31"/>
    <w:rsid w:val="00C624DE"/>
    <w:rsid w:val="00C6296C"/>
    <w:rsid w:val="00C63813"/>
    <w:rsid w:val="00C641F5"/>
    <w:rsid w:val="00C65F79"/>
    <w:rsid w:val="00C675A8"/>
    <w:rsid w:val="00C720AB"/>
    <w:rsid w:val="00C7340C"/>
    <w:rsid w:val="00C737AF"/>
    <w:rsid w:val="00C755B4"/>
    <w:rsid w:val="00C757C6"/>
    <w:rsid w:val="00C76C73"/>
    <w:rsid w:val="00C817A3"/>
    <w:rsid w:val="00C84A1D"/>
    <w:rsid w:val="00C84B53"/>
    <w:rsid w:val="00C87DDB"/>
    <w:rsid w:val="00C90140"/>
    <w:rsid w:val="00C90B89"/>
    <w:rsid w:val="00C90CCB"/>
    <w:rsid w:val="00C90E40"/>
    <w:rsid w:val="00C91C6F"/>
    <w:rsid w:val="00C921D4"/>
    <w:rsid w:val="00C9246E"/>
    <w:rsid w:val="00C92568"/>
    <w:rsid w:val="00C94BC2"/>
    <w:rsid w:val="00C95E4B"/>
    <w:rsid w:val="00C96DFA"/>
    <w:rsid w:val="00C9748D"/>
    <w:rsid w:val="00CA06FD"/>
    <w:rsid w:val="00CA2154"/>
    <w:rsid w:val="00CA25EC"/>
    <w:rsid w:val="00CA2989"/>
    <w:rsid w:val="00CA4A5E"/>
    <w:rsid w:val="00CA4EAE"/>
    <w:rsid w:val="00CA60C0"/>
    <w:rsid w:val="00CA614A"/>
    <w:rsid w:val="00CA61D7"/>
    <w:rsid w:val="00CA68F2"/>
    <w:rsid w:val="00CB17CB"/>
    <w:rsid w:val="00CB1AF2"/>
    <w:rsid w:val="00CB2608"/>
    <w:rsid w:val="00CB411C"/>
    <w:rsid w:val="00CB6990"/>
    <w:rsid w:val="00CC0AD4"/>
    <w:rsid w:val="00CC0E1A"/>
    <w:rsid w:val="00CC1DE0"/>
    <w:rsid w:val="00CC324D"/>
    <w:rsid w:val="00CC3B52"/>
    <w:rsid w:val="00CC3CA0"/>
    <w:rsid w:val="00CC4B37"/>
    <w:rsid w:val="00CD2144"/>
    <w:rsid w:val="00CD249E"/>
    <w:rsid w:val="00CD2B20"/>
    <w:rsid w:val="00CD2B82"/>
    <w:rsid w:val="00CD45D8"/>
    <w:rsid w:val="00CD6312"/>
    <w:rsid w:val="00CD66B1"/>
    <w:rsid w:val="00CD7014"/>
    <w:rsid w:val="00CD7B30"/>
    <w:rsid w:val="00CE1B23"/>
    <w:rsid w:val="00CE331A"/>
    <w:rsid w:val="00CE3329"/>
    <w:rsid w:val="00CE5DCB"/>
    <w:rsid w:val="00CE7642"/>
    <w:rsid w:val="00CF00C8"/>
    <w:rsid w:val="00CF4ACC"/>
    <w:rsid w:val="00CF5A83"/>
    <w:rsid w:val="00CF5C79"/>
    <w:rsid w:val="00CF637E"/>
    <w:rsid w:val="00CF66DA"/>
    <w:rsid w:val="00D00DCF"/>
    <w:rsid w:val="00D01CBA"/>
    <w:rsid w:val="00D051D6"/>
    <w:rsid w:val="00D074C3"/>
    <w:rsid w:val="00D111DB"/>
    <w:rsid w:val="00D12910"/>
    <w:rsid w:val="00D15838"/>
    <w:rsid w:val="00D2004C"/>
    <w:rsid w:val="00D2131B"/>
    <w:rsid w:val="00D2281D"/>
    <w:rsid w:val="00D23125"/>
    <w:rsid w:val="00D24391"/>
    <w:rsid w:val="00D24C4B"/>
    <w:rsid w:val="00D24F5A"/>
    <w:rsid w:val="00D25DB6"/>
    <w:rsid w:val="00D25DF3"/>
    <w:rsid w:val="00D27637"/>
    <w:rsid w:val="00D3088F"/>
    <w:rsid w:val="00D30DDF"/>
    <w:rsid w:val="00D31046"/>
    <w:rsid w:val="00D3150D"/>
    <w:rsid w:val="00D33D46"/>
    <w:rsid w:val="00D357EF"/>
    <w:rsid w:val="00D412B5"/>
    <w:rsid w:val="00D4154F"/>
    <w:rsid w:val="00D41CB0"/>
    <w:rsid w:val="00D452A4"/>
    <w:rsid w:val="00D46E33"/>
    <w:rsid w:val="00D47329"/>
    <w:rsid w:val="00D500E6"/>
    <w:rsid w:val="00D52DDE"/>
    <w:rsid w:val="00D53137"/>
    <w:rsid w:val="00D537A4"/>
    <w:rsid w:val="00D57DEB"/>
    <w:rsid w:val="00D60FC6"/>
    <w:rsid w:val="00D62EC6"/>
    <w:rsid w:val="00D641AD"/>
    <w:rsid w:val="00D65105"/>
    <w:rsid w:val="00D662DD"/>
    <w:rsid w:val="00D70437"/>
    <w:rsid w:val="00D70DBC"/>
    <w:rsid w:val="00D72968"/>
    <w:rsid w:val="00D73A40"/>
    <w:rsid w:val="00D740E4"/>
    <w:rsid w:val="00D76D11"/>
    <w:rsid w:val="00D77BD1"/>
    <w:rsid w:val="00D817F7"/>
    <w:rsid w:val="00D849D6"/>
    <w:rsid w:val="00D84C02"/>
    <w:rsid w:val="00D86E7E"/>
    <w:rsid w:val="00D923A1"/>
    <w:rsid w:val="00D924E3"/>
    <w:rsid w:val="00D9427D"/>
    <w:rsid w:val="00D94684"/>
    <w:rsid w:val="00D95713"/>
    <w:rsid w:val="00D97158"/>
    <w:rsid w:val="00D97D50"/>
    <w:rsid w:val="00DA1D9A"/>
    <w:rsid w:val="00DA24DE"/>
    <w:rsid w:val="00DA27F5"/>
    <w:rsid w:val="00DA40F9"/>
    <w:rsid w:val="00DA5053"/>
    <w:rsid w:val="00DA7546"/>
    <w:rsid w:val="00DB0827"/>
    <w:rsid w:val="00DB133B"/>
    <w:rsid w:val="00DB1961"/>
    <w:rsid w:val="00DB1B0C"/>
    <w:rsid w:val="00DB2B98"/>
    <w:rsid w:val="00DB4E46"/>
    <w:rsid w:val="00DB7814"/>
    <w:rsid w:val="00DB7BD2"/>
    <w:rsid w:val="00DC1935"/>
    <w:rsid w:val="00DC2ED7"/>
    <w:rsid w:val="00DC3DFE"/>
    <w:rsid w:val="00DC464A"/>
    <w:rsid w:val="00DC799C"/>
    <w:rsid w:val="00DC7BD2"/>
    <w:rsid w:val="00DD1529"/>
    <w:rsid w:val="00DD1C2E"/>
    <w:rsid w:val="00DD1F24"/>
    <w:rsid w:val="00DD3AA3"/>
    <w:rsid w:val="00DD3CC4"/>
    <w:rsid w:val="00DE020E"/>
    <w:rsid w:val="00DE3842"/>
    <w:rsid w:val="00DE6443"/>
    <w:rsid w:val="00DE794D"/>
    <w:rsid w:val="00DF09D6"/>
    <w:rsid w:val="00DF0FDE"/>
    <w:rsid w:val="00DF1101"/>
    <w:rsid w:val="00DF1FEB"/>
    <w:rsid w:val="00DF3EF3"/>
    <w:rsid w:val="00DF76FB"/>
    <w:rsid w:val="00E001B9"/>
    <w:rsid w:val="00E00E4F"/>
    <w:rsid w:val="00E02B9C"/>
    <w:rsid w:val="00E041E1"/>
    <w:rsid w:val="00E04E74"/>
    <w:rsid w:val="00E104C2"/>
    <w:rsid w:val="00E108D2"/>
    <w:rsid w:val="00E1115B"/>
    <w:rsid w:val="00E12C9A"/>
    <w:rsid w:val="00E13164"/>
    <w:rsid w:val="00E144C9"/>
    <w:rsid w:val="00E14E9C"/>
    <w:rsid w:val="00E1578B"/>
    <w:rsid w:val="00E15AD2"/>
    <w:rsid w:val="00E16FE7"/>
    <w:rsid w:val="00E172B9"/>
    <w:rsid w:val="00E17305"/>
    <w:rsid w:val="00E17DCD"/>
    <w:rsid w:val="00E209E6"/>
    <w:rsid w:val="00E21BB3"/>
    <w:rsid w:val="00E21C8C"/>
    <w:rsid w:val="00E2217E"/>
    <w:rsid w:val="00E23349"/>
    <w:rsid w:val="00E2357E"/>
    <w:rsid w:val="00E23816"/>
    <w:rsid w:val="00E24564"/>
    <w:rsid w:val="00E253B4"/>
    <w:rsid w:val="00E25BCC"/>
    <w:rsid w:val="00E26659"/>
    <w:rsid w:val="00E26B96"/>
    <w:rsid w:val="00E26F57"/>
    <w:rsid w:val="00E279B3"/>
    <w:rsid w:val="00E304A4"/>
    <w:rsid w:val="00E3185D"/>
    <w:rsid w:val="00E31CF4"/>
    <w:rsid w:val="00E33A7E"/>
    <w:rsid w:val="00E34CB6"/>
    <w:rsid w:val="00E3617A"/>
    <w:rsid w:val="00E36915"/>
    <w:rsid w:val="00E36C91"/>
    <w:rsid w:val="00E40E20"/>
    <w:rsid w:val="00E41BB1"/>
    <w:rsid w:val="00E42E37"/>
    <w:rsid w:val="00E43C4F"/>
    <w:rsid w:val="00E43D5A"/>
    <w:rsid w:val="00E43EA8"/>
    <w:rsid w:val="00E44C02"/>
    <w:rsid w:val="00E46CA8"/>
    <w:rsid w:val="00E46DBB"/>
    <w:rsid w:val="00E478EE"/>
    <w:rsid w:val="00E50C07"/>
    <w:rsid w:val="00E518EA"/>
    <w:rsid w:val="00E54D6E"/>
    <w:rsid w:val="00E54FC6"/>
    <w:rsid w:val="00E5575E"/>
    <w:rsid w:val="00E60BA3"/>
    <w:rsid w:val="00E61BD4"/>
    <w:rsid w:val="00E6288F"/>
    <w:rsid w:val="00E6340C"/>
    <w:rsid w:val="00E63C40"/>
    <w:rsid w:val="00E65C83"/>
    <w:rsid w:val="00E66010"/>
    <w:rsid w:val="00E661A0"/>
    <w:rsid w:val="00E70243"/>
    <w:rsid w:val="00E70E64"/>
    <w:rsid w:val="00E714A5"/>
    <w:rsid w:val="00E7175E"/>
    <w:rsid w:val="00E728C1"/>
    <w:rsid w:val="00E7427A"/>
    <w:rsid w:val="00E763B6"/>
    <w:rsid w:val="00E7663D"/>
    <w:rsid w:val="00E76B17"/>
    <w:rsid w:val="00E76C7D"/>
    <w:rsid w:val="00E81AEA"/>
    <w:rsid w:val="00E82095"/>
    <w:rsid w:val="00E823AB"/>
    <w:rsid w:val="00E83ED4"/>
    <w:rsid w:val="00E85070"/>
    <w:rsid w:val="00E862EF"/>
    <w:rsid w:val="00E90376"/>
    <w:rsid w:val="00E9098E"/>
    <w:rsid w:val="00E91301"/>
    <w:rsid w:val="00E917AB"/>
    <w:rsid w:val="00E96741"/>
    <w:rsid w:val="00E9725B"/>
    <w:rsid w:val="00EA08FC"/>
    <w:rsid w:val="00EA0B0B"/>
    <w:rsid w:val="00EA0CA2"/>
    <w:rsid w:val="00EA3080"/>
    <w:rsid w:val="00EA65A5"/>
    <w:rsid w:val="00EA7A20"/>
    <w:rsid w:val="00EB2D77"/>
    <w:rsid w:val="00EB34F6"/>
    <w:rsid w:val="00EB376F"/>
    <w:rsid w:val="00EB4FAE"/>
    <w:rsid w:val="00EB5950"/>
    <w:rsid w:val="00EB5C94"/>
    <w:rsid w:val="00EB77E9"/>
    <w:rsid w:val="00EB7D42"/>
    <w:rsid w:val="00EC19D0"/>
    <w:rsid w:val="00EC2BB0"/>
    <w:rsid w:val="00EC3815"/>
    <w:rsid w:val="00EC3948"/>
    <w:rsid w:val="00EC5188"/>
    <w:rsid w:val="00EC6DC0"/>
    <w:rsid w:val="00ED0E34"/>
    <w:rsid w:val="00ED5808"/>
    <w:rsid w:val="00ED6219"/>
    <w:rsid w:val="00ED7145"/>
    <w:rsid w:val="00ED7B96"/>
    <w:rsid w:val="00EE01AF"/>
    <w:rsid w:val="00EE1C31"/>
    <w:rsid w:val="00EE466D"/>
    <w:rsid w:val="00EE5294"/>
    <w:rsid w:val="00EE5AC0"/>
    <w:rsid w:val="00EF1A3B"/>
    <w:rsid w:val="00EF2AB8"/>
    <w:rsid w:val="00EF3D6C"/>
    <w:rsid w:val="00EF4B2A"/>
    <w:rsid w:val="00EF5063"/>
    <w:rsid w:val="00EF6600"/>
    <w:rsid w:val="00EF7598"/>
    <w:rsid w:val="00F0294E"/>
    <w:rsid w:val="00F04196"/>
    <w:rsid w:val="00F04BE2"/>
    <w:rsid w:val="00F06F8E"/>
    <w:rsid w:val="00F07DEB"/>
    <w:rsid w:val="00F11E97"/>
    <w:rsid w:val="00F1242D"/>
    <w:rsid w:val="00F16B17"/>
    <w:rsid w:val="00F17DCD"/>
    <w:rsid w:val="00F20AF0"/>
    <w:rsid w:val="00F21483"/>
    <w:rsid w:val="00F250D1"/>
    <w:rsid w:val="00F2796E"/>
    <w:rsid w:val="00F312EA"/>
    <w:rsid w:val="00F3242C"/>
    <w:rsid w:val="00F32AF7"/>
    <w:rsid w:val="00F33008"/>
    <w:rsid w:val="00F33CAD"/>
    <w:rsid w:val="00F33F08"/>
    <w:rsid w:val="00F342BB"/>
    <w:rsid w:val="00F35900"/>
    <w:rsid w:val="00F35FAF"/>
    <w:rsid w:val="00F37764"/>
    <w:rsid w:val="00F37EDC"/>
    <w:rsid w:val="00F4268E"/>
    <w:rsid w:val="00F42C63"/>
    <w:rsid w:val="00F42F55"/>
    <w:rsid w:val="00F46AF3"/>
    <w:rsid w:val="00F477F5"/>
    <w:rsid w:val="00F47D64"/>
    <w:rsid w:val="00F50134"/>
    <w:rsid w:val="00F53CCC"/>
    <w:rsid w:val="00F54731"/>
    <w:rsid w:val="00F549A3"/>
    <w:rsid w:val="00F550A6"/>
    <w:rsid w:val="00F559DC"/>
    <w:rsid w:val="00F62326"/>
    <w:rsid w:val="00F653B4"/>
    <w:rsid w:val="00F66BFB"/>
    <w:rsid w:val="00F67939"/>
    <w:rsid w:val="00F715DC"/>
    <w:rsid w:val="00F71B9D"/>
    <w:rsid w:val="00F724B0"/>
    <w:rsid w:val="00F7414D"/>
    <w:rsid w:val="00F749DE"/>
    <w:rsid w:val="00F80EB3"/>
    <w:rsid w:val="00F82B6F"/>
    <w:rsid w:val="00F8439D"/>
    <w:rsid w:val="00F84C54"/>
    <w:rsid w:val="00F862C9"/>
    <w:rsid w:val="00F864DB"/>
    <w:rsid w:val="00F877F0"/>
    <w:rsid w:val="00F87FDC"/>
    <w:rsid w:val="00F90753"/>
    <w:rsid w:val="00F910DF"/>
    <w:rsid w:val="00F914A4"/>
    <w:rsid w:val="00F933DD"/>
    <w:rsid w:val="00F96395"/>
    <w:rsid w:val="00F96882"/>
    <w:rsid w:val="00F9690A"/>
    <w:rsid w:val="00F97260"/>
    <w:rsid w:val="00FA0820"/>
    <w:rsid w:val="00FA0867"/>
    <w:rsid w:val="00FA10A9"/>
    <w:rsid w:val="00FA1504"/>
    <w:rsid w:val="00FA22D5"/>
    <w:rsid w:val="00FA2755"/>
    <w:rsid w:val="00FA407E"/>
    <w:rsid w:val="00FA505F"/>
    <w:rsid w:val="00FA6B9A"/>
    <w:rsid w:val="00FB06CA"/>
    <w:rsid w:val="00FB0EDA"/>
    <w:rsid w:val="00FB2006"/>
    <w:rsid w:val="00FB2235"/>
    <w:rsid w:val="00FB28B6"/>
    <w:rsid w:val="00FB388E"/>
    <w:rsid w:val="00FB3D7A"/>
    <w:rsid w:val="00FB4389"/>
    <w:rsid w:val="00FC059C"/>
    <w:rsid w:val="00FC0A9A"/>
    <w:rsid w:val="00FC31D5"/>
    <w:rsid w:val="00FC4D45"/>
    <w:rsid w:val="00FC552D"/>
    <w:rsid w:val="00FC73C7"/>
    <w:rsid w:val="00FD0A91"/>
    <w:rsid w:val="00FD204A"/>
    <w:rsid w:val="00FD2279"/>
    <w:rsid w:val="00FD295D"/>
    <w:rsid w:val="00FD320B"/>
    <w:rsid w:val="00FD58C8"/>
    <w:rsid w:val="00FD5A2C"/>
    <w:rsid w:val="00FE0FC9"/>
    <w:rsid w:val="00FE2DFE"/>
    <w:rsid w:val="00FE432D"/>
    <w:rsid w:val="00FE569B"/>
    <w:rsid w:val="00FE5D44"/>
    <w:rsid w:val="00FE613C"/>
    <w:rsid w:val="00FE73CA"/>
    <w:rsid w:val="00FE747D"/>
    <w:rsid w:val="00FE77AB"/>
    <w:rsid w:val="00FF0AD4"/>
    <w:rsid w:val="00FF15BE"/>
    <w:rsid w:val="00FF5455"/>
    <w:rsid w:val="00FF5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c00"/>
    </o:shapedefaults>
    <o:shapelayout v:ext="edit">
      <o:idmap v:ext="edit" data="2"/>
    </o:shapelayout>
  </w:shapeDefaults>
  <w:decimalSymbol w:val="."/>
  <w:listSeparator w:val=","/>
  <w14:docId w14:val="554ED90D"/>
  <w15:docId w15:val="{67C873B5-5370-470A-A2F7-DB6042783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it-IT" w:eastAsia="it-IT"/>
    </w:rPr>
  </w:style>
  <w:style w:type="paragraph" w:styleId="Heading1">
    <w:name w:val="heading 1"/>
    <w:basedOn w:val="Normal"/>
    <w:next w:val="Normal"/>
    <w:link w:val="Heading1Char"/>
    <w:qFormat/>
    <w:rsid w:val="00667534"/>
    <w:pPr>
      <w:keepNext/>
      <w:jc w:val="center"/>
      <w:outlineLvl w:val="0"/>
    </w:pPr>
    <w:rPr>
      <w:rFonts w:ascii="Arial" w:hAnsi="Arial" w:cs="Arial"/>
      <w:b/>
      <w:bCs/>
      <w:caps/>
      <w:sz w:val="52"/>
      <w:szCs w:val="52"/>
      <w:u w:val="thick"/>
      <w:lang w:val="fr-FR" w:eastAsia="fr-FR"/>
    </w:rPr>
  </w:style>
  <w:style w:type="paragraph" w:styleId="Heading2">
    <w:name w:val="heading 2"/>
    <w:basedOn w:val="Normal"/>
    <w:next w:val="Normal"/>
    <w:qFormat/>
    <w:rsid w:val="00667534"/>
    <w:pPr>
      <w:keepNext/>
      <w:spacing w:line="360" w:lineRule="auto"/>
      <w:jc w:val="right"/>
      <w:outlineLvl w:val="1"/>
    </w:pPr>
    <w:rPr>
      <w:rFonts w:ascii="Arial" w:hAnsi="Arial" w:cs="Arial"/>
      <w:b/>
      <w:bCs/>
      <w:i/>
      <w:iCs/>
      <w:sz w:val="22"/>
      <w:szCs w:val="24"/>
      <w:lang w:val="fr-FR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819"/>
        <w:tab w:val="right" w:pos="9638"/>
      </w:tabs>
    </w:pPr>
  </w:style>
  <w:style w:type="paragraph" w:styleId="Footer">
    <w:name w:val="footer"/>
    <w:aliases w:val="Fusszeile"/>
    <w:basedOn w:val="Normal"/>
    <w:link w:val="FooterChar"/>
    <w:uiPriority w:val="99"/>
    <w:pPr>
      <w:tabs>
        <w:tab w:val="center" w:pos="4819"/>
        <w:tab w:val="right" w:pos="9638"/>
      </w:tabs>
    </w:pPr>
  </w:style>
  <w:style w:type="paragraph" w:styleId="FootnoteText">
    <w:name w:val="footnote text"/>
    <w:basedOn w:val="Normal"/>
    <w:semiHidden/>
    <w:rsid w:val="00667534"/>
    <w:rPr>
      <w:lang w:val="fr-FR" w:eastAsia="fr-FR"/>
    </w:rPr>
  </w:style>
  <w:style w:type="character" w:styleId="FootnoteReference">
    <w:name w:val="footnote reference"/>
    <w:semiHidden/>
    <w:rsid w:val="00667534"/>
    <w:rPr>
      <w:vertAlign w:val="superscript"/>
    </w:rPr>
  </w:style>
  <w:style w:type="paragraph" w:styleId="BodyText">
    <w:name w:val="Body Text"/>
    <w:basedOn w:val="Normal"/>
    <w:rsid w:val="00667534"/>
    <w:pPr>
      <w:jc w:val="both"/>
    </w:pPr>
    <w:rPr>
      <w:rFonts w:ascii="Arial" w:hAnsi="Arial" w:cs="Arial"/>
      <w:sz w:val="24"/>
      <w:szCs w:val="24"/>
      <w:lang w:val="fr-FR" w:eastAsia="fr-FR"/>
    </w:rPr>
  </w:style>
  <w:style w:type="paragraph" w:styleId="BlockText">
    <w:name w:val="Block Text"/>
    <w:basedOn w:val="Normal"/>
    <w:rsid w:val="00667534"/>
    <w:pPr>
      <w:ind w:left="181" w:right="249"/>
      <w:jc w:val="both"/>
    </w:pPr>
    <w:rPr>
      <w:rFonts w:ascii="Arial" w:hAnsi="Arial" w:cs="Arial"/>
      <w:sz w:val="24"/>
      <w:szCs w:val="24"/>
      <w:lang w:val="fr-FR" w:eastAsia="fr-FR"/>
    </w:rPr>
  </w:style>
  <w:style w:type="paragraph" w:styleId="BalloonText">
    <w:name w:val="Balloon Text"/>
    <w:basedOn w:val="Normal"/>
    <w:semiHidden/>
    <w:rsid w:val="005E526C"/>
    <w:rPr>
      <w:rFonts w:ascii="Tahoma" w:hAnsi="Tahoma" w:cs="Tahoma"/>
      <w:sz w:val="16"/>
      <w:szCs w:val="16"/>
    </w:rPr>
  </w:style>
  <w:style w:type="character" w:customStyle="1" w:styleId="FooterChar">
    <w:name w:val="Footer Char"/>
    <w:aliases w:val="Fusszeile Char"/>
    <w:link w:val="Footer"/>
    <w:uiPriority w:val="99"/>
    <w:rsid w:val="00EE1C31"/>
    <w:rPr>
      <w:lang w:val="it-IT" w:eastAsia="it-IT"/>
    </w:rPr>
  </w:style>
  <w:style w:type="character" w:styleId="PageNumber">
    <w:name w:val="page number"/>
    <w:rsid w:val="00EE1C31"/>
  </w:style>
  <w:style w:type="character" w:customStyle="1" w:styleId="Heading1Char">
    <w:name w:val="Heading 1 Char"/>
    <w:basedOn w:val="DefaultParagraphFont"/>
    <w:link w:val="Heading1"/>
    <w:rsid w:val="008E4BDF"/>
    <w:rPr>
      <w:rFonts w:ascii="Arial" w:hAnsi="Arial" w:cs="Arial"/>
      <w:b/>
      <w:bCs/>
      <w:caps/>
      <w:sz w:val="52"/>
      <w:szCs w:val="52"/>
      <w:u w:val="thick"/>
    </w:rPr>
  </w:style>
  <w:style w:type="paragraph" w:customStyle="1" w:styleId="Default">
    <w:name w:val="Default"/>
    <w:rsid w:val="00061CC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9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4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1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8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3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5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9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0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0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9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4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6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1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1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9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1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84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06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7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7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4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es%20documents\ATOS%20ORIGIN\Ent&#234;te%201%20page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C27607-6289-4992-A793-60B71B63B2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Entête 1 page.dot</Template>
  <TotalTime>25</TotalTime>
  <Pages>1</Pages>
  <Words>100</Words>
  <Characters>504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xxxxxxxxxxxxx</vt:lpstr>
    </vt:vector>
  </TitlesOfParts>
  <Company>Sema</Company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xxxxxxxxxxxxx</dc:title>
  <dc:creator>Sanaa Orfi</dc:creator>
  <cp:keywords>SLB-Private,</cp:keywords>
  <cp:lastModifiedBy>Reda WAHIB</cp:lastModifiedBy>
  <cp:revision>25</cp:revision>
  <cp:lastPrinted>2022-12-13T08:24:00Z</cp:lastPrinted>
  <dcterms:created xsi:type="dcterms:W3CDTF">2022-09-29T18:13:00Z</dcterms:created>
  <dcterms:modified xsi:type="dcterms:W3CDTF">2023-10-16T23:06:00Z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-level">
    <vt:lpwstr>SLB-Private</vt:lpwstr>
  </property>
  <property fmtid="{D5CDD505-2E9C-101B-9397-08002B2CF9AE}" pid="3" name="classification-date">
    <vt:lpwstr>21/01/2004</vt:lpwstr>
  </property>
  <property fmtid="{D5CDD505-2E9C-101B-9397-08002B2CF9AE}" pid="4" name="_AdHocReviewCycleID">
    <vt:i4>1176639326</vt:i4>
  </property>
  <property fmtid="{D5CDD505-2E9C-101B-9397-08002B2CF9AE}" pid="5" name="_NewReviewCycle">
    <vt:lpwstr/>
  </property>
  <property fmtid="{D5CDD505-2E9C-101B-9397-08002B2CF9AE}" pid="6" name="_EmailSubject">
    <vt:lpwstr>Lettre de déclaration</vt:lpwstr>
  </property>
  <property fmtid="{D5CDD505-2E9C-101B-9397-08002B2CF9AE}" pid="7" name="_AuthorEmail">
    <vt:lpwstr>kenza.rahali@atos.net</vt:lpwstr>
  </property>
  <property fmtid="{D5CDD505-2E9C-101B-9397-08002B2CF9AE}" pid="8" name="_AuthorEmailDisplayName">
    <vt:lpwstr>RAHALI, Kenza</vt:lpwstr>
  </property>
  <property fmtid="{D5CDD505-2E9C-101B-9397-08002B2CF9AE}" pid="9" name="_PreviousAdHocReviewCycleID">
    <vt:i4>-1657492578</vt:i4>
  </property>
  <property fmtid="{D5CDD505-2E9C-101B-9397-08002B2CF9AE}" pid="10" name="_ReviewingToolsShownOnce">
    <vt:lpwstr/>
  </property>
  <property fmtid="{D5CDD505-2E9C-101B-9397-08002B2CF9AE}" pid="11" name="MSIP_Label_e463cba9-5f6c-478d-9329-7b2295e4e8ed_Enabled">
    <vt:lpwstr>true</vt:lpwstr>
  </property>
  <property fmtid="{D5CDD505-2E9C-101B-9397-08002B2CF9AE}" pid="12" name="MSIP_Label_e463cba9-5f6c-478d-9329-7b2295e4e8ed_SetDate">
    <vt:lpwstr>2020-11-09T07:51:06Z</vt:lpwstr>
  </property>
  <property fmtid="{D5CDD505-2E9C-101B-9397-08002B2CF9AE}" pid="13" name="MSIP_Label_e463cba9-5f6c-478d-9329-7b2295e4e8ed_Method">
    <vt:lpwstr>Standard</vt:lpwstr>
  </property>
  <property fmtid="{D5CDD505-2E9C-101B-9397-08002B2CF9AE}" pid="14" name="MSIP_Label_e463cba9-5f6c-478d-9329-7b2295e4e8ed_Name">
    <vt:lpwstr>All Employees_2</vt:lpwstr>
  </property>
  <property fmtid="{D5CDD505-2E9C-101B-9397-08002B2CF9AE}" pid="15" name="MSIP_Label_e463cba9-5f6c-478d-9329-7b2295e4e8ed_SiteId">
    <vt:lpwstr>33440fc6-b7c7-412c-bb73-0e70b0198d5a</vt:lpwstr>
  </property>
  <property fmtid="{D5CDD505-2E9C-101B-9397-08002B2CF9AE}" pid="16" name="MSIP_Label_e463cba9-5f6c-478d-9329-7b2295e4e8ed_ActionId">
    <vt:lpwstr>8d0fd2b5-1842-4967-bd96-f199f0de5f45</vt:lpwstr>
  </property>
  <property fmtid="{D5CDD505-2E9C-101B-9397-08002B2CF9AE}" pid="17" name="MSIP_Label_e463cba9-5f6c-478d-9329-7b2295e4e8ed_ContentBits">
    <vt:lpwstr>0</vt:lpwstr>
  </property>
  <property fmtid="{D5CDD505-2E9C-101B-9397-08002B2CF9AE}" pid="18" name="GrammarlyDocumentId">
    <vt:lpwstr>9214bb72f1ce38a5da52ff97d59aa43f96c1f4e6db40bfe49e6e892c745f89c2</vt:lpwstr>
  </property>
</Properties>
</file>