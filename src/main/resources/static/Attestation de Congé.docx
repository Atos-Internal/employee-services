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E5DED" w14:textId="3DBD9778" w:rsidR="00733DAB" w:rsidRDefault="00733DAB" w:rsidP="00733DAB">
      <w:pPr>
        <w:pStyle w:val="Titre1"/>
        <w:rPr>
          <w:sz w:val="32"/>
          <w:szCs w:val="32"/>
          <w:u w:val="single"/>
        </w:rPr>
      </w:pPr>
    </w:p>
    <w:p w14:paraId="444634F3" w14:textId="1FF6E866" w:rsidR="00733DAB" w:rsidRPr="00CE7642" w:rsidRDefault="00733DAB" w:rsidP="00733DAB">
      <w:pPr>
        <w:pStyle w:val="Titre1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ATTESTATION de </w:t>
      </w:r>
      <w:r w:rsidR="009953E9">
        <w:rPr>
          <w:sz w:val="32"/>
          <w:szCs w:val="32"/>
          <w:u w:val="single"/>
        </w:rPr>
        <w:t>Congé</w:t>
      </w:r>
    </w:p>
    <w:p w14:paraId="546A1EAD" w14:textId="77777777" w:rsidR="00733DAB" w:rsidRPr="00CE7642" w:rsidRDefault="00733DAB" w:rsidP="00733DAB">
      <w:pPr>
        <w:spacing w:line="280" w:lineRule="atLeast"/>
        <w:jc w:val="both"/>
        <w:rPr>
          <w:rFonts w:ascii="Arial" w:hAnsi="Arial" w:cs="Arial"/>
          <w:lang w:val="fr-FR"/>
        </w:rPr>
      </w:pPr>
    </w:p>
    <w:p w14:paraId="0627A8DF" w14:textId="77777777" w:rsidR="00733DAB" w:rsidRDefault="00733DAB" w:rsidP="00733DAB">
      <w:pPr>
        <w:spacing w:line="280" w:lineRule="atLeast"/>
        <w:jc w:val="both"/>
        <w:rPr>
          <w:rFonts w:ascii="Arial" w:hAnsi="Arial" w:cs="Arial"/>
          <w:lang w:val="fr-FR"/>
        </w:rPr>
      </w:pPr>
    </w:p>
    <w:p w14:paraId="3A861435" w14:textId="77777777" w:rsidR="00733DAB" w:rsidRPr="00CE7642" w:rsidRDefault="00733DAB" w:rsidP="00733DAB">
      <w:pPr>
        <w:spacing w:line="280" w:lineRule="atLeast"/>
        <w:jc w:val="both"/>
        <w:rPr>
          <w:rFonts w:ascii="Arial" w:hAnsi="Arial" w:cs="Arial"/>
          <w:lang w:val="fr-FR"/>
        </w:rPr>
      </w:pPr>
    </w:p>
    <w:p w14:paraId="39283291" w14:textId="5D31743B" w:rsidR="00733DAB" w:rsidRPr="00DE020E" w:rsidRDefault="00C720AB" w:rsidP="00DE020E">
      <w:pPr>
        <w:tabs>
          <w:tab w:val="left" w:pos="5895"/>
        </w:tabs>
        <w:spacing w:line="280" w:lineRule="atLeast"/>
        <w:jc w:val="both"/>
        <w:rPr>
          <w:rFonts w:ascii="Arial" w:hAnsi="Arial" w:cs="Arial"/>
          <w:sz w:val="24"/>
          <w:szCs w:val="24"/>
        </w:rPr>
      </w:pPr>
      <w:r w:rsidRPr="00C720AB">
        <w:rPr>
          <w:rFonts w:ascii="Arial" w:hAnsi="Arial" w:cs="Arial"/>
          <w:sz w:val="24"/>
          <w:szCs w:val="24"/>
        </w:rPr>
        <w:t>Nous soussignés Société IT Services dont le siège social est situé à</w:t>
      </w:r>
      <w:r w:rsidR="0025224C">
        <w:rPr>
          <w:rFonts w:ascii="Arial" w:hAnsi="Arial" w:cs="Arial"/>
          <w:sz w:val="24"/>
          <w:szCs w:val="24"/>
        </w:rPr>
        <w:t xml:space="preserve"> </w:t>
      </w:r>
      <w:r w:rsidRPr="00C720AB">
        <w:rPr>
          <w:rFonts w:ascii="Arial" w:hAnsi="Arial" w:cs="Arial"/>
          <w:sz w:val="24"/>
          <w:szCs w:val="24"/>
        </w:rPr>
        <w:t>CASANEARSHORE PARK 1100 BD AL QODS SHORE 2 PLATEAU 1</w:t>
      </w:r>
      <w:r w:rsidR="00F90753">
        <w:rPr>
          <w:rFonts w:ascii="Arial" w:hAnsi="Arial" w:cs="Arial"/>
          <w:sz w:val="24"/>
          <w:szCs w:val="24"/>
        </w:rPr>
        <w:t>S</w:t>
      </w:r>
      <w:r w:rsidRPr="00C720AB">
        <w:rPr>
          <w:rFonts w:ascii="Arial" w:hAnsi="Arial" w:cs="Arial"/>
          <w:sz w:val="24"/>
          <w:szCs w:val="24"/>
        </w:rPr>
        <w:t xml:space="preserve"> M CASA – Casablanca, attestons par la présente que :</w:t>
      </w:r>
    </w:p>
    <w:p w14:paraId="013EF2B2" w14:textId="77777777" w:rsidR="00061CCC" w:rsidRDefault="00061CCC" w:rsidP="00061CCC">
      <w:pPr>
        <w:pStyle w:val="Default"/>
      </w:pPr>
    </w:p>
    <w:p w14:paraId="60DD8BEE" w14:textId="77777777" w:rsidR="00AD2E92" w:rsidRDefault="00AD2E92" w:rsidP="00AD2E92">
      <w:pPr>
        <w:pStyle w:val="Default"/>
      </w:pPr>
    </w:p>
    <w:p w14:paraId="49FD9550" w14:textId="4FF60212" w:rsidR="006B3A65" w:rsidRPr="00C76EF6" w:rsidRDefault="006B3A65" w:rsidP="00433808">
      <w:pPr>
        <w:ind w:right="-180"/>
        <w:jc w:val="center"/>
        <w:rPr>
          <w:rFonts w:ascii="Arial" w:hAnsi="Arial" w:cs="Arial"/>
          <w:b/>
          <w:bCs/>
          <w:color w:val="000000"/>
          <w:sz w:val="23"/>
          <w:szCs w:val="23"/>
          <w:lang w:val="fr-FR" w:eastAsia="fr-FR"/>
        </w:rPr>
      </w:pPr>
      <w:proofErr w:type="spellStart"/>
      <w:r w:rsidRPr="00C76EF6">
        <w:rPr>
          <w:rFonts w:ascii="Arial" w:hAnsi="Arial" w:cs="Arial"/>
          <w:b/>
          <w:bCs/>
          <w:color w:val="000000"/>
          <w:sz w:val="23"/>
          <w:szCs w:val="23"/>
          <w:lang w:val="fr-FR" w:eastAsia="fr-FR"/>
        </w:rPr>
        <w:t>M</w:t>
      </w:r>
      <w:r w:rsidR="00433808">
        <w:rPr>
          <w:rFonts w:ascii="Arial" w:hAnsi="Arial" w:cs="Arial"/>
          <w:b/>
          <w:bCs/>
          <w:color w:val="000000"/>
          <w:sz w:val="23"/>
          <w:szCs w:val="23"/>
          <w:lang w:val="fr-FR" w:eastAsia="fr-FR"/>
        </w:rPr>
        <w:t>me</w:t>
      </w:r>
      <w:r w:rsidR="00182A43" w:rsidRPr="00C76EF6">
        <w:rPr>
          <w:rFonts w:ascii="Arial" w:hAnsi="Arial" w:cs="Arial"/>
          <w:b/>
          <w:bCs/>
          <w:color w:val="000000"/>
          <w:sz w:val="23"/>
          <w:szCs w:val="23"/>
          <w:lang w:val="fr-FR" w:eastAsia="fr-FR"/>
        </w:rPr>
        <w:t>.</w:t>
      </w:r>
      <w:r w:rsidR="00B1786C">
        <w:rPr>
          <w:rFonts w:ascii="Arial" w:hAnsi="Arial" w:cs="Arial"/>
          <w:b/>
          <w:bCs/>
          <w:color w:val="000000"/>
          <w:sz w:val="23"/>
          <w:szCs w:val="23"/>
          <w:lang w:val="fr-FR" w:eastAsia="fr-FR"/>
        </w:rPr>
        <w:t>M</w:t>
      </w:r>
      <w:proofErr w:type="spellEnd"/>
      <w:r w:rsidR="00B1786C">
        <w:rPr>
          <w:rFonts w:ascii="Arial" w:hAnsi="Arial" w:cs="Arial"/>
          <w:b/>
          <w:bCs/>
          <w:color w:val="000000"/>
          <w:sz w:val="23"/>
          <w:szCs w:val="23"/>
          <w:lang w:val="fr-FR" w:eastAsia="fr-FR"/>
        </w:rPr>
        <w:t>………</w:t>
      </w:r>
    </w:p>
    <w:p w14:paraId="2055FCC6" w14:textId="77777777" w:rsidR="006B3A65" w:rsidRPr="00C76EF6" w:rsidRDefault="006B3A65" w:rsidP="006B3A65">
      <w:pPr>
        <w:ind w:right="-180"/>
        <w:jc w:val="both"/>
        <w:rPr>
          <w:rFonts w:ascii="Arial" w:hAnsi="Arial" w:cs="Arial"/>
          <w:b/>
          <w:bCs/>
          <w:color w:val="000000"/>
          <w:sz w:val="23"/>
          <w:szCs w:val="23"/>
          <w:lang w:val="fr-FR" w:eastAsia="fr-FR"/>
        </w:rPr>
      </w:pPr>
    </w:p>
    <w:p w14:paraId="1DCF0230" w14:textId="4F0DD0C5" w:rsidR="006B3A65" w:rsidRPr="00D25852" w:rsidRDefault="006B3A65" w:rsidP="006B3A65">
      <w:pPr>
        <w:ind w:right="-180"/>
        <w:jc w:val="both"/>
        <w:rPr>
          <w:rFonts w:ascii="Arial" w:hAnsi="Arial" w:cs="Arial"/>
          <w:color w:val="000000"/>
          <w:sz w:val="24"/>
          <w:szCs w:val="24"/>
          <w:lang w:val="fr-FR" w:eastAsia="fr-FR"/>
        </w:rPr>
      </w:pPr>
      <w:r w:rsidRPr="00D25852">
        <w:rPr>
          <w:rFonts w:ascii="Arial" w:hAnsi="Arial" w:cs="Arial"/>
          <w:color w:val="000000"/>
          <w:sz w:val="24"/>
          <w:szCs w:val="24"/>
          <w:lang w:val="fr-FR" w:eastAsia="fr-FR"/>
        </w:rPr>
        <w:t>Travaillant au sein de notre société en tant qu</w:t>
      </w:r>
      <w:r w:rsidR="006D5218">
        <w:rPr>
          <w:rFonts w:ascii="Arial" w:hAnsi="Arial" w:cs="Arial"/>
          <w:color w:val="000000"/>
          <w:sz w:val="24"/>
          <w:szCs w:val="24"/>
          <w:lang w:val="fr-FR" w:eastAsia="fr-FR"/>
        </w:rPr>
        <w:t>e</w:t>
      </w:r>
      <w:r w:rsidRPr="00D25852">
        <w:rPr>
          <w:rFonts w:ascii="Arial" w:hAnsi="Arial" w:cs="Arial"/>
          <w:color w:val="000000"/>
          <w:sz w:val="24"/>
          <w:szCs w:val="24"/>
          <w:lang w:val="fr-FR" w:eastAsia="fr-FR"/>
        </w:rPr>
        <w:t xml:space="preserve"> </w:t>
      </w:r>
      <w:r w:rsidR="00B1786C">
        <w:rPr>
          <w:rFonts w:ascii="Arial" w:hAnsi="Arial" w:cs="Arial"/>
          <w:b/>
          <w:bCs/>
          <w:color w:val="000000"/>
          <w:sz w:val="24"/>
          <w:szCs w:val="24"/>
          <w:lang w:val="fr-FR" w:eastAsia="fr-FR"/>
        </w:rPr>
        <w:t>…………….</w:t>
      </w:r>
      <w:r w:rsidR="006E44B7">
        <w:rPr>
          <w:rFonts w:ascii="Arial" w:hAnsi="Arial" w:cs="Arial"/>
          <w:b/>
          <w:bCs/>
          <w:color w:val="000000"/>
          <w:sz w:val="24"/>
          <w:szCs w:val="24"/>
          <w:lang w:val="fr-FR" w:eastAsia="fr-FR"/>
        </w:rPr>
        <w:t xml:space="preserve"> </w:t>
      </w:r>
      <w:proofErr w:type="gramStart"/>
      <w:r w:rsidRPr="00D25852">
        <w:rPr>
          <w:rFonts w:ascii="Arial" w:hAnsi="Arial" w:cs="Arial"/>
          <w:color w:val="000000"/>
          <w:sz w:val="24"/>
          <w:szCs w:val="24"/>
          <w:lang w:val="fr-FR" w:eastAsia="fr-FR"/>
        </w:rPr>
        <w:t>sera</w:t>
      </w:r>
      <w:proofErr w:type="gramEnd"/>
      <w:r w:rsidRPr="00D25852">
        <w:rPr>
          <w:rFonts w:ascii="Arial" w:hAnsi="Arial" w:cs="Arial"/>
          <w:color w:val="000000"/>
          <w:sz w:val="24"/>
          <w:szCs w:val="24"/>
          <w:lang w:val="fr-FR" w:eastAsia="fr-FR"/>
        </w:rPr>
        <w:t xml:space="preserve"> en congé payé </w:t>
      </w:r>
      <w:r w:rsidR="004E710E" w:rsidRPr="00D25852">
        <w:rPr>
          <w:rFonts w:ascii="Arial" w:hAnsi="Arial" w:cs="Arial"/>
          <w:color w:val="000000"/>
          <w:sz w:val="24"/>
          <w:szCs w:val="24"/>
          <w:lang w:val="fr-FR" w:eastAsia="fr-FR"/>
        </w:rPr>
        <w:t>du</w:t>
      </w:r>
      <w:r w:rsidR="000C65F9">
        <w:rPr>
          <w:rFonts w:ascii="Arial" w:hAnsi="Arial" w:cs="Arial"/>
          <w:color w:val="000000"/>
          <w:sz w:val="24"/>
          <w:szCs w:val="24"/>
          <w:lang w:val="fr-FR" w:eastAsia="fr-FR"/>
        </w:rPr>
        <w:t xml:space="preserve"> </w:t>
      </w:r>
      <w:r w:rsidR="00B1786C">
        <w:rPr>
          <w:rFonts w:ascii="Arial" w:hAnsi="Arial" w:cs="Arial"/>
          <w:b/>
          <w:bCs/>
          <w:color w:val="000000"/>
          <w:sz w:val="24"/>
          <w:szCs w:val="24"/>
          <w:lang w:val="fr-FR" w:eastAsia="fr-FR"/>
        </w:rPr>
        <w:t>….</w:t>
      </w:r>
      <w:r w:rsidR="00C76EF6">
        <w:rPr>
          <w:rFonts w:ascii="Arial" w:hAnsi="Arial" w:cs="Arial"/>
          <w:b/>
          <w:bCs/>
          <w:color w:val="000000"/>
          <w:sz w:val="24"/>
          <w:szCs w:val="24"/>
          <w:lang w:val="fr-FR" w:eastAsia="fr-FR"/>
        </w:rPr>
        <w:t>/</w:t>
      </w:r>
      <w:r w:rsidR="00B1786C">
        <w:rPr>
          <w:rFonts w:ascii="Arial" w:hAnsi="Arial" w:cs="Arial"/>
          <w:b/>
          <w:bCs/>
          <w:color w:val="000000"/>
          <w:sz w:val="24"/>
          <w:szCs w:val="24"/>
          <w:lang w:val="fr-FR" w:eastAsia="fr-FR"/>
        </w:rPr>
        <w:t>….</w:t>
      </w:r>
      <w:r w:rsidR="00C76EF6">
        <w:rPr>
          <w:rFonts w:ascii="Arial" w:hAnsi="Arial" w:cs="Arial"/>
          <w:b/>
          <w:bCs/>
          <w:color w:val="000000"/>
          <w:sz w:val="24"/>
          <w:szCs w:val="24"/>
          <w:lang w:val="fr-FR" w:eastAsia="fr-FR"/>
        </w:rPr>
        <w:t>/</w:t>
      </w:r>
      <w:r w:rsidR="00B1786C">
        <w:rPr>
          <w:rFonts w:ascii="Arial" w:hAnsi="Arial" w:cs="Arial"/>
          <w:b/>
          <w:bCs/>
          <w:color w:val="000000"/>
          <w:sz w:val="24"/>
          <w:szCs w:val="24"/>
          <w:lang w:val="fr-FR" w:eastAsia="fr-FR"/>
        </w:rPr>
        <w:t>……</w:t>
      </w:r>
      <w:r w:rsidR="003C7BEE">
        <w:rPr>
          <w:rFonts w:ascii="Arial" w:hAnsi="Arial" w:cs="Arial"/>
          <w:b/>
          <w:bCs/>
          <w:color w:val="000000"/>
          <w:sz w:val="24"/>
          <w:szCs w:val="24"/>
          <w:lang w:val="fr-FR" w:eastAsia="fr-FR"/>
        </w:rPr>
        <w:t xml:space="preserve"> </w:t>
      </w:r>
      <w:r w:rsidRPr="00D25852">
        <w:rPr>
          <w:rFonts w:ascii="Arial" w:hAnsi="Arial" w:cs="Arial"/>
          <w:color w:val="000000"/>
          <w:sz w:val="24"/>
          <w:szCs w:val="24"/>
          <w:lang w:val="fr-FR" w:eastAsia="fr-FR"/>
        </w:rPr>
        <w:t>au</w:t>
      </w:r>
      <w:r w:rsidR="00C76EF6">
        <w:rPr>
          <w:rFonts w:ascii="Arial" w:hAnsi="Arial" w:cs="Arial"/>
          <w:color w:val="000000"/>
          <w:sz w:val="24"/>
          <w:szCs w:val="24"/>
          <w:lang w:val="fr-FR" w:eastAsia="fr-FR"/>
        </w:rPr>
        <w:t xml:space="preserve"> </w:t>
      </w:r>
      <w:r w:rsidR="00B1786C">
        <w:rPr>
          <w:rFonts w:ascii="Arial" w:hAnsi="Arial" w:cs="Arial"/>
          <w:color w:val="000000"/>
          <w:sz w:val="24"/>
          <w:szCs w:val="24"/>
          <w:lang w:val="fr-FR" w:eastAsia="fr-FR"/>
        </w:rPr>
        <w:t>….</w:t>
      </w:r>
      <w:r w:rsidR="00C76EF6" w:rsidRPr="00C76EF6">
        <w:rPr>
          <w:rFonts w:ascii="Arial" w:hAnsi="Arial" w:cs="Arial"/>
          <w:b/>
          <w:bCs/>
          <w:color w:val="000000"/>
          <w:sz w:val="24"/>
          <w:szCs w:val="24"/>
          <w:lang w:val="fr-FR" w:eastAsia="fr-FR"/>
        </w:rPr>
        <w:t>/</w:t>
      </w:r>
      <w:r w:rsidR="00B1786C">
        <w:rPr>
          <w:rFonts w:ascii="Arial" w:hAnsi="Arial" w:cs="Arial"/>
          <w:b/>
          <w:bCs/>
          <w:color w:val="000000"/>
          <w:sz w:val="24"/>
          <w:szCs w:val="24"/>
          <w:lang w:val="fr-FR" w:eastAsia="fr-FR"/>
        </w:rPr>
        <w:t>…..</w:t>
      </w:r>
      <w:r w:rsidR="00F4762F" w:rsidRPr="00C76EF6">
        <w:rPr>
          <w:rFonts w:ascii="Arial" w:hAnsi="Arial" w:cs="Arial"/>
          <w:b/>
          <w:bCs/>
          <w:color w:val="000000"/>
          <w:sz w:val="24"/>
          <w:szCs w:val="24"/>
          <w:lang w:val="fr-FR" w:eastAsia="fr-FR"/>
        </w:rPr>
        <w:t>/</w:t>
      </w:r>
      <w:r w:rsidR="00B1786C">
        <w:rPr>
          <w:rFonts w:ascii="Arial" w:hAnsi="Arial" w:cs="Arial"/>
          <w:b/>
          <w:bCs/>
          <w:color w:val="000000"/>
          <w:sz w:val="24"/>
          <w:szCs w:val="24"/>
          <w:lang w:val="fr-FR" w:eastAsia="fr-FR"/>
        </w:rPr>
        <w:t>……</w:t>
      </w:r>
      <w:r w:rsidRPr="00D25852">
        <w:rPr>
          <w:rFonts w:ascii="Arial" w:hAnsi="Arial" w:cs="Arial"/>
          <w:color w:val="000000"/>
          <w:sz w:val="24"/>
          <w:szCs w:val="24"/>
          <w:lang w:val="fr-FR" w:eastAsia="fr-FR"/>
        </w:rPr>
        <w:t>.</w:t>
      </w:r>
    </w:p>
    <w:p w14:paraId="29939F24" w14:textId="77777777" w:rsidR="006B3A65" w:rsidRPr="006B3A65" w:rsidRDefault="006B3A65" w:rsidP="006B3A65">
      <w:pPr>
        <w:ind w:right="-180"/>
        <w:jc w:val="both"/>
        <w:rPr>
          <w:rFonts w:ascii="Arial" w:hAnsi="Arial" w:cs="Arial"/>
          <w:color w:val="000000"/>
          <w:sz w:val="23"/>
          <w:szCs w:val="23"/>
          <w:lang w:val="fr-FR" w:eastAsia="fr-FR"/>
        </w:rPr>
      </w:pPr>
    </w:p>
    <w:p w14:paraId="1F4CE84B" w14:textId="77777777" w:rsidR="006B3A65" w:rsidRPr="006B3A65" w:rsidRDefault="006B3A65" w:rsidP="006B3A65">
      <w:pPr>
        <w:ind w:right="-180"/>
        <w:jc w:val="both"/>
        <w:rPr>
          <w:rFonts w:ascii="Arial" w:hAnsi="Arial" w:cs="Arial"/>
          <w:color w:val="000000"/>
          <w:sz w:val="23"/>
          <w:szCs w:val="23"/>
          <w:lang w:val="fr-FR" w:eastAsia="fr-FR"/>
        </w:rPr>
      </w:pPr>
    </w:p>
    <w:p w14:paraId="77DE967F" w14:textId="77777777" w:rsidR="00156C8D" w:rsidRPr="00C94BC2" w:rsidRDefault="00156C8D" w:rsidP="00AD2E92">
      <w:pPr>
        <w:ind w:right="-180"/>
        <w:jc w:val="both"/>
        <w:rPr>
          <w:rFonts w:ascii="Arial" w:hAnsi="Arial" w:cs="Arial"/>
          <w:b/>
          <w:sz w:val="24"/>
        </w:rPr>
      </w:pPr>
    </w:p>
    <w:p w14:paraId="1BAE3060" w14:textId="77777777" w:rsidR="00733DAB" w:rsidRDefault="00733DAB" w:rsidP="00733DAB">
      <w:pPr>
        <w:spacing w:line="280" w:lineRule="atLeast"/>
        <w:jc w:val="both"/>
        <w:rPr>
          <w:rFonts w:ascii="Arial" w:hAnsi="Arial" w:cs="Arial"/>
          <w:sz w:val="24"/>
          <w:szCs w:val="24"/>
          <w:lang w:val="fr-FR"/>
        </w:rPr>
      </w:pPr>
      <w:r w:rsidRPr="00CE7642">
        <w:rPr>
          <w:rFonts w:ascii="Arial" w:hAnsi="Arial" w:cs="Arial"/>
          <w:sz w:val="24"/>
          <w:szCs w:val="24"/>
          <w:lang w:val="fr-FR"/>
        </w:rPr>
        <w:t>La présente attestation est délivrée</w:t>
      </w:r>
      <w:r>
        <w:rPr>
          <w:rFonts w:ascii="Arial" w:hAnsi="Arial" w:cs="Arial"/>
          <w:sz w:val="24"/>
          <w:szCs w:val="24"/>
          <w:lang w:val="fr-FR"/>
        </w:rPr>
        <w:t xml:space="preserve"> à l’intéressé</w:t>
      </w:r>
      <w:r w:rsidRPr="00CE7642">
        <w:rPr>
          <w:rFonts w:ascii="Arial" w:hAnsi="Arial" w:cs="Arial"/>
          <w:sz w:val="24"/>
          <w:szCs w:val="24"/>
          <w:lang w:val="fr-FR"/>
        </w:rPr>
        <w:t xml:space="preserve"> pour servir et valoir ce que de droi</w:t>
      </w:r>
      <w:r>
        <w:rPr>
          <w:rFonts w:ascii="Arial" w:hAnsi="Arial" w:cs="Arial"/>
          <w:sz w:val="24"/>
          <w:szCs w:val="24"/>
          <w:lang w:val="fr-FR"/>
        </w:rPr>
        <w:t>t.</w:t>
      </w:r>
    </w:p>
    <w:p w14:paraId="18D5F800" w14:textId="0A2F9FA0" w:rsidR="00733DAB" w:rsidRDefault="00733DAB" w:rsidP="00733DAB">
      <w:pPr>
        <w:spacing w:line="280" w:lineRule="atLeast"/>
        <w:jc w:val="both"/>
        <w:rPr>
          <w:rFonts w:ascii="Arial" w:hAnsi="Arial" w:cs="Arial"/>
          <w:sz w:val="24"/>
          <w:szCs w:val="24"/>
          <w:lang w:val="fr-FR"/>
        </w:rPr>
      </w:pPr>
    </w:p>
    <w:p w14:paraId="600B8235" w14:textId="3002A9F6" w:rsidR="00E70E64" w:rsidRDefault="00E70E64" w:rsidP="00733DAB">
      <w:pPr>
        <w:spacing w:line="280" w:lineRule="atLeast"/>
        <w:jc w:val="both"/>
        <w:rPr>
          <w:rFonts w:ascii="Arial" w:hAnsi="Arial" w:cs="Arial"/>
          <w:sz w:val="24"/>
          <w:szCs w:val="24"/>
          <w:lang w:val="fr-FR"/>
        </w:rPr>
      </w:pPr>
    </w:p>
    <w:p w14:paraId="713F0580" w14:textId="19C2F61D" w:rsidR="0052084C" w:rsidRDefault="0052084C" w:rsidP="00733DAB">
      <w:pPr>
        <w:spacing w:line="280" w:lineRule="atLeast"/>
        <w:jc w:val="both"/>
        <w:rPr>
          <w:rFonts w:ascii="Arial" w:hAnsi="Arial" w:cs="Arial"/>
          <w:sz w:val="24"/>
          <w:szCs w:val="24"/>
          <w:lang w:val="fr-FR"/>
        </w:rPr>
      </w:pPr>
    </w:p>
    <w:p w14:paraId="67687EB0" w14:textId="2ED12312" w:rsidR="0052084C" w:rsidRDefault="0052084C" w:rsidP="00733DAB">
      <w:pPr>
        <w:spacing w:line="280" w:lineRule="atLeast"/>
        <w:jc w:val="both"/>
        <w:rPr>
          <w:rFonts w:ascii="Arial" w:hAnsi="Arial" w:cs="Arial"/>
          <w:sz w:val="24"/>
          <w:szCs w:val="24"/>
          <w:lang w:val="fr-FR"/>
        </w:rPr>
      </w:pPr>
    </w:p>
    <w:p w14:paraId="283B2A0E" w14:textId="7602049E" w:rsidR="0052084C" w:rsidRDefault="0052084C" w:rsidP="00733DAB">
      <w:pPr>
        <w:spacing w:line="280" w:lineRule="atLeast"/>
        <w:jc w:val="both"/>
        <w:rPr>
          <w:rFonts w:ascii="Arial" w:hAnsi="Arial" w:cs="Arial"/>
          <w:sz w:val="24"/>
          <w:szCs w:val="24"/>
          <w:lang w:val="fr-FR"/>
        </w:rPr>
      </w:pPr>
    </w:p>
    <w:p w14:paraId="3E8241FE" w14:textId="77777777" w:rsidR="0052084C" w:rsidRDefault="0052084C" w:rsidP="00733DAB">
      <w:pPr>
        <w:spacing w:line="280" w:lineRule="atLeast"/>
        <w:jc w:val="both"/>
        <w:rPr>
          <w:rFonts w:ascii="Arial" w:hAnsi="Arial" w:cs="Arial"/>
          <w:sz w:val="24"/>
          <w:szCs w:val="24"/>
          <w:lang w:val="fr-FR"/>
        </w:rPr>
      </w:pPr>
    </w:p>
    <w:p w14:paraId="6397E34D" w14:textId="44E4B407" w:rsidR="00733DAB" w:rsidRDefault="00733DAB" w:rsidP="00733DAB">
      <w:pPr>
        <w:spacing w:line="280" w:lineRule="atLeast"/>
        <w:rPr>
          <w:rFonts w:ascii="Arial" w:hAnsi="Arial" w:cs="Arial"/>
          <w:sz w:val="24"/>
          <w:szCs w:val="24"/>
          <w:lang w:val="fr-FR"/>
        </w:rPr>
      </w:pPr>
    </w:p>
    <w:p w14:paraId="54F7EFDE" w14:textId="7F9CED39" w:rsidR="00733DAB" w:rsidRPr="00892617" w:rsidRDefault="00733DAB" w:rsidP="00733DAB">
      <w:pPr>
        <w:tabs>
          <w:tab w:val="left" w:pos="4678"/>
          <w:tab w:val="left" w:pos="4820"/>
        </w:tabs>
        <w:jc w:val="center"/>
        <w:rPr>
          <w:rFonts w:ascii="Arial" w:hAnsi="Arial" w:cs="Arial"/>
          <w:sz w:val="22"/>
          <w:szCs w:val="22"/>
          <w:lang w:val="en-US" w:eastAsia="fr-FR"/>
        </w:rPr>
      </w:pPr>
      <w:r w:rsidRPr="00275406">
        <w:rPr>
          <w:rFonts w:ascii="Arial" w:hAnsi="Arial"/>
          <w:b/>
          <w:sz w:val="24"/>
          <w:lang w:val="fr-FR"/>
        </w:rPr>
        <w:t xml:space="preserve">                                                                       </w:t>
      </w:r>
      <w:r w:rsidRPr="00892617">
        <w:rPr>
          <w:rFonts w:ascii="Arial" w:hAnsi="Arial"/>
          <w:b/>
          <w:sz w:val="24"/>
          <w:lang w:val="en-US"/>
        </w:rPr>
        <w:t xml:space="preserve">Casablanca </w:t>
      </w:r>
      <w:r w:rsidRPr="00892617">
        <w:rPr>
          <w:rFonts w:ascii="Arial" w:hAnsi="Arial" w:cs="Arial"/>
          <w:b/>
          <w:bCs/>
          <w:sz w:val="22"/>
          <w:szCs w:val="22"/>
          <w:lang w:val="en-US"/>
        </w:rPr>
        <w:t xml:space="preserve">le </w:t>
      </w:r>
      <w:r>
        <w:rPr>
          <w:rFonts w:ascii="Arial" w:hAnsi="Arial" w:cs="Arial"/>
          <w:b/>
          <w:bCs/>
          <w:sz w:val="22"/>
          <w:szCs w:val="22"/>
          <w:lang w:val="fr-FR"/>
        </w:rPr>
        <w:fldChar w:fldCharType="begin"/>
      </w:r>
      <w:r>
        <w:rPr>
          <w:rFonts w:ascii="Arial" w:hAnsi="Arial" w:cs="Arial"/>
          <w:b/>
          <w:bCs/>
          <w:sz w:val="22"/>
          <w:szCs w:val="22"/>
          <w:lang w:val="fr-FR"/>
        </w:rPr>
        <w:instrText xml:space="preserve"> DATE  </w:instrText>
      </w:r>
      <w:r>
        <w:rPr>
          <w:rFonts w:ascii="Arial" w:hAnsi="Arial" w:cs="Arial"/>
          <w:b/>
          <w:bCs/>
          <w:sz w:val="22"/>
          <w:szCs w:val="22"/>
          <w:lang w:val="fr-FR"/>
        </w:rPr>
        <w:fldChar w:fldCharType="separate"/>
      </w:r>
      <w:r w:rsidR="00A627AB">
        <w:rPr>
          <w:rFonts w:ascii="Arial" w:hAnsi="Arial" w:cs="Arial"/>
          <w:b/>
          <w:bCs/>
          <w:noProof/>
          <w:sz w:val="22"/>
          <w:szCs w:val="22"/>
          <w:lang w:val="fr-FR"/>
        </w:rPr>
        <w:t>04/07/2023</w:t>
      </w:r>
      <w:r>
        <w:rPr>
          <w:rFonts w:ascii="Arial" w:hAnsi="Arial" w:cs="Arial"/>
          <w:b/>
          <w:bCs/>
          <w:sz w:val="22"/>
          <w:szCs w:val="22"/>
          <w:lang w:val="fr-FR"/>
        </w:rPr>
        <w:fldChar w:fldCharType="end"/>
      </w:r>
    </w:p>
    <w:p w14:paraId="46B9EAE5" w14:textId="77777777" w:rsidR="00733DAB" w:rsidRDefault="00733DAB" w:rsidP="00733DAB">
      <w:pPr>
        <w:spacing w:line="280" w:lineRule="atLeast"/>
        <w:rPr>
          <w:rFonts w:ascii="Arial" w:hAnsi="Arial"/>
        </w:rPr>
      </w:pPr>
    </w:p>
    <w:p w14:paraId="65752576" w14:textId="0C2C9BCC" w:rsidR="00733DAB" w:rsidRPr="00892617" w:rsidRDefault="00733DAB" w:rsidP="00733DAB">
      <w:pPr>
        <w:rPr>
          <w:rFonts w:ascii="Arial" w:hAnsi="Arial"/>
          <w:b/>
          <w:sz w:val="24"/>
          <w:lang w:val="en-US"/>
        </w:rPr>
      </w:pPr>
    </w:p>
    <w:p w14:paraId="6FB08142" w14:textId="71B6FF03" w:rsidR="006854E7" w:rsidRPr="001F66F1" w:rsidRDefault="00733DAB" w:rsidP="00806D94">
      <w:pPr>
        <w:tabs>
          <w:tab w:val="left" w:pos="3240"/>
          <w:tab w:val="left" w:pos="4536"/>
        </w:tabs>
        <w:jc w:val="center"/>
        <w:rPr>
          <w:lang w:val="en-US"/>
        </w:rPr>
      </w:pPr>
      <w:r w:rsidRPr="00892617">
        <w:rPr>
          <w:rFonts w:ascii="Arial" w:hAnsi="Arial" w:cs="Arial"/>
          <w:b/>
          <w:bCs/>
          <w:sz w:val="22"/>
          <w:szCs w:val="22"/>
          <w:lang w:val="en-US"/>
        </w:rPr>
        <w:t xml:space="preserve">                                                            </w:t>
      </w:r>
    </w:p>
    <w:p w14:paraId="334D18AE" w14:textId="14620D14" w:rsidR="00892617" w:rsidRPr="00892617" w:rsidRDefault="00806D94" w:rsidP="00892617">
      <w:r>
        <w:rPr>
          <w:noProof/>
          <w:sz w:val="24"/>
          <w:szCs w:val="24"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B5B138" wp14:editId="36EDCD5D">
                <wp:simplePos x="0" y="0"/>
                <wp:positionH relativeFrom="margin">
                  <wp:posOffset>3676650</wp:posOffset>
                </wp:positionH>
                <wp:positionV relativeFrom="paragraph">
                  <wp:posOffset>121920</wp:posOffset>
                </wp:positionV>
                <wp:extent cx="1939925" cy="618490"/>
                <wp:effectExtent l="0" t="0" r="20320" b="12700"/>
                <wp:wrapSquare wrapText="bothSides"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9925" cy="618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C881D" w14:textId="77777777" w:rsidR="00806D94" w:rsidRDefault="00806D94" w:rsidP="00806D9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La Direction des Ressources Humaines</w:t>
                            </w:r>
                          </w:p>
                          <w:p w14:paraId="3CDE810D" w14:textId="77777777" w:rsidR="00806D94" w:rsidRDefault="00806D94" w:rsidP="00806D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B5B138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289.5pt;margin-top:9.6pt;width:152.75pt;height:48.7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" strokecolor="white [3212]">
                <v:textbox style="mso-fit-shape-to-text:t">
                  <w:txbxContent>
                    <w:p w14:paraId="145C881D" w14:textId="77777777" w:rsidR="00806D94" w:rsidRDefault="00806D94" w:rsidP="00806D9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La Direction des Ressources Humaines</w:t>
                      </w:r>
                    </w:p>
                    <w:p w14:paraId="3CDE810D" w14:textId="77777777" w:rsidR="00806D94" w:rsidRDefault="00806D94" w:rsidP="00806D94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9DE3025" w14:textId="733AA712" w:rsidR="00892617" w:rsidRPr="00892617" w:rsidRDefault="00892617" w:rsidP="00B45796">
      <w:pPr>
        <w:tabs>
          <w:tab w:val="left" w:pos="3440"/>
        </w:tabs>
      </w:pPr>
    </w:p>
    <w:sectPr w:rsidR="00892617" w:rsidRPr="00892617" w:rsidSect="006854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7" w:h="16839" w:code="9"/>
      <w:pgMar w:top="2665" w:right="1418" w:bottom="2552" w:left="1418" w:header="851" w:footer="85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47372" w14:textId="77777777" w:rsidR="006D1AC0" w:rsidRDefault="006D1AC0">
      <w:r>
        <w:separator/>
      </w:r>
    </w:p>
  </w:endnote>
  <w:endnote w:type="continuationSeparator" w:id="0">
    <w:p w14:paraId="68E4531A" w14:textId="77777777" w:rsidR="006D1AC0" w:rsidRDefault="006D1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66083" w14:textId="77777777" w:rsidR="00A627AB" w:rsidRDefault="00A627A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2ADE4" w14:textId="2C7CA2F0" w:rsidR="00DE794D" w:rsidRPr="00A627AB" w:rsidRDefault="00DE794D" w:rsidP="00DE794D">
    <w:pPr>
      <w:pStyle w:val="Pieddepage"/>
      <w:jc w:val="center"/>
      <w:rPr>
        <w:b/>
        <w:color w:val="0070C0"/>
        <w:lang w:val="fr-FR"/>
      </w:rPr>
    </w:pPr>
    <w:r w:rsidRPr="00A627AB">
      <w:rPr>
        <w:b/>
        <w:color w:val="0070C0"/>
        <w:lang w:val="fr-FR"/>
      </w:rPr>
      <w:t>IT SERVICE</w:t>
    </w:r>
    <w:r w:rsidR="00787B00" w:rsidRPr="00A627AB">
      <w:rPr>
        <w:b/>
        <w:color w:val="0070C0"/>
        <w:lang w:val="fr-FR"/>
      </w:rPr>
      <w:t>S</w:t>
    </w:r>
    <w:r w:rsidRPr="00A627AB">
      <w:rPr>
        <w:b/>
        <w:color w:val="0070C0"/>
        <w:lang w:val="fr-FR"/>
      </w:rPr>
      <w:t xml:space="preserve"> SARL </w:t>
    </w:r>
  </w:p>
  <w:p w14:paraId="0145DB80" w14:textId="77777777" w:rsidR="00DE794D" w:rsidRPr="00A627AB" w:rsidRDefault="00DE794D" w:rsidP="00DE794D">
    <w:pPr>
      <w:pStyle w:val="Pieddepage"/>
      <w:jc w:val="center"/>
      <w:rPr>
        <w:color w:val="0070C0"/>
        <w:sz w:val="18"/>
        <w:szCs w:val="18"/>
        <w:lang w:val="fr-FR"/>
      </w:rPr>
    </w:pPr>
    <w:r w:rsidRPr="00A627AB">
      <w:rPr>
        <w:color w:val="0070C0"/>
        <w:sz w:val="18"/>
        <w:szCs w:val="18"/>
        <w:lang w:val="fr-FR"/>
      </w:rPr>
      <w:t>Siège Social :</w:t>
    </w:r>
  </w:p>
  <w:p w14:paraId="70025E8A" w14:textId="487F5CB4" w:rsidR="00DE794D" w:rsidRPr="00161C3E" w:rsidRDefault="00DE794D" w:rsidP="00DE794D">
    <w:pPr>
      <w:pStyle w:val="Pieddepage"/>
      <w:jc w:val="center"/>
      <w:rPr>
        <w:color w:val="0070C0"/>
        <w:sz w:val="18"/>
        <w:szCs w:val="18"/>
      </w:rPr>
    </w:pPr>
    <w:r w:rsidRPr="00A627AB">
      <w:rPr>
        <w:color w:val="0070C0"/>
        <w:sz w:val="18"/>
        <w:szCs w:val="18"/>
        <w:lang w:val="fr-FR"/>
      </w:rPr>
      <w:t xml:space="preserve"> </w:t>
    </w:r>
    <w:r w:rsidRPr="00542FF0">
      <w:rPr>
        <w:color w:val="0070C0"/>
        <w:sz w:val="18"/>
        <w:szCs w:val="18"/>
        <w:lang w:val="en-US"/>
      </w:rPr>
      <w:t>CASANEARSHORE PARK 1100 BD AL QODS SHORE 2</w:t>
    </w:r>
    <w:r>
      <w:rPr>
        <w:color w:val="0070C0"/>
        <w:sz w:val="18"/>
        <w:szCs w:val="18"/>
        <w:lang w:val="en-US"/>
      </w:rPr>
      <w:t xml:space="preserve"> </w:t>
    </w:r>
    <w:r w:rsidRPr="00542FF0">
      <w:rPr>
        <w:color w:val="0070C0"/>
        <w:sz w:val="18"/>
        <w:szCs w:val="18"/>
        <w:lang w:val="en-US"/>
      </w:rPr>
      <w:t>P</w:t>
    </w:r>
    <w:r>
      <w:rPr>
        <w:color w:val="0070C0"/>
        <w:sz w:val="18"/>
        <w:szCs w:val="18"/>
        <w:lang w:val="en-US"/>
      </w:rPr>
      <w:t>LATEAU 1</w:t>
    </w:r>
    <w:r w:rsidR="00B11EAE">
      <w:rPr>
        <w:color w:val="0070C0"/>
        <w:sz w:val="18"/>
        <w:szCs w:val="18"/>
        <w:lang w:val="en-US"/>
      </w:rPr>
      <w:t>S</w:t>
    </w:r>
    <w:r>
      <w:rPr>
        <w:color w:val="0070C0"/>
        <w:sz w:val="18"/>
        <w:szCs w:val="18"/>
        <w:lang w:val="en-US"/>
      </w:rPr>
      <w:t xml:space="preserve"> M CASA</w:t>
    </w:r>
    <w:r w:rsidRPr="00542FF0">
      <w:rPr>
        <w:color w:val="0070C0"/>
        <w:sz w:val="18"/>
        <w:szCs w:val="18"/>
        <w:lang w:val="en-US"/>
      </w:rPr>
      <w:t xml:space="preserve"> – Casablanca - MAROC</w:t>
    </w:r>
  </w:p>
  <w:p w14:paraId="25F1D84F" w14:textId="0D7F9E01" w:rsidR="00DE794D" w:rsidRPr="00161C3E" w:rsidRDefault="00DE794D" w:rsidP="00DE794D">
    <w:pPr>
      <w:pStyle w:val="Pieddepage"/>
      <w:jc w:val="center"/>
      <w:rPr>
        <w:color w:val="0070C0"/>
        <w:sz w:val="18"/>
        <w:szCs w:val="18"/>
        <w:lang w:val="sv-SE"/>
      </w:rPr>
    </w:pPr>
    <w:r w:rsidRPr="00161C3E">
      <w:rPr>
        <w:color w:val="0070C0"/>
        <w:sz w:val="18"/>
        <w:szCs w:val="18"/>
      </w:rPr>
      <w:t xml:space="preserve">    </w:t>
    </w:r>
    <w:r w:rsidRPr="00161C3E">
      <w:rPr>
        <w:color w:val="0070C0"/>
        <w:sz w:val="18"/>
        <w:szCs w:val="18"/>
      </w:rPr>
      <w:t xml:space="preserve">TEL </w:t>
    </w:r>
    <w:r w:rsidRPr="00161C3E">
      <w:rPr>
        <w:color w:val="0070C0"/>
        <w:sz w:val="18"/>
        <w:szCs w:val="18"/>
      </w:rPr>
      <w:t xml:space="preserve">: +212 5 </w:t>
    </w:r>
    <w:r w:rsidR="00A627AB">
      <w:rPr>
        <w:color w:val="0070C0"/>
        <w:sz w:val="18"/>
        <w:szCs w:val="18"/>
      </w:rPr>
      <w:t>XXXXXXX</w:t>
    </w:r>
    <w:r w:rsidRPr="00161C3E">
      <w:rPr>
        <w:color w:val="0070C0"/>
        <w:sz w:val="18"/>
        <w:szCs w:val="18"/>
      </w:rPr>
      <w:t xml:space="preserve"> Fax : +212 5 </w:t>
    </w:r>
    <w:r w:rsidR="00A627AB">
      <w:rPr>
        <w:color w:val="0070C0"/>
        <w:sz w:val="18"/>
        <w:szCs w:val="18"/>
      </w:rPr>
      <w:t>XXXXXXXXX</w:t>
    </w:r>
  </w:p>
  <w:p w14:paraId="2484286D" w14:textId="5A108EF3" w:rsidR="009E4566" w:rsidRPr="00A627AB" w:rsidRDefault="00DE794D" w:rsidP="00DE794D">
    <w:pPr>
      <w:pStyle w:val="Pieddepage"/>
      <w:rPr>
        <w:color w:val="0070C0"/>
        <w:sz w:val="18"/>
        <w:szCs w:val="18"/>
      </w:rPr>
    </w:pPr>
    <w:r w:rsidRPr="00A627AB">
      <w:rPr>
        <w:color w:val="0070C0"/>
        <w:sz w:val="18"/>
        <w:szCs w:val="18"/>
      </w:rPr>
      <w:t xml:space="preserve">                                   CNSS N°</w:t>
    </w:r>
    <w:r w:rsidR="00A627AB" w:rsidRPr="00A627AB">
      <w:rPr>
        <w:color w:val="0070C0"/>
        <w:sz w:val="18"/>
        <w:szCs w:val="18"/>
      </w:rPr>
      <w:t>XXXXX</w:t>
    </w:r>
    <w:r w:rsidRPr="00A627AB">
      <w:rPr>
        <w:color w:val="0070C0"/>
        <w:sz w:val="18"/>
        <w:szCs w:val="18"/>
      </w:rPr>
      <w:t xml:space="preserve">     IF N° </w:t>
    </w:r>
    <w:r w:rsidR="00A627AB">
      <w:rPr>
        <w:color w:val="0070C0"/>
        <w:sz w:val="18"/>
        <w:szCs w:val="18"/>
      </w:rPr>
      <w:t>XXXXX</w:t>
    </w:r>
    <w:r w:rsidRPr="00A627AB">
      <w:rPr>
        <w:color w:val="0070C0"/>
        <w:sz w:val="18"/>
        <w:szCs w:val="18"/>
      </w:rPr>
      <w:t xml:space="preserve">    Patente N° </w:t>
    </w:r>
    <w:r w:rsidR="00A627AB">
      <w:rPr>
        <w:color w:val="0070C0"/>
        <w:sz w:val="18"/>
        <w:szCs w:val="18"/>
      </w:rPr>
      <w:t>XXXXXXX</w:t>
    </w:r>
    <w:r w:rsidRPr="00A627AB">
      <w:rPr>
        <w:color w:val="0070C0"/>
        <w:sz w:val="18"/>
        <w:szCs w:val="18"/>
      </w:rPr>
      <w:t xml:space="preserve">     RC N°</w:t>
    </w:r>
    <w:r w:rsidR="00A627AB">
      <w:rPr>
        <w:color w:val="0070C0"/>
        <w:sz w:val="18"/>
        <w:szCs w:val="18"/>
      </w:rPr>
      <w:t>XXXXXX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56627" w14:textId="77777777" w:rsidR="00A627AB" w:rsidRDefault="00A627A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B3C1F" w14:textId="77777777" w:rsidR="006D1AC0" w:rsidRDefault="006D1AC0">
      <w:r>
        <w:separator/>
      </w:r>
    </w:p>
  </w:footnote>
  <w:footnote w:type="continuationSeparator" w:id="0">
    <w:p w14:paraId="7B0979F1" w14:textId="77777777" w:rsidR="006D1AC0" w:rsidRDefault="006D1A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C2960" w14:textId="77777777" w:rsidR="00A627AB" w:rsidRDefault="00A627A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26D7A" w14:textId="7667E4DF" w:rsidR="009E4566" w:rsidRDefault="009E4566">
    <w:pPr>
      <w:pStyle w:val="En-tte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E65F1" w14:textId="77777777" w:rsidR="00A627AB" w:rsidRDefault="00A627A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495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c00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Changed" w:val="Vero"/>
    <w:docVar w:name="DocumentCharacterCount" w:val="1173"/>
    <w:docVar w:name="DocumentCLassified" w:val="Falso"/>
  </w:docVars>
  <w:rsids>
    <w:rsidRoot w:val="006C0676"/>
    <w:rsid w:val="000019E2"/>
    <w:rsid w:val="00013FCA"/>
    <w:rsid w:val="0001492F"/>
    <w:rsid w:val="00014F92"/>
    <w:rsid w:val="00015C38"/>
    <w:rsid w:val="000160A9"/>
    <w:rsid w:val="000171CE"/>
    <w:rsid w:val="000178B6"/>
    <w:rsid w:val="00021011"/>
    <w:rsid w:val="000216E3"/>
    <w:rsid w:val="00023F66"/>
    <w:rsid w:val="000249B5"/>
    <w:rsid w:val="00034203"/>
    <w:rsid w:val="000342A9"/>
    <w:rsid w:val="000346DF"/>
    <w:rsid w:val="00045B2B"/>
    <w:rsid w:val="00050293"/>
    <w:rsid w:val="000554DC"/>
    <w:rsid w:val="00055E7D"/>
    <w:rsid w:val="000567EB"/>
    <w:rsid w:val="00057531"/>
    <w:rsid w:val="00057822"/>
    <w:rsid w:val="00061CCC"/>
    <w:rsid w:val="00061ED0"/>
    <w:rsid w:val="00063FC4"/>
    <w:rsid w:val="00064841"/>
    <w:rsid w:val="0006541C"/>
    <w:rsid w:val="00065C52"/>
    <w:rsid w:val="00066E82"/>
    <w:rsid w:val="00071929"/>
    <w:rsid w:val="00071BEB"/>
    <w:rsid w:val="00071CF5"/>
    <w:rsid w:val="00072CBE"/>
    <w:rsid w:val="00073192"/>
    <w:rsid w:val="000832E6"/>
    <w:rsid w:val="00084765"/>
    <w:rsid w:val="00084FC7"/>
    <w:rsid w:val="00085903"/>
    <w:rsid w:val="000867D1"/>
    <w:rsid w:val="000868C1"/>
    <w:rsid w:val="00090BAA"/>
    <w:rsid w:val="00092079"/>
    <w:rsid w:val="00093A12"/>
    <w:rsid w:val="00095ADB"/>
    <w:rsid w:val="00095E13"/>
    <w:rsid w:val="000967C8"/>
    <w:rsid w:val="000974E3"/>
    <w:rsid w:val="000975DD"/>
    <w:rsid w:val="000A27C8"/>
    <w:rsid w:val="000A2C50"/>
    <w:rsid w:val="000A2DC5"/>
    <w:rsid w:val="000A3978"/>
    <w:rsid w:val="000A5D36"/>
    <w:rsid w:val="000B376E"/>
    <w:rsid w:val="000B3A8F"/>
    <w:rsid w:val="000B4EC5"/>
    <w:rsid w:val="000B5259"/>
    <w:rsid w:val="000C0C25"/>
    <w:rsid w:val="000C3C89"/>
    <w:rsid w:val="000C57B1"/>
    <w:rsid w:val="000C65F9"/>
    <w:rsid w:val="000C6AEF"/>
    <w:rsid w:val="000D2BCB"/>
    <w:rsid w:val="000E0338"/>
    <w:rsid w:val="000E0DF3"/>
    <w:rsid w:val="000E213B"/>
    <w:rsid w:val="000E46A4"/>
    <w:rsid w:val="000E51C9"/>
    <w:rsid w:val="000E55A0"/>
    <w:rsid w:val="000E61EE"/>
    <w:rsid w:val="000E7654"/>
    <w:rsid w:val="000E7B89"/>
    <w:rsid w:val="000F0EC6"/>
    <w:rsid w:val="000F2447"/>
    <w:rsid w:val="000F2E4A"/>
    <w:rsid w:val="000F4527"/>
    <w:rsid w:val="000F608A"/>
    <w:rsid w:val="000F6D27"/>
    <w:rsid w:val="001025B9"/>
    <w:rsid w:val="00103ECC"/>
    <w:rsid w:val="001050A7"/>
    <w:rsid w:val="00105921"/>
    <w:rsid w:val="00107254"/>
    <w:rsid w:val="00107305"/>
    <w:rsid w:val="00107DAF"/>
    <w:rsid w:val="00113F25"/>
    <w:rsid w:val="00114F9A"/>
    <w:rsid w:val="00117F2E"/>
    <w:rsid w:val="00120869"/>
    <w:rsid w:val="00120C6B"/>
    <w:rsid w:val="001216C8"/>
    <w:rsid w:val="001261A3"/>
    <w:rsid w:val="001278B2"/>
    <w:rsid w:val="00131947"/>
    <w:rsid w:val="00132226"/>
    <w:rsid w:val="00133B56"/>
    <w:rsid w:val="00133C7C"/>
    <w:rsid w:val="0013404D"/>
    <w:rsid w:val="001351ED"/>
    <w:rsid w:val="00140230"/>
    <w:rsid w:val="00141E58"/>
    <w:rsid w:val="00146B26"/>
    <w:rsid w:val="001544FC"/>
    <w:rsid w:val="00156C8D"/>
    <w:rsid w:val="00160319"/>
    <w:rsid w:val="0016218F"/>
    <w:rsid w:val="00165FC8"/>
    <w:rsid w:val="00171717"/>
    <w:rsid w:val="001747BC"/>
    <w:rsid w:val="001761F3"/>
    <w:rsid w:val="0017632C"/>
    <w:rsid w:val="00177CE8"/>
    <w:rsid w:val="00181A53"/>
    <w:rsid w:val="00182A43"/>
    <w:rsid w:val="00185D28"/>
    <w:rsid w:val="00186AB8"/>
    <w:rsid w:val="00187004"/>
    <w:rsid w:val="0019151E"/>
    <w:rsid w:val="00191BD6"/>
    <w:rsid w:val="00192C1D"/>
    <w:rsid w:val="00193BEA"/>
    <w:rsid w:val="00195076"/>
    <w:rsid w:val="0019529F"/>
    <w:rsid w:val="001955AD"/>
    <w:rsid w:val="001A0579"/>
    <w:rsid w:val="001A4518"/>
    <w:rsid w:val="001A4E36"/>
    <w:rsid w:val="001B3552"/>
    <w:rsid w:val="001B3BC8"/>
    <w:rsid w:val="001B55A4"/>
    <w:rsid w:val="001B62EA"/>
    <w:rsid w:val="001B7D8E"/>
    <w:rsid w:val="001C3DEC"/>
    <w:rsid w:val="001C5A4A"/>
    <w:rsid w:val="001D1558"/>
    <w:rsid w:val="001D3E05"/>
    <w:rsid w:val="001D545A"/>
    <w:rsid w:val="001E1B44"/>
    <w:rsid w:val="001E26F7"/>
    <w:rsid w:val="001E2750"/>
    <w:rsid w:val="001F022C"/>
    <w:rsid w:val="001F055D"/>
    <w:rsid w:val="001F0DBB"/>
    <w:rsid w:val="001F16EA"/>
    <w:rsid w:val="001F3EA1"/>
    <w:rsid w:val="001F4D7B"/>
    <w:rsid w:val="001F6236"/>
    <w:rsid w:val="001F66F1"/>
    <w:rsid w:val="001F7CC8"/>
    <w:rsid w:val="00200105"/>
    <w:rsid w:val="002042A8"/>
    <w:rsid w:val="002045A0"/>
    <w:rsid w:val="0021138A"/>
    <w:rsid w:val="002218E3"/>
    <w:rsid w:val="0022265B"/>
    <w:rsid w:val="00222F17"/>
    <w:rsid w:val="0022452F"/>
    <w:rsid w:val="00224676"/>
    <w:rsid w:val="0022541B"/>
    <w:rsid w:val="002258D7"/>
    <w:rsid w:val="00225D6B"/>
    <w:rsid w:val="00232540"/>
    <w:rsid w:val="00232F2E"/>
    <w:rsid w:val="00235AB9"/>
    <w:rsid w:val="002408A4"/>
    <w:rsid w:val="00244B59"/>
    <w:rsid w:val="00247866"/>
    <w:rsid w:val="0025224C"/>
    <w:rsid w:val="00253BEC"/>
    <w:rsid w:val="00254302"/>
    <w:rsid w:val="00254716"/>
    <w:rsid w:val="00256EDD"/>
    <w:rsid w:val="002574BA"/>
    <w:rsid w:val="00261084"/>
    <w:rsid w:val="0026277F"/>
    <w:rsid w:val="002672A9"/>
    <w:rsid w:val="0027315E"/>
    <w:rsid w:val="00273563"/>
    <w:rsid w:val="00275406"/>
    <w:rsid w:val="0027693A"/>
    <w:rsid w:val="002817BE"/>
    <w:rsid w:val="00284073"/>
    <w:rsid w:val="0028422E"/>
    <w:rsid w:val="00284E6B"/>
    <w:rsid w:val="0028585B"/>
    <w:rsid w:val="00286A61"/>
    <w:rsid w:val="0029045D"/>
    <w:rsid w:val="00292F4C"/>
    <w:rsid w:val="002A2E5D"/>
    <w:rsid w:val="002A4BF7"/>
    <w:rsid w:val="002A4DBA"/>
    <w:rsid w:val="002A5AD2"/>
    <w:rsid w:val="002A7A68"/>
    <w:rsid w:val="002A7C94"/>
    <w:rsid w:val="002B0ACC"/>
    <w:rsid w:val="002B0EBB"/>
    <w:rsid w:val="002B2D7B"/>
    <w:rsid w:val="002B30E3"/>
    <w:rsid w:val="002B6D2E"/>
    <w:rsid w:val="002B7F2F"/>
    <w:rsid w:val="002C03F6"/>
    <w:rsid w:val="002C5269"/>
    <w:rsid w:val="002C6222"/>
    <w:rsid w:val="002D094A"/>
    <w:rsid w:val="002D175A"/>
    <w:rsid w:val="002D274C"/>
    <w:rsid w:val="002D5E65"/>
    <w:rsid w:val="002D714B"/>
    <w:rsid w:val="002E0129"/>
    <w:rsid w:val="002E15CF"/>
    <w:rsid w:val="002E2139"/>
    <w:rsid w:val="002E2AC2"/>
    <w:rsid w:val="002E36CC"/>
    <w:rsid w:val="002E4745"/>
    <w:rsid w:val="002E47C0"/>
    <w:rsid w:val="002E4851"/>
    <w:rsid w:val="002E549D"/>
    <w:rsid w:val="002E55F8"/>
    <w:rsid w:val="002F1D9F"/>
    <w:rsid w:val="002F2F3D"/>
    <w:rsid w:val="002F48E9"/>
    <w:rsid w:val="002F55CE"/>
    <w:rsid w:val="002F5B5A"/>
    <w:rsid w:val="003016A9"/>
    <w:rsid w:val="003020D2"/>
    <w:rsid w:val="00302A7A"/>
    <w:rsid w:val="00303FAE"/>
    <w:rsid w:val="00304FA0"/>
    <w:rsid w:val="003071BB"/>
    <w:rsid w:val="00314EE1"/>
    <w:rsid w:val="00316B39"/>
    <w:rsid w:val="00320AD9"/>
    <w:rsid w:val="00321B70"/>
    <w:rsid w:val="00322C82"/>
    <w:rsid w:val="003240CC"/>
    <w:rsid w:val="00325CA4"/>
    <w:rsid w:val="00327B2E"/>
    <w:rsid w:val="0033026A"/>
    <w:rsid w:val="00333734"/>
    <w:rsid w:val="00333A79"/>
    <w:rsid w:val="0033483E"/>
    <w:rsid w:val="00335AF1"/>
    <w:rsid w:val="00351C73"/>
    <w:rsid w:val="00354A96"/>
    <w:rsid w:val="00354AE1"/>
    <w:rsid w:val="00354B6B"/>
    <w:rsid w:val="00354D49"/>
    <w:rsid w:val="00354DE4"/>
    <w:rsid w:val="00354FF6"/>
    <w:rsid w:val="00357531"/>
    <w:rsid w:val="00364540"/>
    <w:rsid w:val="0037037E"/>
    <w:rsid w:val="00372E30"/>
    <w:rsid w:val="00375A9D"/>
    <w:rsid w:val="00390BDB"/>
    <w:rsid w:val="00393EC0"/>
    <w:rsid w:val="003960F7"/>
    <w:rsid w:val="003979E3"/>
    <w:rsid w:val="003A17F4"/>
    <w:rsid w:val="003A1B2D"/>
    <w:rsid w:val="003A72FC"/>
    <w:rsid w:val="003B105D"/>
    <w:rsid w:val="003B1954"/>
    <w:rsid w:val="003B2804"/>
    <w:rsid w:val="003B35D8"/>
    <w:rsid w:val="003B378C"/>
    <w:rsid w:val="003B3806"/>
    <w:rsid w:val="003B483A"/>
    <w:rsid w:val="003B5D5A"/>
    <w:rsid w:val="003B5E16"/>
    <w:rsid w:val="003C0C0E"/>
    <w:rsid w:val="003C0D4D"/>
    <w:rsid w:val="003C40F6"/>
    <w:rsid w:val="003C411B"/>
    <w:rsid w:val="003C5FDC"/>
    <w:rsid w:val="003C7BEE"/>
    <w:rsid w:val="003D3968"/>
    <w:rsid w:val="003D61CF"/>
    <w:rsid w:val="003E1D8D"/>
    <w:rsid w:val="003E50DB"/>
    <w:rsid w:val="003E51F8"/>
    <w:rsid w:val="003E599C"/>
    <w:rsid w:val="003F4A6A"/>
    <w:rsid w:val="0040042E"/>
    <w:rsid w:val="004009F9"/>
    <w:rsid w:val="00403E27"/>
    <w:rsid w:val="00404CB4"/>
    <w:rsid w:val="004073E1"/>
    <w:rsid w:val="0040798B"/>
    <w:rsid w:val="00410EA4"/>
    <w:rsid w:val="004132E7"/>
    <w:rsid w:val="00413824"/>
    <w:rsid w:val="004211C0"/>
    <w:rsid w:val="0042183E"/>
    <w:rsid w:val="0042226D"/>
    <w:rsid w:val="00422514"/>
    <w:rsid w:val="00424A7E"/>
    <w:rsid w:val="00424F54"/>
    <w:rsid w:val="00427C31"/>
    <w:rsid w:val="00427E3F"/>
    <w:rsid w:val="00430900"/>
    <w:rsid w:val="00430F0C"/>
    <w:rsid w:val="004320B6"/>
    <w:rsid w:val="00432A3B"/>
    <w:rsid w:val="004337EE"/>
    <w:rsid w:val="00433808"/>
    <w:rsid w:val="00442B5D"/>
    <w:rsid w:val="00444A4F"/>
    <w:rsid w:val="00446AB9"/>
    <w:rsid w:val="00447701"/>
    <w:rsid w:val="004511B1"/>
    <w:rsid w:val="004511FF"/>
    <w:rsid w:val="00452820"/>
    <w:rsid w:val="004560AF"/>
    <w:rsid w:val="00457D7A"/>
    <w:rsid w:val="004602AE"/>
    <w:rsid w:val="004634E9"/>
    <w:rsid w:val="00471B86"/>
    <w:rsid w:val="004779DE"/>
    <w:rsid w:val="004803B5"/>
    <w:rsid w:val="00482226"/>
    <w:rsid w:val="004828EB"/>
    <w:rsid w:val="0048467C"/>
    <w:rsid w:val="004846E8"/>
    <w:rsid w:val="00484F6F"/>
    <w:rsid w:val="004948BE"/>
    <w:rsid w:val="00494FC4"/>
    <w:rsid w:val="0049579E"/>
    <w:rsid w:val="00495AF8"/>
    <w:rsid w:val="00496776"/>
    <w:rsid w:val="004A0B96"/>
    <w:rsid w:val="004A1481"/>
    <w:rsid w:val="004A1941"/>
    <w:rsid w:val="004A20C2"/>
    <w:rsid w:val="004A264E"/>
    <w:rsid w:val="004A2B39"/>
    <w:rsid w:val="004A380C"/>
    <w:rsid w:val="004A608B"/>
    <w:rsid w:val="004B10D1"/>
    <w:rsid w:val="004B4135"/>
    <w:rsid w:val="004B6486"/>
    <w:rsid w:val="004B7933"/>
    <w:rsid w:val="004B7D81"/>
    <w:rsid w:val="004C028F"/>
    <w:rsid w:val="004D0DBA"/>
    <w:rsid w:val="004D17A6"/>
    <w:rsid w:val="004D750D"/>
    <w:rsid w:val="004E1118"/>
    <w:rsid w:val="004E1EE5"/>
    <w:rsid w:val="004E3C9D"/>
    <w:rsid w:val="004E4121"/>
    <w:rsid w:val="004E710E"/>
    <w:rsid w:val="004E78E4"/>
    <w:rsid w:val="004F0CEE"/>
    <w:rsid w:val="004F2376"/>
    <w:rsid w:val="004F3C32"/>
    <w:rsid w:val="004F6275"/>
    <w:rsid w:val="004F689E"/>
    <w:rsid w:val="004F7C5D"/>
    <w:rsid w:val="00501558"/>
    <w:rsid w:val="00501A22"/>
    <w:rsid w:val="00503C42"/>
    <w:rsid w:val="00504D30"/>
    <w:rsid w:val="00505048"/>
    <w:rsid w:val="00505126"/>
    <w:rsid w:val="005143FF"/>
    <w:rsid w:val="005162F9"/>
    <w:rsid w:val="00516A4F"/>
    <w:rsid w:val="005170B4"/>
    <w:rsid w:val="0052084C"/>
    <w:rsid w:val="00523300"/>
    <w:rsid w:val="00523856"/>
    <w:rsid w:val="00527812"/>
    <w:rsid w:val="005321B2"/>
    <w:rsid w:val="00532CC7"/>
    <w:rsid w:val="00534097"/>
    <w:rsid w:val="0053729E"/>
    <w:rsid w:val="00540D63"/>
    <w:rsid w:val="00541FA9"/>
    <w:rsid w:val="00543B9E"/>
    <w:rsid w:val="0054405A"/>
    <w:rsid w:val="00544929"/>
    <w:rsid w:val="00544987"/>
    <w:rsid w:val="00546BE6"/>
    <w:rsid w:val="00554E66"/>
    <w:rsid w:val="00555576"/>
    <w:rsid w:val="00556E69"/>
    <w:rsid w:val="005573E9"/>
    <w:rsid w:val="005607AE"/>
    <w:rsid w:val="0056131A"/>
    <w:rsid w:val="005651F6"/>
    <w:rsid w:val="00565238"/>
    <w:rsid w:val="005674B7"/>
    <w:rsid w:val="00571588"/>
    <w:rsid w:val="00573E61"/>
    <w:rsid w:val="005749B2"/>
    <w:rsid w:val="00574A06"/>
    <w:rsid w:val="00574C58"/>
    <w:rsid w:val="005756CB"/>
    <w:rsid w:val="0057574E"/>
    <w:rsid w:val="00577A78"/>
    <w:rsid w:val="005930A8"/>
    <w:rsid w:val="00594CB6"/>
    <w:rsid w:val="00596825"/>
    <w:rsid w:val="00597006"/>
    <w:rsid w:val="00597CE8"/>
    <w:rsid w:val="00597F28"/>
    <w:rsid w:val="005A2AA9"/>
    <w:rsid w:val="005A5E28"/>
    <w:rsid w:val="005A6CB8"/>
    <w:rsid w:val="005A7F76"/>
    <w:rsid w:val="005B28D1"/>
    <w:rsid w:val="005B59D3"/>
    <w:rsid w:val="005C222E"/>
    <w:rsid w:val="005C3941"/>
    <w:rsid w:val="005C590F"/>
    <w:rsid w:val="005C599C"/>
    <w:rsid w:val="005C6258"/>
    <w:rsid w:val="005C7C1A"/>
    <w:rsid w:val="005D1BEE"/>
    <w:rsid w:val="005D1CF4"/>
    <w:rsid w:val="005D1EB0"/>
    <w:rsid w:val="005D296B"/>
    <w:rsid w:val="005D401F"/>
    <w:rsid w:val="005D4373"/>
    <w:rsid w:val="005D47DC"/>
    <w:rsid w:val="005D4F34"/>
    <w:rsid w:val="005E2B1B"/>
    <w:rsid w:val="005E2ED2"/>
    <w:rsid w:val="005E30AD"/>
    <w:rsid w:val="005E3E6F"/>
    <w:rsid w:val="005E46EF"/>
    <w:rsid w:val="005E526C"/>
    <w:rsid w:val="005E5D89"/>
    <w:rsid w:val="005E6860"/>
    <w:rsid w:val="005E701B"/>
    <w:rsid w:val="005E7F78"/>
    <w:rsid w:val="005F118A"/>
    <w:rsid w:val="005F40E4"/>
    <w:rsid w:val="005F4DE1"/>
    <w:rsid w:val="005F7CFE"/>
    <w:rsid w:val="00600B87"/>
    <w:rsid w:val="0060105A"/>
    <w:rsid w:val="006047E8"/>
    <w:rsid w:val="00605F2B"/>
    <w:rsid w:val="00606582"/>
    <w:rsid w:val="006071C9"/>
    <w:rsid w:val="0061054B"/>
    <w:rsid w:val="006105F0"/>
    <w:rsid w:val="00613CEA"/>
    <w:rsid w:val="006161CE"/>
    <w:rsid w:val="00616DA8"/>
    <w:rsid w:val="00620B53"/>
    <w:rsid w:val="006216F2"/>
    <w:rsid w:val="006230F3"/>
    <w:rsid w:val="00623CD5"/>
    <w:rsid w:val="006249E7"/>
    <w:rsid w:val="00626437"/>
    <w:rsid w:val="00627F53"/>
    <w:rsid w:val="006301A5"/>
    <w:rsid w:val="00631992"/>
    <w:rsid w:val="0063638D"/>
    <w:rsid w:val="00636C64"/>
    <w:rsid w:val="006401AF"/>
    <w:rsid w:val="00642B1E"/>
    <w:rsid w:val="006469D4"/>
    <w:rsid w:val="00647DAC"/>
    <w:rsid w:val="0065033A"/>
    <w:rsid w:val="00650793"/>
    <w:rsid w:val="00652BB8"/>
    <w:rsid w:val="00653D4D"/>
    <w:rsid w:val="00656259"/>
    <w:rsid w:val="006570D7"/>
    <w:rsid w:val="006574B8"/>
    <w:rsid w:val="00663AAD"/>
    <w:rsid w:val="00665201"/>
    <w:rsid w:val="00667534"/>
    <w:rsid w:val="006678B9"/>
    <w:rsid w:val="006679A0"/>
    <w:rsid w:val="00667D81"/>
    <w:rsid w:val="00671F5C"/>
    <w:rsid w:val="00672719"/>
    <w:rsid w:val="006743D1"/>
    <w:rsid w:val="006764E1"/>
    <w:rsid w:val="006777B7"/>
    <w:rsid w:val="00677E1A"/>
    <w:rsid w:val="006848FE"/>
    <w:rsid w:val="006854E7"/>
    <w:rsid w:val="006867FC"/>
    <w:rsid w:val="00692BCD"/>
    <w:rsid w:val="00695075"/>
    <w:rsid w:val="00695C35"/>
    <w:rsid w:val="00697173"/>
    <w:rsid w:val="006A047C"/>
    <w:rsid w:val="006A416D"/>
    <w:rsid w:val="006A6CEB"/>
    <w:rsid w:val="006B06E8"/>
    <w:rsid w:val="006B3A4F"/>
    <w:rsid w:val="006B3A65"/>
    <w:rsid w:val="006B440B"/>
    <w:rsid w:val="006B5A50"/>
    <w:rsid w:val="006B6E47"/>
    <w:rsid w:val="006C0676"/>
    <w:rsid w:val="006C4DAE"/>
    <w:rsid w:val="006C6949"/>
    <w:rsid w:val="006C71C0"/>
    <w:rsid w:val="006D1AC0"/>
    <w:rsid w:val="006D1FF0"/>
    <w:rsid w:val="006D5218"/>
    <w:rsid w:val="006D6E77"/>
    <w:rsid w:val="006E06FD"/>
    <w:rsid w:val="006E0EC3"/>
    <w:rsid w:val="006E3161"/>
    <w:rsid w:val="006E44B7"/>
    <w:rsid w:val="006E5272"/>
    <w:rsid w:val="006F3AB1"/>
    <w:rsid w:val="006F3EE3"/>
    <w:rsid w:val="006F4674"/>
    <w:rsid w:val="00700211"/>
    <w:rsid w:val="00702B0A"/>
    <w:rsid w:val="00704BA5"/>
    <w:rsid w:val="00710A20"/>
    <w:rsid w:val="00710AEE"/>
    <w:rsid w:val="007111BF"/>
    <w:rsid w:val="007124E6"/>
    <w:rsid w:val="00712DA9"/>
    <w:rsid w:val="00714B7B"/>
    <w:rsid w:val="00716239"/>
    <w:rsid w:val="00720219"/>
    <w:rsid w:val="00722F28"/>
    <w:rsid w:val="00725522"/>
    <w:rsid w:val="00725A12"/>
    <w:rsid w:val="00731078"/>
    <w:rsid w:val="00733DAB"/>
    <w:rsid w:val="007347A3"/>
    <w:rsid w:val="00734EE6"/>
    <w:rsid w:val="00735C0F"/>
    <w:rsid w:val="007408D2"/>
    <w:rsid w:val="00744186"/>
    <w:rsid w:val="007450A9"/>
    <w:rsid w:val="00747E08"/>
    <w:rsid w:val="00750B0E"/>
    <w:rsid w:val="00754B9E"/>
    <w:rsid w:val="0075551D"/>
    <w:rsid w:val="00756B61"/>
    <w:rsid w:val="00760FBB"/>
    <w:rsid w:val="00762978"/>
    <w:rsid w:val="007638EC"/>
    <w:rsid w:val="0076408E"/>
    <w:rsid w:val="00764506"/>
    <w:rsid w:val="00764E87"/>
    <w:rsid w:val="00764F77"/>
    <w:rsid w:val="007664DF"/>
    <w:rsid w:val="007672F6"/>
    <w:rsid w:val="0077127C"/>
    <w:rsid w:val="0077753E"/>
    <w:rsid w:val="0078089A"/>
    <w:rsid w:val="00783B56"/>
    <w:rsid w:val="00786CB7"/>
    <w:rsid w:val="00787B00"/>
    <w:rsid w:val="007968F8"/>
    <w:rsid w:val="007974EB"/>
    <w:rsid w:val="007A10C2"/>
    <w:rsid w:val="007A1E5F"/>
    <w:rsid w:val="007A4968"/>
    <w:rsid w:val="007A5B4E"/>
    <w:rsid w:val="007A5F2D"/>
    <w:rsid w:val="007A74EF"/>
    <w:rsid w:val="007B4BB1"/>
    <w:rsid w:val="007B4F56"/>
    <w:rsid w:val="007C35C4"/>
    <w:rsid w:val="007C63ED"/>
    <w:rsid w:val="007C710E"/>
    <w:rsid w:val="007C75FC"/>
    <w:rsid w:val="007D102D"/>
    <w:rsid w:val="007D1A1D"/>
    <w:rsid w:val="007D456E"/>
    <w:rsid w:val="007D4F3A"/>
    <w:rsid w:val="007D5018"/>
    <w:rsid w:val="007D682C"/>
    <w:rsid w:val="007D6D56"/>
    <w:rsid w:val="007D7751"/>
    <w:rsid w:val="007D7BD1"/>
    <w:rsid w:val="007D7F03"/>
    <w:rsid w:val="007E11DF"/>
    <w:rsid w:val="007E1A03"/>
    <w:rsid w:val="007E1DC3"/>
    <w:rsid w:val="007E6415"/>
    <w:rsid w:val="007E715E"/>
    <w:rsid w:val="007F33B3"/>
    <w:rsid w:val="007F396C"/>
    <w:rsid w:val="007F43CD"/>
    <w:rsid w:val="007F561B"/>
    <w:rsid w:val="00802D44"/>
    <w:rsid w:val="00802FFD"/>
    <w:rsid w:val="00805FAF"/>
    <w:rsid w:val="00806D94"/>
    <w:rsid w:val="00810402"/>
    <w:rsid w:val="008150BD"/>
    <w:rsid w:val="008155F8"/>
    <w:rsid w:val="00815A4C"/>
    <w:rsid w:val="008212CB"/>
    <w:rsid w:val="00822F5C"/>
    <w:rsid w:val="008249A6"/>
    <w:rsid w:val="008249CE"/>
    <w:rsid w:val="0082761D"/>
    <w:rsid w:val="008319B3"/>
    <w:rsid w:val="00836082"/>
    <w:rsid w:val="00836E20"/>
    <w:rsid w:val="00842864"/>
    <w:rsid w:val="00853B3D"/>
    <w:rsid w:val="00853EE7"/>
    <w:rsid w:val="00855E0A"/>
    <w:rsid w:val="008600A8"/>
    <w:rsid w:val="00860830"/>
    <w:rsid w:val="008639D8"/>
    <w:rsid w:val="008656D6"/>
    <w:rsid w:val="00865ED8"/>
    <w:rsid w:val="0086667F"/>
    <w:rsid w:val="00876FF7"/>
    <w:rsid w:val="0087708A"/>
    <w:rsid w:val="0088109B"/>
    <w:rsid w:val="008858E5"/>
    <w:rsid w:val="00885951"/>
    <w:rsid w:val="00886A3C"/>
    <w:rsid w:val="00892617"/>
    <w:rsid w:val="00894951"/>
    <w:rsid w:val="008953DB"/>
    <w:rsid w:val="00895638"/>
    <w:rsid w:val="008A0701"/>
    <w:rsid w:val="008A07F5"/>
    <w:rsid w:val="008A19A8"/>
    <w:rsid w:val="008A2453"/>
    <w:rsid w:val="008A2CB1"/>
    <w:rsid w:val="008A6682"/>
    <w:rsid w:val="008B1B63"/>
    <w:rsid w:val="008B33A8"/>
    <w:rsid w:val="008B6CBA"/>
    <w:rsid w:val="008B754D"/>
    <w:rsid w:val="008C144C"/>
    <w:rsid w:val="008C1B98"/>
    <w:rsid w:val="008C2045"/>
    <w:rsid w:val="008C31C4"/>
    <w:rsid w:val="008C4542"/>
    <w:rsid w:val="008C5821"/>
    <w:rsid w:val="008C79D0"/>
    <w:rsid w:val="008C7A1F"/>
    <w:rsid w:val="008D28D1"/>
    <w:rsid w:val="008D30F4"/>
    <w:rsid w:val="008E15AB"/>
    <w:rsid w:val="008E232E"/>
    <w:rsid w:val="008E2447"/>
    <w:rsid w:val="008E2C95"/>
    <w:rsid w:val="008E3C53"/>
    <w:rsid w:val="008E4309"/>
    <w:rsid w:val="008E4BDF"/>
    <w:rsid w:val="008E7C33"/>
    <w:rsid w:val="008E7C99"/>
    <w:rsid w:val="008F3517"/>
    <w:rsid w:val="008F59D0"/>
    <w:rsid w:val="008F60F8"/>
    <w:rsid w:val="0090073F"/>
    <w:rsid w:val="009108DF"/>
    <w:rsid w:val="009113D3"/>
    <w:rsid w:val="00912E53"/>
    <w:rsid w:val="00916E14"/>
    <w:rsid w:val="009201F1"/>
    <w:rsid w:val="00923D98"/>
    <w:rsid w:val="009274EF"/>
    <w:rsid w:val="00927CE3"/>
    <w:rsid w:val="00930074"/>
    <w:rsid w:val="00934B14"/>
    <w:rsid w:val="0093582A"/>
    <w:rsid w:val="00946BB9"/>
    <w:rsid w:val="009513CA"/>
    <w:rsid w:val="009524F5"/>
    <w:rsid w:val="00955448"/>
    <w:rsid w:val="00955A58"/>
    <w:rsid w:val="00955C7D"/>
    <w:rsid w:val="009565A9"/>
    <w:rsid w:val="00956698"/>
    <w:rsid w:val="00956E01"/>
    <w:rsid w:val="0096140A"/>
    <w:rsid w:val="0096664B"/>
    <w:rsid w:val="00967820"/>
    <w:rsid w:val="009707EA"/>
    <w:rsid w:val="00970945"/>
    <w:rsid w:val="00971889"/>
    <w:rsid w:val="00974DC6"/>
    <w:rsid w:val="009759A6"/>
    <w:rsid w:val="00976211"/>
    <w:rsid w:val="00976F3D"/>
    <w:rsid w:val="009867B7"/>
    <w:rsid w:val="009930AC"/>
    <w:rsid w:val="00993556"/>
    <w:rsid w:val="009953E9"/>
    <w:rsid w:val="0099573B"/>
    <w:rsid w:val="009A17AD"/>
    <w:rsid w:val="009A4E3E"/>
    <w:rsid w:val="009A4F4B"/>
    <w:rsid w:val="009A6D23"/>
    <w:rsid w:val="009B22A9"/>
    <w:rsid w:val="009B2A1F"/>
    <w:rsid w:val="009B38EF"/>
    <w:rsid w:val="009C2CBE"/>
    <w:rsid w:val="009C3355"/>
    <w:rsid w:val="009C3873"/>
    <w:rsid w:val="009D1D73"/>
    <w:rsid w:val="009D27D4"/>
    <w:rsid w:val="009D5989"/>
    <w:rsid w:val="009D5D3B"/>
    <w:rsid w:val="009E08A8"/>
    <w:rsid w:val="009E1E1F"/>
    <w:rsid w:val="009E4566"/>
    <w:rsid w:val="009E51F9"/>
    <w:rsid w:val="009E6288"/>
    <w:rsid w:val="009F2643"/>
    <w:rsid w:val="009F47C3"/>
    <w:rsid w:val="00A009F5"/>
    <w:rsid w:val="00A00C48"/>
    <w:rsid w:val="00A016B1"/>
    <w:rsid w:val="00A02872"/>
    <w:rsid w:val="00A03F61"/>
    <w:rsid w:val="00A046C2"/>
    <w:rsid w:val="00A12411"/>
    <w:rsid w:val="00A14561"/>
    <w:rsid w:val="00A17D3F"/>
    <w:rsid w:val="00A223F1"/>
    <w:rsid w:val="00A23D36"/>
    <w:rsid w:val="00A23EA7"/>
    <w:rsid w:val="00A36406"/>
    <w:rsid w:val="00A369F4"/>
    <w:rsid w:val="00A40681"/>
    <w:rsid w:val="00A40C23"/>
    <w:rsid w:val="00A4134C"/>
    <w:rsid w:val="00A4340E"/>
    <w:rsid w:val="00A500C1"/>
    <w:rsid w:val="00A5030D"/>
    <w:rsid w:val="00A511B9"/>
    <w:rsid w:val="00A511E4"/>
    <w:rsid w:val="00A606B6"/>
    <w:rsid w:val="00A61DB1"/>
    <w:rsid w:val="00A627AB"/>
    <w:rsid w:val="00A62C97"/>
    <w:rsid w:val="00A653EB"/>
    <w:rsid w:val="00A66A69"/>
    <w:rsid w:val="00A70113"/>
    <w:rsid w:val="00A72269"/>
    <w:rsid w:val="00A72835"/>
    <w:rsid w:val="00A7397C"/>
    <w:rsid w:val="00A80D19"/>
    <w:rsid w:val="00A83E98"/>
    <w:rsid w:val="00A86031"/>
    <w:rsid w:val="00A93001"/>
    <w:rsid w:val="00A943C2"/>
    <w:rsid w:val="00A953BD"/>
    <w:rsid w:val="00A95CF4"/>
    <w:rsid w:val="00A97079"/>
    <w:rsid w:val="00A97F15"/>
    <w:rsid w:val="00AA3B99"/>
    <w:rsid w:val="00AA4193"/>
    <w:rsid w:val="00AA707B"/>
    <w:rsid w:val="00AA7263"/>
    <w:rsid w:val="00AB0AE1"/>
    <w:rsid w:val="00AB0C44"/>
    <w:rsid w:val="00AB233B"/>
    <w:rsid w:val="00AB6ADD"/>
    <w:rsid w:val="00AB729D"/>
    <w:rsid w:val="00AC1831"/>
    <w:rsid w:val="00AC1C95"/>
    <w:rsid w:val="00AC362F"/>
    <w:rsid w:val="00AC540A"/>
    <w:rsid w:val="00AC7D0B"/>
    <w:rsid w:val="00AD0A91"/>
    <w:rsid w:val="00AD1A2D"/>
    <w:rsid w:val="00AD1B6B"/>
    <w:rsid w:val="00AD2E92"/>
    <w:rsid w:val="00AD58E1"/>
    <w:rsid w:val="00AD79BC"/>
    <w:rsid w:val="00AE2BC0"/>
    <w:rsid w:val="00AE3EB1"/>
    <w:rsid w:val="00AE54CA"/>
    <w:rsid w:val="00AE7CE0"/>
    <w:rsid w:val="00AF154C"/>
    <w:rsid w:val="00AF3236"/>
    <w:rsid w:val="00AF428A"/>
    <w:rsid w:val="00AF5517"/>
    <w:rsid w:val="00B01469"/>
    <w:rsid w:val="00B019CD"/>
    <w:rsid w:val="00B01D90"/>
    <w:rsid w:val="00B04C46"/>
    <w:rsid w:val="00B057E9"/>
    <w:rsid w:val="00B06751"/>
    <w:rsid w:val="00B067CC"/>
    <w:rsid w:val="00B07A55"/>
    <w:rsid w:val="00B07EFC"/>
    <w:rsid w:val="00B117F7"/>
    <w:rsid w:val="00B11C00"/>
    <w:rsid w:val="00B11EAE"/>
    <w:rsid w:val="00B14037"/>
    <w:rsid w:val="00B14D9D"/>
    <w:rsid w:val="00B1616F"/>
    <w:rsid w:val="00B1786C"/>
    <w:rsid w:val="00B2143E"/>
    <w:rsid w:val="00B21A1C"/>
    <w:rsid w:val="00B24222"/>
    <w:rsid w:val="00B2696F"/>
    <w:rsid w:val="00B306B8"/>
    <w:rsid w:val="00B31547"/>
    <w:rsid w:val="00B34B54"/>
    <w:rsid w:val="00B35861"/>
    <w:rsid w:val="00B3618F"/>
    <w:rsid w:val="00B37873"/>
    <w:rsid w:val="00B423E9"/>
    <w:rsid w:val="00B45796"/>
    <w:rsid w:val="00B45AF7"/>
    <w:rsid w:val="00B47C1C"/>
    <w:rsid w:val="00B54F9D"/>
    <w:rsid w:val="00B612C4"/>
    <w:rsid w:val="00B61825"/>
    <w:rsid w:val="00B63C57"/>
    <w:rsid w:val="00B65C92"/>
    <w:rsid w:val="00B67173"/>
    <w:rsid w:val="00B7036E"/>
    <w:rsid w:val="00B80CB2"/>
    <w:rsid w:val="00B80FE2"/>
    <w:rsid w:val="00B812C3"/>
    <w:rsid w:val="00B82540"/>
    <w:rsid w:val="00B8445A"/>
    <w:rsid w:val="00B858B7"/>
    <w:rsid w:val="00B8608A"/>
    <w:rsid w:val="00B92C97"/>
    <w:rsid w:val="00B960C0"/>
    <w:rsid w:val="00B96336"/>
    <w:rsid w:val="00B9782C"/>
    <w:rsid w:val="00BA1240"/>
    <w:rsid w:val="00BA4CD1"/>
    <w:rsid w:val="00BA6579"/>
    <w:rsid w:val="00BA7A7A"/>
    <w:rsid w:val="00BB33DE"/>
    <w:rsid w:val="00BB341E"/>
    <w:rsid w:val="00BB4BF7"/>
    <w:rsid w:val="00BB6FBD"/>
    <w:rsid w:val="00BC1B5D"/>
    <w:rsid w:val="00BC1D38"/>
    <w:rsid w:val="00BC3E26"/>
    <w:rsid w:val="00BC4BF8"/>
    <w:rsid w:val="00BD0A3D"/>
    <w:rsid w:val="00BD1C85"/>
    <w:rsid w:val="00BD5AC2"/>
    <w:rsid w:val="00BE19A8"/>
    <w:rsid w:val="00BE3A1C"/>
    <w:rsid w:val="00BE3B7A"/>
    <w:rsid w:val="00BE5328"/>
    <w:rsid w:val="00BE667C"/>
    <w:rsid w:val="00BE6F0C"/>
    <w:rsid w:val="00BF1221"/>
    <w:rsid w:val="00BF1354"/>
    <w:rsid w:val="00BF18DA"/>
    <w:rsid w:val="00BF291B"/>
    <w:rsid w:val="00BF71E9"/>
    <w:rsid w:val="00C04CCC"/>
    <w:rsid w:val="00C04FD5"/>
    <w:rsid w:val="00C05BFB"/>
    <w:rsid w:val="00C06D5C"/>
    <w:rsid w:val="00C10876"/>
    <w:rsid w:val="00C10ABB"/>
    <w:rsid w:val="00C10C21"/>
    <w:rsid w:val="00C10E3B"/>
    <w:rsid w:val="00C127C7"/>
    <w:rsid w:val="00C13B09"/>
    <w:rsid w:val="00C155B4"/>
    <w:rsid w:val="00C15F49"/>
    <w:rsid w:val="00C165F3"/>
    <w:rsid w:val="00C20F23"/>
    <w:rsid w:val="00C20FA3"/>
    <w:rsid w:val="00C24378"/>
    <w:rsid w:val="00C24DFB"/>
    <w:rsid w:val="00C258F6"/>
    <w:rsid w:val="00C26A3F"/>
    <w:rsid w:val="00C330A4"/>
    <w:rsid w:val="00C349A8"/>
    <w:rsid w:val="00C3530A"/>
    <w:rsid w:val="00C357D6"/>
    <w:rsid w:val="00C362DE"/>
    <w:rsid w:val="00C4016F"/>
    <w:rsid w:val="00C411FD"/>
    <w:rsid w:val="00C428CA"/>
    <w:rsid w:val="00C445D3"/>
    <w:rsid w:val="00C51092"/>
    <w:rsid w:val="00C526B4"/>
    <w:rsid w:val="00C52BF7"/>
    <w:rsid w:val="00C52EEB"/>
    <w:rsid w:val="00C53568"/>
    <w:rsid w:val="00C54992"/>
    <w:rsid w:val="00C600A7"/>
    <w:rsid w:val="00C60F31"/>
    <w:rsid w:val="00C624DE"/>
    <w:rsid w:val="00C6296C"/>
    <w:rsid w:val="00C641F5"/>
    <w:rsid w:val="00C65F79"/>
    <w:rsid w:val="00C720AB"/>
    <w:rsid w:val="00C7340C"/>
    <w:rsid w:val="00C737AF"/>
    <w:rsid w:val="00C755B4"/>
    <w:rsid w:val="00C757C6"/>
    <w:rsid w:val="00C76EF6"/>
    <w:rsid w:val="00C817A3"/>
    <w:rsid w:val="00C84A1D"/>
    <w:rsid w:val="00C87DDB"/>
    <w:rsid w:val="00C90140"/>
    <w:rsid w:val="00C90B89"/>
    <w:rsid w:val="00C90CCB"/>
    <w:rsid w:val="00C9246E"/>
    <w:rsid w:val="00C94BC2"/>
    <w:rsid w:val="00CA25EC"/>
    <w:rsid w:val="00CA4A5E"/>
    <w:rsid w:val="00CA4EAE"/>
    <w:rsid w:val="00CA60C0"/>
    <w:rsid w:val="00CA614A"/>
    <w:rsid w:val="00CA68F2"/>
    <w:rsid w:val="00CB17CB"/>
    <w:rsid w:val="00CB1AF2"/>
    <w:rsid w:val="00CB2608"/>
    <w:rsid w:val="00CB411C"/>
    <w:rsid w:val="00CC0AD4"/>
    <w:rsid w:val="00CC0E1A"/>
    <w:rsid w:val="00CC324D"/>
    <w:rsid w:val="00CC3B52"/>
    <w:rsid w:val="00CC3CA0"/>
    <w:rsid w:val="00CC4B37"/>
    <w:rsid w:val="00CD2144"/>
    <w:rsid w:val="00CD249E"/>
    <w:rsid w:val="00CD2B82"/>
    <w:rsid w:val="00CD45D8"/>
    <w:rsid w:val="00CD6312"/>
    <w:rsid w:val="00CD66B1"/>
    <w:rsid w:val="00CD7B30"/>
    <w:rsid w:val="00CE331A"/>
    <w:rsid w:val="00CE3329"/>
    <w:rsid w:val="00CE7642"/>
    <w:rsid w:val="00CF4ACC"/>
    <w:rsid w:val="00CF5A83"/>
    <w:rsid w:val="00CF5C79"/>
    <w:rsid w:val="00CF66DA"/>
    <w:rsid w:val="00D00DCF"/>
    <w:rsid w:val="00D051D6"/>
    <w:rsid w:val="00D074C3"/>
    <w:rsid w:val="00D111DB"/>
    <w:rsid w:val="00D15838"/>
    <w:rsid w:val="00D2131B"/>
    <w:rsid w:val="00D23125"/>
    <w:rsid w:val="00D24391"/>
    <w:rsid w:val="00D24F5A"/>
    <w:rsid w:val="00D25852"/>
    <w:rsid w:val="00D30DDF"/>
    <w:rsid w:val="00D31046"/>
    <w:rsid w:val="00D412B5"/>
    <w:rsid w:val="00D4154F"/>
    <w:rsid w:val="00D452A4"/>
    <w:rsid w:val="00D46E33"/>
    <w:rsid w:val="00D47329"/>
    <w:rsid w:val="00D500E6"/>
    <w:rsid w:val="00D52DDE"/>
    <w:rsid w:val="00D60FC6"/>
    <w:rsid w:val="00D62B92"/>
    <w:rsid w:val="00D62EC6"/>
    <w:rsid w:val="00D641AD"/>
    <w:rsid w:val="00D662DD"/>
    <w:rsid w:val="00D670E8"/>
    <w:rsid w:val="00D70DBC"/>
    <w:rsid w:val="00D72968"/>
    <w:rsid w:val="00D73A40"/>
    <w:rsid w:val="00D76D11"/>
    <w:rsid w:val="00D77BD1"/>
    <w:rsid w:val="00D817F7"/>
    <w:rsid w:val="00D84C02"/>
    <w:rsid w:val="00D86E7E"/>
    <w:rsid w:val="00D923A1"/>
    <w:rsid w:val="00D924E3"/>
    <w:rsid w:val="00D9427D"/>
    <w:rsid w:val="00D95713"/>
    <w:rsid w:val="00D97158"/>
    <w:rsid w:val="00D97D50"/>
    <w:rsid w:val="00DA1D9A"/>
    <w:rsid w:val="00DA24DE"/>
    <w:rsid w:val="00DA27F5"/>
    <w:rsid w:val="00DA40F9"/>
    <w:rsid w:val="00DA5053"/>
    <w:rsid w:val="00DA7546"/>
    <w:rsid w:val="00DB0827"/>
    <w:rsid w:val="00DB2B98"/>
    <w:rsid w:val="00DB4E46"/>
    <w:rsid w:val="00DB7814"/>
    <w:rsid w:val="00DB7BD2"/>
    <w:rsid w:val="00DC1935"/>
    <w:rsid w:val="00DC2ED7"/>
    <w:rsid w:val="00DC3DFE"/>
    <w:rsid w:val="00DC464A"/>
    <w:rsid w:val="00DC799C"/>
    <w:rsid w:val="00DC7BD2"/>
    <w:rsid w:val="00DD1F24"/>
    <w:rsid w:val="00DD3CC4"/>
    <w:rsid w:val="00DE020E"/>
    <w:rsid w:val="00DE3842"/>
    <w:rsid w:val="00DE6443"/>
    <w:rsid w:val="00DE794D"/>
    <w:rsid w:val="00DF09D6"/>
    <w:rsid w:val="00DF0FDE"/>
    <w:rsid w:val="00DF1101"/>
    <w:rsid w:val="00DF1FEB"/>
    <w:rsid w:val="00DF3EF3"/>
    <w:rsid w:val="00DF76FB"/>
    <w:rsid w:val="00E001B9"/>
    <w:rsid w:val="00E00E4F"/>
    <w:rsid w:val="00E108D2"/>
    <w:rsid w:val="00E1115B"/>
    <w:rsid w:val="00E12C9A"/>
    <w:rsid w:val="00E144C9"/>
    <w:rsid w:val="00E14E9C"/>
    <w:rsid w:val="00E15AD2"/>
    <w:rsid w:val="00E16FE7"/>
    <w:rsid w:val="00E17305"/>
    <w:rsid w:val="00E209E6"/>
    <w:rsid w:val="00E21BB3"/>
    <w:rsid w:val="00E21C8C"/>
    <w:rsid w:val="00E2217E"/>
    <w:rsid w:val="00E23349"/>
    <w:rsid w:val="00E24564"/>
    <w:rsid w:val="00E253B4"/>
    <w:rsid w:val="00E26659"/>
    <w:rsid w:val="00E26F57"/>
    <w:rsid w:val="00E279B3"/>
    <w:rsid w:val="00E31CF4"/>
    <w:rsid w:val="00E330A2"/>
    <w:rsid w:val="00E33A7E"/>
    <w:rsid w:val="00E3617A"/>
    <w:rsid w:val="00E36915"/>
    <w:rsid w:val="00E36C91"/>
    <w:rsid w:val="00E41BB1"/>
    <w:rsid w:val="00E42E37"/>
    <w:rsid w:val="00E43D5A"/>
    <w:rsid w:val="00E44C02"/>
    <w:rsid w:val="00E46CA8"/>
    <w:rsid w:val="00E46DBB"/>
    <w:rsid w:val="00E518EA"/>
    <w:rsid w:val="00E54D6E"/>
    <w:rsid w:val="00E5575E"/>
    <w:rsid w:val="00E60BA3"/>
    <w:rsid w:val="00E63C40"/>
    <w:rsid w:val="00E65C83"/>
    <w:rsid w:val="00E661A0"/>
    <w:rsid w:val="00E70243"/>
    <w:rsid w:val="00E70E64"/>
    <w:rsid w:val="00E7113B"/>
    <w:rsid w:val="00E7175E"/>
    <w:rsid w:val="00E728C1"/>
    <w:rsid w:val="00E7427A"/>
    <w:rsid w:val="00E763B6"/>
    <w:rsid w:val="00E76B17"/>
    <w:rsid w:val="00E76C7D"/>
    <w:rsid w:val="00E82095"/>
    <w:rsid w:val="00E9098E"/>
    <w:rsid w:val="00E91301"/>
    <w:rsid w:val="00E917AB"/>
    <w:rsid w:val="00EA65A5"/>
    <w:rsid w:val="00EA7A20"/>
    <w:rsid w:val="00EB34F6"/>
    <w:rsid w:val="00EB4FAE"/>
    <w:rsid w:val="00EB5950"/>
    <w:rsid w:val="00EB5C94"/>
    <w:rsid w:val="00EB7D42"/>
    <w:rsid w:val="00EC19D0"/>
    <w:rsid w:val="00EC2BB0"/>
    <w:rsid w:val="00EC3948"/>
    <w:rsid w:val="00EC5188"/>
    <w:rsid w:val="00ED0E34"/>
    <w:rsid w:val="00ED5808"/>
    <w:rsid w:val="00EE1C31"/>
    <w:rsid w:val="00EE466D"/>
    <w:rsid w:val="00EE5AC0"/>
    <w:rsid w:val="00EF3D6C"/>
    <w:rsid w:val="00EF4B2A"/>
    <w:rsid w:val="00EF5063"/>
    <w:rsid w:val="00EF6600"/>
    <w:rsid w:val="00EF7598"/>
    <w:rsid w:val="00F0294E"/>
    <w:rsid w:val="00F04BE2"/>
    <w:rsid w:val="00F06F8E"/>
    <w:rsid w:val="00F11E97"/>
    <w:rsid w:val="00F1242D"/>
    <w:rsid w:val="00F16B17"/>
    <w:rsid w:val="00F17DCD"/>
    <w:rsid w:val="00F250D1"/>
    <w:rsid w:val="00F3242C"/>
    <w:rsid w:val="00F32AF7"/>
    <w:rsid w:val="00F33008"/>
    <w:rsid w:val="00F33CAD"/>
    <w:rsid w:val="00F342BB"/>
    <w:rsid w:val="00F35900"/>
    <w:rsid w:val="00F37764"/>
    <w:rsid w:val="00F4268E"/>
    <w:rsid w:val="00F42C63"/>
    <w:rsid w:val="00F42F55"/>
    <w:rsid w:val="00F4762F"/>
    <w:rsid w:val="00F50134"/>
    <w:rsid w:val="00F54731"/>
    <w:rsid w:val="00F549A3"/>
    <w:rsid w:val="00F550A6"/>
    <w:rsid w:val="00F653B4"/>
    <w:rsid w:val="00F66BFB"/>
    <w:rsid w:val="00F715DC"/>
    <w:rsid w:val="00F71B9D"/>
    <w:rsid w:val="00F724B0"/>
    <w:rsid w:val="00F7414D"/>
    <w:rsid w:val="00F80EB3"/>
    <w:rsid w:val="00F82B6F"/>
    <w:rsid w:val="00F8439D"/>
    <w:rsid w:val="00F862C9"/>
    <w:rsid w:val="00F864DB"/>
    <w:rsid w:val="00F87430"/>
    <w:rsid w:val="00F87FDC"/>
    <w:rsid w:val="00F90753"/>
    <w:rsid w:val="00F933DD"/>
    <w:rsid w:val="00F96395"/>
    <w:rsid w:val="00F9690A"/>
    <w:rsid w:val="00FA0820"/>
    <w:rsid w:val="00FA0867"/>
    <w:rsid w:val="00FA10A9"/>
    <w:rsid w:val="00FA6B9A"/>
    <w:rsid w:val="00FB06CA"/>
    <w:rsid w:val="00FB0EDA"/>
    <w:rsid w:val="00FB28B6"/>
    <w:rsid w:val="00FC059C"/>
    <w:rsid w:val="00FC0A9A"/>
    <w:rsid w:val="00FC4D45"/>
    <w:rsid w:val="00FC73C7"/>
    <w:rsid w:val="00FD204A"/>
    <w:rsid w:val="00FD295D"/>
    <w:rsid w:val="00FD5A2C"/>
    <w:rsid w:val="00FE0FC9"/>
    <w:rsid w:val="00FE569B"/>
    <w:rsid w:val="00FE5D44"/>
    <w:rsid w:val="00FE613C"/>
    <w:rsid w:val="00FE73CA"/>
    <w:rsid w:val="00FE747D"/>
    <w:rsid w:val="00FF15BE"/>
    <w:rsid w:val="00FF5455"/>
    <w:rsid w:val="00FF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c00"/>
    </o:shapedefaults>
    <o:shapelayout v:ext="edit">
      <o:idmap v:ext="edit" data="2"/>
    </o:shapelayout>
  </w:shapeDefaults>
  <w:decimalSymbol w:val=","/>
  <w:listSeparator w:val=";"/>
  <w14:docId w14:val="554ED90D"/>
  <w15:docId w15:val="{67C873B5-5370-470A-A2F7-DB6042783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it-IT" w:eastAsia="it-IT"/>
    </w:rPr>
  </w:style>
  <w:style w:type="paragraph" w:styleId="Titre1">
    <w:name w:val="heading 1"/>
    <w:basedOn w:val="Normal"/>
    <w:next w:val="Normal"/>
    <w:link w:val="Titre1Car"/>
    <w:qFormat/>
    <w:rsid w:val="00667534"/>
    <w:pPr>
      <w:keepNext/>
      <w:jc w:val="center"/>
      <w:outlineLvl w:val="0"/>
    </w:pPr>
    <w:rPr>
      <w:rFonts w:ascii="Arial" w:hAnsi="Arial" w:cs="Arial"/>
      <w:b/>
      <w:bCs/>
      <w:caps/>
      <w:sz w:val="52"/>
      <w:szCs w:val="52"/>
      <w:u w:val="thick"/>
      <w:lang w:val="fr-FR" w:eastAsia="fr-FR"/>
    </w:rPr>
  </w:style>
  <w:style w:type="paragraph" w:styleId="Titre2">
    <w:name w:val="heading 2"/>
    <w:basedOn w:val="Normal"/>
    <w:next w:val="Normal"/>
    <w:qFormat/>
    <w:rsid w:val="00667534"/>
    <w:pPr>
      <w:keepNext/>
      <w:spacing w:line="360" w:lineRule="auto"/>
      <w:jc w:val="right"/>
      <w:outlineLvl w:val="1"/>
    </w:pPr>
    <w:rPr>
      <w:rFonts w:ascii="Arial" w:hAnsi="Arial" w:cs="Arial"/>
      <w:b/>
      <w:bCs/>
      <w:i/>
      <w:iCs/>
      <w:sz w:val="22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819"/>
        <w:tab w:val="right" w:pos="9638"/>
      </w:tabs>
    </w:pPr>
  </w:style>
  <w:style w:type="paragraph" w:styleId="Pieddepage">
    <w:name w:val="footer"/>
    <w:aliases w:val="Fusszeile"/>
    <w:basedOn w:val="Normal"/>
    <w:link w:val="PieddepageCar"/>
    <w:uiPriority w:val="99"/>
    <w:pPr>
      <w:tabs>
        <w:tab w:val="center" w:pos="4819"/>
        <w:tab w:val="right" w:pos="9638"/>
      </w:tabs>
    </w:pPr>
  </w:style>
  <w:style w:type="paragraph" w:styleId="Notedebasdepage">
    <w:name w:val="footnote text"/>
    <w:basedOn w:val="Normal"/>
    <w:semiHidden/>
    <w:rsid w:val="00667534"/>
    <w:rPr>
      <w:lang w:val="fr-FR" w:eastAsia="fr-FR"/>
    </w:rPr>
  </w:style>
  <w:style w:type="character" w:styleId="Appelnotedebasdep">
    <w:name w:val="footnote reference"/>
    <w:semiHidden/>
    <w:rsid w:val="00667534"/>
    <w:rPr>
      <w:vertAlign w:val="superscript"/>
    </w:rPr>
  </w:style>
  <w:style w:type="paragraph" w:styleId="Corpsdetexte">
    <w:name w:val="Body Text"/>
    <w:basedOn w:val="Normal"/>
    <w:rsid w:val="00667534"/>
    <w:pPr>
      <w:jc w:val="both"/>
    </w:pPr>
    <w:rPr>
      <w:rFonts w:ascii="Arial" w:hAnsi="Arial" w:cs="Arial"/>
      <w:sz w:val="24"/>
      <w:szCs w:val="24"/>
      <w:lang w:val="fr-FR" w:eastAsia="fr-FR"/>
    </w:rPr>
  </w:style>
  <w:style w:type="paragraph" w:styleId="Normalcentr">
    <w:name w:val="Block Text"/>
    <w:basedOn w:val="Normal"/>
    <w:rsid w:val="00667534"/>
    <w:pPr>
      <w:ind w:left="181" w:right="249"/>
      <w:jc w:val="both"/>
    </w:pPr>
    <w:rPr>
      <w:rFonts w:ascii="Arial" w:hAnsi="Arial" w:cs="Arial"/>
      <w:sz w:val="24"/>
      <w:szCs w:val="24"/>
      <w:lang w:val="fr-FR" w:eastAsia="fr-FR"/>
    </w:rPr>
  </w:style>
  <w:style w:type="paragraph" w:styleId="Textedebulles">
    <w:name w:val="Balloon Text"/>
    <w:basedOn w:val="Normal"/>
    <w:semiHidden/>
    <w:rsid w:val="005E526C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aliases w:val="Fusszeile Car"/>
    <w:link w:val="Pieddepage"/>
    <w:uiPriority w:val="99"/>
    <w:rsid w:val="00EE1C31"/>
    <w:rPr>
      <w:lang w:val="it-IT" w:eastAsia="it-IT"/>
    </w:rPr>
  </w:style>
  <w:style w:type="character" w:styleId="Numrodepage">
    <w:name w:val="page number"/>
    <w:rsid w:val="00EE1C31"/>
  </w:style>
  <w:style w:type="character" w:customStyle="1" w:styleId="Titre1Car">
    <w:name w:val="Titre 1 Car"/>
    <w:basedOn w:val="Policepardfaut"/>
    <w:link w:val="Titre1"/>
    <w:rsid w:val="008E4BDF"/>
    <w:rPr>
      <w:rFonts w:ascii="Arial" w:hAnsi="Arial" w:cs="Arial"/>
      <w:b/>
      <w:bCs/>
      <w:caps/>
      <w:sz w:val="52"/>
      <w:szCs w:val="52"/>
      <w:u w:val="thick"/>
    </w:rPr>
  </w:style>
  <w:style w:type="paragraph" w:customStyle="1" w:styleId="Default">
    <w:name w:val="Default"/>
    <w:rsid w:val="00061CC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s%20documents\ATOS%20ORIGIN\Ent&#234;te%201%20pag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C27607-6289-4992-A793-60B71B63B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Entête 1 page</Template>
  <TotalTime>7</TotalTime>
  <Pages>1</Pages>
  <Words>71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xxxxxxxxxxxxx</vt:lpstr>
    </vt:vector>
  </TitlesOfParts>
  <Company>Sema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xxxxxxxxxxxxx</dc:title>
  <dc:creator>Sanaa Orfi</dc:creator>
  <cp:keywords>SLB-Private,</cp:keywords>
  <cp:lastModifiedBy>Sabrine BENJELLOUL</cp:lastModifiedBy>
  <cp:revision>12</cp:revision>
  <cp:lastPrinted>2022-08-19T16:54:00Z</cp:lastPrinted>
  <dcterms:created xsi:type="dcterms:W3CDTF">2022-11-04T12:38:00Z</dcterms:created>
  <dcterms:modified xsi:type="dcterms:W3CDTF">2023-07-04T14:09:00Z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-level">
    <vt:lpwstr>SLB-Private</vt:lpwstr>
  </property>
  <property fmtid="{D5CDD505-2E9C-101B-9397-08002B2CF9AE}" pid="3" name="classification-date">
    <vt:lpwstr>21/01/2004</vt:lpwstr>
  </property>
  <property fmtid="{D5CDD505-2E9C-101B-9397-08002B2CF9AE}" pid="4" name="_AdHocReviewCycleID">
    <vt:i4>1176639326</vt:i4>
  </property>
  <property fmtid="{D5CDD505-2E9C-101B-9397-08002B2CF9AE}" pid="5" name="_NewReviewCycle">
    <vt:lpwstr/>
  </property>
  <property fmtid="{D5CDD505-2E9C-101B-9397-08002B2CF9AE}" pid="6" name="_EmailSubject">
    <vt:lpwstr>Lettre de déclaration</vt:lpwstr>
  </property>
  <property fmtid="{D5CDD505-2E9C-101B-9397-08002B2CF9AE}" pid="7" name="_AuthorEmail">
    <vt:lpwstr>kenza.rahali@atos.net</vt:lpwstr>
  </property>
  <property fmtid="{D5CDD505-2E9C-101B-9397-08002B2CF9AE}" pid="8" name="_AuthorEmailDisplayName">
    <vt:lpwstr>RAHALI, Kenza</vt:lpwstr>
  </property>
  <property fmtid="{D5CDD505-2E9C-101B-9397-08002B2CF9AE}" pid="9" name="_PreviousAdHocReviewCycleID">
    <vt:i4>-1657492578</vt:i4>
  </property>
  <property fmtid="{D5CDD505-2E9C-101B-9397-08002B2CF9AE}" pid="10" name="_ReviewingToolsShownOnce">
    <vt:lpwstr/>
  </property>
  <property fmtid="{D5CDD505-2E9C-101B-9397-08002B2CF9AE}" pid="11" name="MSIP_Label_e463cba9-5f6c-478d-9329-7b2295e4e8ed_Enabled">
    <vt:lpwstr>true</vt:lpwstr>
  </property>
  <property fmtid="{D5CDD505-2E9C-101B-9397-08002B2CF9AE}" pid="12" name="MSIP_Label_e463cba9-5f6c-478d-9329-7b2295e4e8ed_SetDate">
    <vt:lpwstr>2020-11-09T07:51:06Z</vt:lpwstr>
  </property>
  <property fmtid="{D5CDD505-2E9C-101B-9397-08002B2CF9AE}" pid="13" name="MSIP_Label_e463cba9-5f6c-478d-9329-7b2295e4e8ed_Method">
    <vt:lpwstr>Standard</vt:lpwstr>
  </property>
  <property fmtid="{D5CDD505-2E9C-101B-9397-08002B2CF9AE}" pid="14" name="MSIP_Label_e463cba9-5f6c-478d-9329-7b2295e4e8ed_Name">
    <vt:lpwstr>All Employees_2</vt:lpwstr>
  </property>
  <property fmtid="{D5CDD505-2E9C-101B-9397-08002B2CF9AE}" pid="15" name="MSIP_Label_e463cba9-5f6c-478d-9329-7b2295e4e8ed_SiteId">
    <vt:lpwstr>33440fc6-b7c7-412c-bb73-0e70b0198d5a</vt:lpwstr>
  </property>
  <property fmtid="{D5CDD505-2E9C-101B-9397-08002B2CF9AE}" pid="16" name="MSIP_Label_e463cba9-5f6c-478d-9329-7b2295e4e8ed_ActionId">
    <vt:lpwstr>8d0fd2b5-1842-4967-bd96-f199f0de5f45</vt:lpwstr>
  </property>
  <property fmtid="{D5CDD505-2E9C-101B-9397-08002B2CF9AE}" pid="17" name="MSIP_Label_e463cba9-5f6c-478d-9329-7b2295e4e8ed_ContentBits">
    <vt:lpwstr>0</vt:lpwstr>
  </property>
</Properties>
</file>