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0749" w14:textId="32D49C5C" w:rsidR="00F17CE2" w:rsidRDefault="00F17CE2" w:rsidP="00456F74">
      <w:pPr>
        <w:pStyle w:val="Titre1"/>
        <w:rPr>
          <w:sz w:val="32"/>
          <w:szCs w:val="32"/>
          <w:u w:val="single"/>
        </w:rPr>
      </w:pPr>
    </w:p>
    <w:p w14:paraId="31EA6518" w14:textId="77777777" w:rsidR="00F17CE2" w:rsidRPr="00CE7642" w:rsidRDefault="00F17CE2" w:rsidP="00456F74">
      <w:pPr>
        <w:pStyle w:val="Titre1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ATTESTATION de salaire</w:t>
      </w:r>
    </w:p>
    <w:p w14:paraId="083520F0" w14:textId="77777777" w:rsidR="00F17CE2" w:rsidRPr="00CE7642" w:rsidRDefault="00F17CE2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793D5B25" w14:textId="77777777" w:rsidR="00F17CE2" w:rsidRDefault="00F17CE2" w:rsidP="00456F74">
      <w:pPr>
        <w:spacing w:line="280" w:lineRule="atLeast"/>
        <w:jc w:val="both"/>
        <w:rPr>
          <w:rFonts w:ascii="Arial" w:hAnsi="Arial" w:cs="Arial"/>
          <w:lang w:val="fr-FR"/>
        </w:rPr>
      </w:pPr>
    </w:p>
    <w:p w14:paraId="41DE90FA" w14:textId="77777777" w:rsidR="00F17CE2" w:rsidRPr="00CE7642" w:rsidRDefault="00536D77" w:rsidP="00536D77">
      <w:pPr>
        <w:tabs>
          <w:tab w:val="left" w:pos="3375"/>
        </w:tabs>
        <w:spacing w:line="280" w:lineRule="atLeas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ab/>
      </w:r>
    </w:p>
    <w:p w14:paraId="126CAE73" w14:textId="60425323" w:rsidR="00F17CE2" w:rsidRDefault="00B11377" w:rsidP="00895AA5">
      <w:pPr>
        <w:pStyle w:val="Pieddepage"/>
        <w:rPr>
          <w:rFonts w:ascii="Arial" w:hAnsi="Arial" w:cs="Arial"/>
          <w:sz w:val="24"/>
          <w:szCs w:val="24"/>
          <w:lang w:val="fr-FR"/>
        </w:rPr>
      </w:pPr>
      <w:r w:rsidRPr="00B11377">
        <w:rPr>
          <w:rFonts w:ascii="Arial" w:hAnsi="Arial" w:cs="Arial"/>
          <w:sz w:val="24"/>
          <w:szCs w:val="24"/>
          <w:lang w:val="fr-FR"/>
        </w:rPr>
        <w:t xml:space="preserve">Nous soussignés Société IT Services dont le siège social est situé à dont </w:t>
      </w:r>
      <w:r w:rsidR="009D0D09" w:rsidRPr="00B11377">
        <w:rPr>
          <w:rFonts w:ascii="Arial" w:hAnsi="Arial" w:cs="Arial"/>
          <w:sz w:val="24"/>
          <w:szCs w:val="24"/>
          <w:lang w:val="fr-FR"/>
        </w:rPr>
        <w:t>le siège</w:t>
      </w:r>
      <w:r w:rsidRPr="00B11377">
        <w:rPr>
          <w:rFonts w:ascii="Arial" w:hAnsi="Arial" w:cs="Arial"/>
          <w:sz w:val="24"/>
          <w:szCs w:val="24"/>
          <w:lang w:val="fr-FR"/>
        </w:rPr>
        <w:t xml:space="preserve"> social est situé </w:t>
      </w:r>
      <w:r w:rsidR="00BB1865" w:rsidRPr="00B11377">
        <w:rPr>
          <w:rFonts w:ascii="Arial" w:hAnsi="Arial" w:cs="Arial"/>
          <w:sz w:val="24"/>
          <w:szCs w:val="24"/>
          <w:lang w:val="fr-FR"/>
        </w:rPr>
        <w:t>à CASANEARSHORE</w:t>
      </w:r>
      <w:r w:rsidRPr="00B11377">
        <w:rPr>
          <w:rFonts w:ascii="Arial" w:hAnsi="Arial" w:cs="Arial"/>
          <w:sz w:val="24"/>
          <w:szCs w:val="24"/>
          <w:lang w:val="fr-FR"/>
        </w:rPr>
        <w:t xml:space="preserve"> PARK 1100 BD AL QODS SHORE 2 PLATEAU 1</w:t>
      </w:r>
      <w:r w:rsidR="006E1951">
        <w:rPr>
          <w:rFonts w:ascii="Arial" w:hAnsi="Arial" w:cs="Arial"/>
          <w:sz w:val="24"/>
          <w:szCs w:val="24"/>
          <w:lang w:val="fr-FR"/>
        </w:rPr>
        <w:t>S</w:t>
      </w:r>
      <w:r w:rsidRPr="00B11377">
        <w:rPr>
          <w:rFonts w:ascii="Arial" w:hAnsi="Arial" w:cs="Arial"/>
          <w:sz w:val="24"/>
          <w:szCs w:val="24"/>
          <w:lang w:val="fr-FR"/>
        </w:rPr>
        <w:t xml:space="preserve"> M CASA – Casablanca, attestons par la présente que :</w:t>
      </w:r>
    </w:p>
    <w:p w14:paraId="05EB1100" w14:textId="77777777" w:rsidR="00C37908" w:rsidRDefault="00C37908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204B543C" w14:textId="77777777" w:rsidR="00926A43" w:rsidRDefault="00926A43" w:rsidP="00926A43">
      <w:pPr>
        <w:pStyle w:val="Default"/>
      </w:pPr>
    </w:p>
    <w:p w14:paraId="59B90DA6" w14:textId="7250C631" w:rsidR="00464FFF" w:rsidRDefault="00464FFF" w:rsidP="00DF3FAD">
      <w:pPr>
        <w:ind w:right="-180"/>
        <w:jc w:val="center"/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</w:pPr>
      <w:proofErr w:type="spellStart"/>
      <w:r w:rsidRPr="00464FFF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M.</w:t>
      </w:r>
      <w:r w:rsidR="00340728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Mme</w:t>
      </w:r>
      <w:proofErr w:type="spellEnd"/>
      <w:r w:rsidR="00E74238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…</w:t>
      </w:r>
      <w:r w:rsidR="001D09FD">
        <w:rPr>
          <w:rFonts w:ascii="Arial" w:hAnsi="Arial" w:cs="Arial"/>
          <w:b/>
          <w:bCs/>
          <w:color w:val="000000"/>
          <w:sz w:val="24"/>
          <w:szCs w:val="24"/>
          <w:lang w:val="fr-FR" w:eastAsia="fr-FR"/>
        </w:rPr>
        <w:t>…………….</w:t>
      </w:r>
    </w:p>
    <w:p w14:paraId="29612C35" w14:textId="77777777" w:rsidR="001D09FD" w:rsidRPr="00D34FE4" w:rsidRDefault="001D09FD" w:rsidP="00DF3FAD">
      <w:pPr>
        <w:ind w:right="-180"/>
        <w:jc w:val="center"/>
        <w:rPr>
          <w:rFonts w:ascii="Arial" w:hAnsi="Arial" w:cs="Arial"/>
          <w:b/>
          <w:bCs/>
          <w:color w:val="000000"/>
          <w:sz w:val="23"/>
          <w:szCs w:val="23"/>
          <w:lang w:val="fr-FR" w:eastAsia="fr-FR"/>
        </w:rPr>
      </w:pPr>
    </w:p>
    <w:p w14:paraId="4D0BCC02" w14:textId="65B1C3E6" w:rsidR="00DF3FAD" w:rsidRPr="004E16AA" w:rsidRDefault="00DF3FAD" w:rsidP="00431C37">
      <w:pPr>
        <w:jc w:val="both"/>
      </w:pPr>
      <w:r w:rsidRPr="004F62DF">
        <w:rPr>
          <w:rFonts w:ascii="Arial" w:hAnsi="Arial" w:cs="Arial"/>
          <w:sz w:val="24"/>
          <w:szCs w:val="24"/>
          <w:lang w:val="fr-FR" w:eastAsia="fr-FR"/>
        </w:rPr>
        <w:t>Est employé</w:t>
      </w:r>
      <w:r w:rsidR="008362C5">
        <w:rPr>
          <w:rFonts w:ascii="Arial" w:hAnsi="Arial" w:cs="Arial"/>
          <w:sz w:val="24"/>
          <w:szCs w:val="24"/>
          <w:lang w:val="fr-FR" w:eastAsia="fr-FR"/>
        </w:rPr>
        <w:t>(e)</w:t>
      </w:r>
      <w:r w:rsidRPr="004F62DF">
        <w:rPr>
          <w:rFonts w:ascii="Arial" w:hAnsi="Arial" w:cs="Arial"/>
          <w:sz w:val="24"/>
          <w:szCs w:val="24"/>
          <w:lang w:val="fr-FR" w:eastAsia="fr-FR"/>
        </w:rPr>
        <w:t xml:space="preserve"> à nos services en qualité</w:t>
      </w:r>
      <w:r w:rsidR="003914C5" w:rsidRPr="004F62DF">
        <w:rPr>
          <w:rFonts w:ascii="Arial" w:hAnsi="Arial" w:cs="Arial"/>
          <w:sz w:val="24"/>
          <w:szCs w:val="24"/>
          <w:lang w:val="fr-FR" w:eastAsia="fr-FR"/>
        </w:rPr>
        <w:t xml:space="preserve"> </w:t>
      </w:r>
      <w:r w:rsidR="00220FE9" w:rsidRPr="00F477F5">
        <w:rPr>
          <w:rFonts w:ascii="Arial" w:hAnsi="Arial" w:cs="Arial"/>
          <w:sz w:val="24"/>
          <w:szCs w:val="24"/>
        </w:rPr>
        <w:t>d</w:t>
      </w:r>
      <w:r w:rsidR="00C33DE1">
        <w:rPr>
          <w:rFonts w:ascii="Arial" w:hAnsi="Arial" w:cs="Arial"/>
          <w:sz w:val="24"/>
          <w:szCs w:val="24"/>
        </w:rPr>
        <w:t>e</w:t>
      </w:r>
      <w:r w:rsidR="00106942" w:rsidRPr="00106942">
        <w:rPr>
          <w:rFonts w:ascii="Arial" w:hAnsi="Arial" w:cs="Arial"/>
          <w:b/>
          <w:bCs/>
          <w:sz w:val="24"/>
          <w:szCs w:val="24"/>
        </w:rPr>
        <w:t xml:space="preserve"> </w:t>
      </w:r>
      <w:r w:rsidR="00E74238">
        <w:rPr>
          <w:rFonts w:ascii="Arial" w:hAnsi="Arial" w:cs="Arial"/>
          <w:b/>
          <w:bCs/>
          <w:sz w:val="24"/>
          <w:szCs w:val="24"/>
        </w:rPr>
        <w:t>...</w:t>
      </w:r>
      <w:r w:rsidR="001879CA" w:rsidRPr="001879CA">
        <w:rPr>
          <w:rFonts w:ascii="Arial" w:hAnsi="Arial" w:cs="Arial"/>
          <w:b/>
          <w:bCs/>
          <w:sz w:val="24"/>
          <w:szCs w:val="24"/>
        </w:rPr>
        <w:t xml:space="preserve"> </w:t>
      </w:r>
      <w:r w:rsidR="00D00D3B" w:rsidRPr="00D00D3B">
        <w:rPr>
          <w:rFonts w:ascii="Arial" w:hAnsi="Arial" w:cs="Arial"/>
          <w:sz w:val="24"/>
          <w:szCs w:val="24"/>
        </w:rPr>
        <w:t>depuis le</w:t>
      </w:r>
      <w:r w:rsidR="00D00D3B" w:rsidRPr="00D00D3B">
        <w:rPr>
          <w:rFonts w:ascii="Arial" w:hAnsi="Arial" w:cs="Arial"/>
          <w:b/>
          <w:bCs/>
          <w:sz w:val="24"/>
          <w:szCs w:val="24"/>
        </w:rPr>
        <w:t xml:space="preserve"> </w:t>
      </w:r>
      <w:r w:rsidR="00E74238">
        <w:rPr>
          <w:rFonts w:ascii="Arial" w:hAnsi="Arial" w:cs="Arial"/>
          <w:b/>
          <w:bCs/>
          <w:sz w:val="24"/>
          <w:szCs w:val="24"/>
        </w:rPr>
        <w:t>...</w:t>
      </w:r>
      <w:r w:rsidR="00572A06" w:rsidRPr="00572A06">
        <w:rPr>
          <w:rFonts w:ascii="Arial" w:hAnsi="Arial" w:cs="Arial"/>
          <w:b/>
          <w:bCs/>
          <w:sz w:val="24"/>
          <w:szCs w:val="24"/>
        </w:rPr>
        <w:t xml:space="preserve"> </w:t>
      </w:r>
      <w:r w:rsidRPr="004F62DF">
        <w:rPr>
          <w:rFonts w:ascii="Arial" w:hAnsi="Arial" w:cs="Arial"/>
          <w:sz w:val="24"/>
          <w:szCs w:val="24"/>
          <w:lang w:val="fr-FR" w:eastAsia="fr-FR"/>
        </w:rPr>
        <w:t xml:space="preserve">sous contrat </w:t>
      </w:r>
      <w:r w:rsidRPr="004F62DF">
        <w:rPr>
          <w:rFonts w:ascii="Arial" w:hAnsi="Arial" w:cs="Arial"/>
          <w:b/>
          <w:bCs/>
          <w:sz w:val="24"/>
          <w:szCs w:val="24"/>
          <w:lang w:val="fr-FR" w:eastAsia="fr-FR"/>
        </w:rPr>
        <w:t>à durée indéterminée</w:t>
      </w:r>
      <w:r w:rsidR="00D35450" w:rsidRPr="004F62DF">
        <w:rPr>
          <w:rFonts w:ascii="Arial" w:hAnsi="Arial" w:cs="Arial"/>
          <w:b/>
          <w:bCs/>
          <w:sz w:val="24"/>
          <w:szCs w:val="24"/>
          <w:lang w:val="fr-FR" w:eastAsia="fr-FR"/>
        </w:rPr>
        <w:t>.</w:t>
      </w:r>
    </w:p>
    <w:p w14:paraId="09AC601D" w14:textId="77777777" w:rsidR="00926A43" w:rsidRPr="003E6461" w:rsidRDefault="00926A43" w:rsidP="00926A43">
      <w:pPr>
        <w:pStyle w:val="Default"/>
        <w:rPr>
          <w:lang w:val="it-IT"/>
        </w:rPr>
      </w:pPr>
    </w:p>
    <w:p w14:paraId="6F311AA4" w14:textId="783E6932" w:rsidR="007E72D5" w:rsidRPr="004F62DF" w:rsidRDefault="00926A43" w:rsidP="00D35450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 w:rsidRPr="004F62DF">
        <w:rPr>
          <w:rFonts w:ascii="Arial" w:hAnsi="Arial" w:cs="Arial"/>
          <w:sz w:val="24"/>
          <w:szCs w:val="24"/>
        </w:rPr>
        <w:t>L’intéressé</w:t>
      </w:r>
      <w:r w:rsidR="008362C5">
        <w:rPr>
          <w:rFonts w:ascii="Arial" w:hAnsi="Arial" w:cs="Arial"/>
          <w:sz w:val="24"/>
          <w:szCs w:val="24"/>
        </w:rPr>
        <w:t>(e)</w:t>
      </w:r>
      <w:r w:rsidRPr="004F62DF">
        <w:rPr>
          <w:rFonts w:ascii="Arial" w:hAnsi="Arial" w:cs="Arial"/>
          <w:sz w:val="24"/>
          <w:szCs w:val="24"/>
        </w:rPr>
        <w:t xml:space="preserve"> perçoit un Salaire Mensuel Brut de </w:t>
      </w:r>
      <w:r w:rsidR="00E74238">
        <w:rPr>
          <w:rFonts w:ascii="Arial" w:hAnsi="Arial" w:cs="Arial"/>
          <w:b/>
          <w:bCs/>
          <w:sz w:val="24"/>
          <w:szCs w:val="24"/>
        </w:rPr>
        <w:t xml:space="preserve">.... </w:t>
      </w:r>
      <w:r w:rsidR="004A5315" w:rsidRPr="004A5315">
        <w:rPr>
          <w:rFonts w:ascii="Arial" w:hAnsi="Arial" w:cs="Arial"/>
          <w:b/>
          <w:bCs/>
          <w:sz w:val="24"/>
          <w:szCs w:val="24"/>
        </w:rPr>
        <w:t>,</w:t>
      </w:r>
      <w:r w:rsidR="00426B9E" w:rsidRPr="00426B9E">
        <w:rPr>
          <w:rFonts w:ascii="Arial" w:hAnsi="Arial" w:cs="Arial"/>
          <w:b/>
          <w:bCs/>
          <w:sz w:val="24"/>
          <w:szCs w:val="24"/>
        </w:rPr>
        <w:t>00</w:t>
      </w:r>
      <w:r w:rsidR="00426B9E">
        <w:rPr>
          <w:rFonts w:ascii="Arial" w:hAnsi="Arial" w:cs="Arial"/>
          <w:b/>
          <w:bCs/>
          <w:sz w:val="24"/>
          <w:szCs w:val="24"/>
        </w:rPr>
        <w:t xml:space="preserve"> </w:t>
      </w:r>
      <w:r w:rsidRPr="004F62DF">
        <w:rPr>
          <w:rFonts w:ascii="Arial" w:hAnsi="Arial" w:cs="Arial"/>
          <w:sz w:val="24"/>
          <w:szCs w:val="24"/>
        </w:rPr>
        <w:t>Dhs (</w:t>
      </w:r>
      <w:r w:rsidR="00E74238">
        <w:rPr>
          <w:rFonts w:ascii="Arial" w:hAnsi="Arial" w:cs="Arial"/>
          <w:sz w:val="24"/>
          <w:szCs w:val="24"/>
        </w:rPr>
        <w:t>....</w:t>
      </w:r>
      <w:r w:rsidR="004D4E42">
        <w:rPr>
          <w:rFonts w:ascii="Arial" w:hAnsi="Arial" w:cs="Arial"/>
          <w:sz w:val="24"/>
          <w:szCs w:val="24"/>
        </w:rPr>
        <w:t xml:space="preserve"> </w:t>
      </w:r>
      <w:r w:rsidR="00426B9E" w:rsidRPr="00426B9E">
        <w:rPr>
          <w:rFonts w:ascii="Arial" w:hAnsi="Arial" w:cs="Arial"/>
          <w:sz w:val="24"/>
          <w:szCs w:val="24"/>
        </w:rPr>
        <w:t>Dirhams</w:t>
      </w:r>
      <w:r w:rsidRPr="004F62DF">
        <w:rPr>
          <w:rFonts w:ascii="Arial" w:hAnsi="Arial" w:cs="Arial"/>
          <w:sz w:val="24"/>
          <w:szCs w:val="24"/>
        </w:rPr>
        <w:t>)</w:t>
      </w:r>
      <w:r w:rsidR="00133424">
        <w:rPr>
          <w:rFonts w:ascii="Arial" w:hAnsi="Arial" w:cs="Arial"/>
          <w:sz w:val="24"/>
          <w:szCs w:val="24"/>
        </w:rPr>
        <w:t>.</w:t>
      </w:r>
    </w:p>
    <w:p w14:paraId="5C45FB18" w14:textId="77777777" w:rsidR="007E72D5" w:rsidRPr="004F62DF" w:rsidRDefault="007E72D5" w:rsidP="00CC4E7C">
      <w:pPr>
        <w:spacing w:line="280" w:lineRule="atLeast"/>
        <w:jc w:val="both"/>
        <w:rPr>
          <w:rFonts w:ascii="Arial" w:hAnsi="Arial" w:cs="Arial"/>
          <w:sz w:val="24"/>
          <w:szCs w:val="24"/>
          <w:lang w:eastAsia="fr-FR"/>
        </w:rPr>
      </w:pPr>
    </w:p>
    <w:p w14:paraId="2E16015D" w14:textId="73D4EAC4" w:rsidR="00F17CE2" w:rsidRDefault="00F17CE2" w:rsidP="00CC4E7C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  <w:r w:rsidRPr="004F62DF">
        <w:rPr>
          <w:rFonts w:ascii="Arial" w:hAnsi="Arial" w:cs="Arial"/>
          <w:sz w:val="24"/>
          <w:szCs w:val="24"/>
          <w:lang w:val="fr-FR"/>
        </w:rPr>
        <w:t>La présente attestation est délivrée à l’intéressé pour servir et valoir ce que de droit</w:t>
      </w:r>
      <w:r>
        <w:rPr>
          <w:rFonts w:ascii="Arial" w:hAnsi="Arial" w:cs="Arial"/>
          <w:sz w:val="24"/>
          <w:szCs w:val="24"/>
          <w:lang w:val="fr-FR"/>
        </w:rPr>
        <w:t>.</w:t>
      </w:r>
    </w:p>
    <w:p w14:paraId="1D3F0BE1" w14:textId="483AAEDC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151C5589" w14:textId="517EEA75" w:rsidR="00F17CE2" w:rsidRDefault="00F17CE2" w:rsidP="00456F74">
      <w:pPr>
        <w:spacing w:line="280" w:lineRule="atLeast"/>
        <w:jc w:val="both"/>
        <w:rPr>
          <w:rFonts w:ascii="Arial" w:hAnsi="Arial" w:cs="Arial"/>
          <w:sz w:val="24"/>
          <w:szCs w:val="24"/>
          <w:lang w:val="fr-FR"/>
        </w:rPr>
      </w:pPr>
    </w:p>
    <w:p w14:paraId="7B0A2456" w14:textId="77777777" w:rsidR="00F17CE2" w:rsidRDefault="00F17CE2" w:rsidP="00456F74">
      <w:pPr>
        <w:spacing w:line="280" w:lineRule="atLeast"/>
        <w:rPr>
          <w:rFonts w:ascii="Arial" w:hAnsi="Arial" w:cs="Arial"/>
          <w:sz w:val="24"/>
          <w:szCs w:val="24"/>
          <w:lang w:val="fr-FR"/>
        </w:rPr>
      </w:pPr>
    </w:p>
    <w:p w14:paraId="4F20E097" w14:textId="2506CC9F" w:rsidR="00F17CE2" w:rsidRPr="00110C1A" w:rsidRDefault="00F17CE2" w:rsidP="00456F74">
      <w:pPr>
        <w:tabs>
          <w:tab w:val="left" w:pos="4678"/>
          <w:tab w:val="left" w:pos="4820"/>
        </w:tabs>
        <w:jc w:val="center"/>
        <w:rPr>
          <w:rFonts w:ascii="Arial" w:hAnsi="Arial" w:cs="Arial"/>
          <w:sz w:val="22"/>
          <w:szCs w:val="22"/>
          <w:lang w:val="en-US" w:eastAsia="fr-FR"/>
        </w:rPr>
      </w:pPr>
      <w:r w:rsidRPr="00895AA5">
        <w:rPr>
          <w:rFonts w:ascii="Arial" w:hAnsi="Arial"/>
          <w:b/>
          <w:sz w:val="24"/>
          <w:lang w:val="fr-FR"/>
        </w:rPr>
        <w:t xml:space="preserve">                                                                       </w:t>
      </w:r>
      <w:r w:rsidRPr="00110C1A">
        <w:rPr>
          <w:rFonts w:ascii="Arial" w:hAnsi="Arial"/>
          <w:b/>
          <w:sz w:val="24"/>
          <w:lang w:val="en-US"/>
        </w:rPr>
        <w:t xml:space="preserve">Casablanca </w:t>
      </w:r>
      <w:r w:rsidRPr="00110C1A">
        <w:rPr>
          <w:rFonts w:ascii="Arial" w:hAnsi="Arial" w:cs="Arial"/>
          <w:b/>
          <w:bCs/>
          <w:sz w:val="22"/>
          <w:szCs w:val="22"/>
          <w:lang w:val="en-US"/>
        </w:rPr>
        <w:t xml:space="preserve">le </w:t>
      </w:r>
      <w:r w:rsidR="00626C34">
        <w:rPr>
          <w:rFonts w:ascii="Arial" w:hAnsi="Arial" w:cs="Arial"/>
          <w:b/>
          <w:bCs/>
          <w:sz w:val="22"/>
          <w:szCs w:val="22"/>
          <w:lang w:val="en-US"/>
        </w:rPr>
        <w:fldChar w:fldCharType="begin"/>
      </w:r>
      <w:r w:rsidR="00626C34">
        <w:rPr>
          <w:rFonts w:ascii="Arial" w:hAnsi="Arial" w:cs="Arial"/>
          <w:b/>
          <w:bCs/>
          <w:sz w:val="22"/>
          <w:szCs w:val="22"/>
          <w:lang w:val="fr-FR"/>
        </w:rPr>
        <w:instrText xml:space="preserve"> TIME \@ "dd/MM/yyyy" </w:instrText>
      </w:r>
      <w:r w:rsidR="00626C34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="00401FC6">
        <w:rPr>
          <w:rFonts w:ascii="Arial" w:hAnsi="Arial" w:cs="Arial"/>
          <w:b/>
          <w:bCs/>
          <w:noProof/>
          <w:sz w:val="22"/>
          <w:szCs w:val="22"/>
          <w:lang w:val="fr-FR"/>
        </w:rPr>
        <w:t>04/07/2023</w:t>
      </w:r>
      <w:r w:rsidR="00626C34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</w:p>
    <w:p w14:paraId="3B54E9AE" w14:textId="77777777" w:rsidR="00F17CE2" w:rsidRDefault="00F17CE2" w:rsidP="00456F74">
      <w:pPr>
        <w:spacing w:line="280" w:lineRule="atLeast"/>
        <w:rPr>
          <w:rFonts w:ascii="Arial" w:hAnsi="Arial"/>
        </w:rPr>
      </w:pPr>
    </w:p>
    <w:p w14:paraId="43959679" w14:textId="7C865D59" w:rsidR="00F17CE2" w:rsidRPr="00110C1A" w:rsidRDefault="00F17CE2" w:rsidP="00456F74">
      <w:pPr>
        <w:rPr>
          <w:rFonts w:ascii="Arial" w:hAnsi="Arial"/>
          <w:b/>
          <w:sz w:val="24"/>
          <w:lang w:val="en-US"/>
        </w:rPr>
      </w:pPr>
    </w:p>
    <w:p w14:paraId="3E46BB40" w14:textId="24061B62" w:rsidR="00110C1A" w:rsidRPr="00110C1A" w:rsidRDefault="00F17CE2" w:rsidP="00883EE0">
      <w:pPr>
        <w:tabs>
          <w:tab w:val="left" w:pos="3240"/>
          <w:tab w:val="left" w:pos="4536"/>
        </w:tabs>
        <w:jc w:val="center"/>
        <w:rPr>
          <w:rFonts w:ascii="Arial" w:hAnsi="Arial" w:cs="Arial"/>
          <w:sz w:val="24"/>
          <w:szCs w:val="24"/>
          <w:lang w:val="en-US"/>
        </w:rPr>
        <w:sectPr w:rsidR="00110C1A" w:rsidRPr="00110C1A" w:rsidSect="001849D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2665" w:right="1418" w:bottom="2552" w:left="1418" w:header="851" w:footer="851" w:gutter="0"/>
          <w:pgNumType w:start="1"/>
          <w:cols w:space="720"/>
          <w:docGrid w:linePitch="272"/>
        </w:sectPr>
      </w:pPr>
      <w:r w:rsidRPr="00110C1A">
        <w:rPr>
          <w:rFonts w:ascii="Arial" w:hAnsi="Arial" w:cs="Arial"/>
          <w:b/>
          <w:bCs/>
          <w:sz w:val="22"/>
          <w:szCs w:val="22"/>
          <w:lang w:val="en-US"/>
        </w:rPr>
        <w:t xml:space="preserve">                                                         </w:t>
      </w:r>
      <w:r w:rsidR="00110C1A">
        <w:rPr>
          <w:rFonts w:ascii="Arial" w:hAnsi="Arial" w:cs="Arial"/>
          <w:b/>
          <w:bCs/>
          <w:sz w:val="22"/>
          <w:szCs w:val="22"/>
          <w:lang w:val="en-US"/>
        </w:rPr>
        <w:t xml:space="preserve">       </w:t>
      </w:r>
    </w:p>
    <w:p w14:paraId="5D7487E1" w14:textId="15D9F975" w:rsidR="00B326B8" w:rsidRPr="006928F0" w:rsidRDefault="00B326B8" w:rsidP="00B326B8">
      <w:pPr>
        <w:tabs>
          <w:tab w:val="left" w:pos="3910"/>
        </w:tabs>
        <w:rPr>
          <w:rFonts w:ascii="Arial" w:hAnsi="Arial" w:cs="Arial"/>
          <w:lang w:val="en-US"/>
        </w:rPr>
      </w:pPr>
    </w:p>
    <w:p w14:paraId="527099FF" w14:textId="195545B6" w:rsidR="007D4B97" w:rsidRPr="00662800" w:rsidRDefault="00883EE0" w:rsidP="007D4B97">
      <w:pPr>
        <w:rPr>
          <w:rFonts w:ascii="Arial" w:hAnsi="Arial" w:cs="Arial"/>
          <w:lang w:val="en-US"/>
        </w:rPr>
      </w:pPr>
      <w:r>
        <w:rPr>
          <w:noProof/>
          <w:sz w:val="24"/>
          <w:szCs w:val="24"/>
          <w:lang w:val="fr-FR"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96D3E5" wp14:editId="7760190D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939925" cy="618490"/>
                <wp:effectExtent l="0" t="0" r="20320" b="12700"/>
                <wp:wrapSquare wrapText="bothSides"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618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C05BB" w14:textId="77777777" w:rsidR="00883EE0" w:rsidRDefault="00883EE0" w:rsidP="00883EE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La Direction des Ressources Humaines</w:t>
                            </w:r>
                          </w:p>
                          <w:p w14:paraId="1C84B56C" w14:textId="77777777" w:rsidR="00883EE0" w:rsidRDefault="00883EE0" w:rsidP="00883E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96D3E5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101.55pt;margin-top:.8pt;width:152.75pt;height:48.7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" strokecolor="white [3212]">
                <v:textbox style="mso-fit-shape-to-text:t">
                  <w:txbxContent>
                    <w:p w14:paraId="414C05BB" w14:textId="77777777" w:rsidR="00883EE0" w:rsidRDefault="00883EE0" w:rsidP="00883EE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La Direction des Ressources Humaines</w:t>
                      </w:r>
                    </w:p>
                    <w:p w14:paraId="1C84B56C" w14:textId="77777777" w:rsidR="00883EE0" w:rsidRDefault="00883EE0" w:rsidP="00883EE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3902F8" w14:textId="57802E53" w:rsidR="007D4B97" w:rsidRPr="00BE179C" w:rsidRDefault="007D4B97" w:rsidP="00E125F4">
      <w:pPr>
        <w:tabs>
          <w:tab w:val="left" w:pos="6280"/>
        </w:tabs>
        <w:rPr>
          <w:rFonts w:ascii="Arial" w:hAnsi="Arial" w:cs="Arial"/>
          <w:lang w:val="en-US"/>
        </w:rPr>
      </w:pPr>
    </w:p>
    <w:sectPr w:rsidR="007D4B97" w:rsidRPr="00BE179C" w:rsidSect="00F17CE2">
      <w:headerReference w:type="default" r:id="rId16"/>
      <w:footerReference w:type="default" r:id="rId17"/>
      <w:type w:val="continuous"/>
      <w:pgSz w:w="11907" w:h="16839" w:code="9"/>
      <w:pgMar w:top="2665" w:right="1418" w:bottom="2552" w:left="1418" w:header="851" w:footer="85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95D1" w14:textId="77777777" w:rsidR="002E625B" w:rsidRDefault="002E625B">
      <w:r>
        <w:separator/>
      </w:r>
    </w:p>
  </w:endnote>
  <w:endnote w:type="continuationSeparator" w:id="0">
    <w:p w14:paraId="41795CF8" w14:textId="77777777" w:rsidR="002E625B" w:rsidRDefault="002E6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0570C" w14:textId="77777777" w:rsidR="00401FC6" w:rsidRDefault="00401F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EA081" w14:textId="22EB512F" w:rsidR="00881E6B" w:rsidRPr="00161C3E" w:rsidRDefault="00881E6B" w:rsidP="00881E6B">
    <w:pPr>
      <w:pStyle w:val="Pieddepage"/>
      <w:jc w:val="center"/>
      <w:rPr>
        <w:b/>
        <w:color w:val="0070C0"/>
        <w:lang w:val="en-US"/>
      </w:rPr>
    </w:pPr>
    <w:r w:rsidRPr="00161C3E">
      <w:rPr>
        <w:b/>
        <w:color w:val="0070C0"/>
        <w:lang w:val="en-US"/>
      </w:rPr>
      <w:t>IT SERVICE</w:t>
    </w:r>
    <w:r w:rsidR="007B0DE7">
      <w:rPr>
        <w:b/>
        <w:color w:val="0070C0"/>
        <w:lang w:val="en-US"/>
      </w:rPr>
      <w:t>S</w:t>
    </w:r>
    <w:r w:rsidRPr="00161C3E">
      <w:rPr>
        <w:b/>
        <w:color w:val="0070C0"/>
        <w:lang w:val="en-US"/>
      </w:rPr>
      <w:t xml:space="preserve"> SARL </w:t>
    </w:r>
  </w:p>
  <w:p w14:paraId="7E901FF2" w14:textId="7BC29D19" w:rsidR="00881E6B" w:rsidRPr="006E1951" w:rsidRDefault="00881E6B" w:rsidP="00881E6B">
    <w:pPr>
      <w:pStyle w:val="Pieddepage"/>
      <w:jc w:val="center"/>
      <w:rPr>
        <w:color w:val="0070C0"/>
        <w:sz w:val="18"/>
        <w:szCs w:val="18"/>
        <w:lang w:val="en-US"/>
      </w:rPr>
    </w:pPr>
    <w:proofErr w:type="spellStart"/>
    <w:r w:rsidRPr="006E1951">
      <w:rPr>
        <w:color w:val="0070C0"/>
        <w:sz w:val="18"/>
        <w:szCs w:val="18"/>
        <w:lang w:val="en-US"/>
      </w:rPr>
      <w:t>Siège</w:t>
    </w:r>
    <w:proofErr w:type="spellEnd"/>
    <w:r w:rsidRPr="006E1951">
      <w:rPr>
        <w:color w:val="0070C0"/>
        <w:sz w:val="18"/>
        <w:szCs w:val="18"/>
        <w:lang w:val="en-US"/>
      </w:rPr>
      <w:t xml:space="preserve"> </w:t>
    </w:r>
    <w:proofErr w:type="gramStart"/>
    <w:r w:rsidRPr="006E1951">
      <w:rPr>
        <w:color w:val="0070C0"/>
        <w:sz w:val="18"/>
        <w:szCs w:val="18"/>
        <w:lang w:val="en-US"/>
      </w:rPr>
      <w:t>Social :</w:t>
    </w:r>
    <w:proofErr w:type="gramEnd"/>
  </w:p>
  <w:p w14:paraId="7A2671C2" w14:textId="6B117C4D" w:rsidR="00881E6B" w:rsidRPr="00161C3E" w:rsidRDefault="00881E6B" w:rsidP="00881E6B">
    <w:pPr>
      <w:pStyle w:val="Pieddepage"/>
      <w:jc w:val="center"/>
      <w:rPr>
        <w:color w:val="0070C0"/>
        <w:sz w:val="18"/>
        <w:szCs w:val="18"/>
      </w:rPr>
    </w:pPr>
    <w:r w:rsidRPr="00542FF0">
      <w:rPr>
        <w:color w:val="0070C0"/>
        <w:sz w:val="18"/>
        <w:szCs w:val="18"/>
        <w:lang w:val="en-US"/>
      </w:rPr>
      <w:t xml:space="preserve"> CASANEARSHORE PARK 1100 BD AL QODS SHORE 2</w:t>
    </w:r>
    <w:r>
      <w:rPr>
        <w:color w:val="0070C0"/>
        <w:sz w:val="18"/>
        <w:szCs w:val="18"/>
        <w:lang w:val="en-US"/>
      </w:rPr>
      <w:t xml:space="preserve"> </w:t>
    </w:r>
    <w:r w:rsidRPr="00542FF0">
      <w:rPr>
        <w:color w:val="0070C0"/>
        <w:sz w:val="18"/>
        <w:szCs w:val="18"/>
        <w:lang w:val="en-US"/>
      </w:rPr>
      <w:t>P</w:t>
    </w:r>
    <w:r>
      <w:rPr>
        <w:color w:val="0070C0"/>
        <w:sz w:val="18"/>
        <w:szCs w:val="18"/>
        <w:lang w:val="en-US"/>
      </w:rPr>
      <w:t>LATEAU 1</w:t>
    </w:r>
    <w:r w:rsidR="0089505C">
      <w:rPr>
        <w:color w:val="0070C0"/>
        <w:sz w:val="18"/>
        <w:szCs w:val="18"/>
        <w:lang w:val="en-US"/>
      </w:rPr>
      <w:t>S</w:t>
    </w:r>
    <w:r>
      <w:rPr>
        <w:color w:val="0070C0"/>
        <w:sz w:val="18"/>
        <w:szCs w:val="18"/>
        <w:lang w:val="en-US"/>
      </w:rPr>
      <w:t xml:space="preserve"> M CASA</w:t>
    </w:r>
    <w:r w:rsidRPr="00542FF0">
      <w:rPr>
        <w:color w:val="0070C0"/>
        <w:sz w:val="18"/>
        <w:szCs w:val="18"/>
        <w:lang w:val="en-US"/>
      </w:rPr>
      <w:t xml:space="preserve"> – Casablanca - MAROC</w:t>
    </w:r>
  </w:p>
  <w:p w14:paraId="2FE72094" w14:textId="66C6DB6F" w:rsidR="00881E6B" w:rsidRPr="00161C3E" w:rsidRDefault="00881E6B" w:rsidP="00881E6B">
    <w:pPr>
      <w:pStyle w:val="Pieddepage"/>
      <w:jc w:val="center"/>
      <w:rPr>
        <w:color w:val="0070C0"/>
        <w:sz w:val="18"/>
        <w:szCs w:val="18"/>
        <w:lang w:val="sv-SE"/>
      </w:rPr>
    </w:pPr>
    <w:r w:rsidRPr="00161C3E">
      <w:rPr>
        <w:color w:val="0070C0"/>
        <w:sz w:val="18"/>
        <w:szCs w:val="18"/>
      </w:rPr>
      <w:t xml:space="preserve">    TEL : +212 5 </w:t>
    </w:r>
    <w:r w:rsidR="00401FC6">
      <w:rPr>
        <w:color w:val="0070C0"/>
        <w:sz w:val="18"/>
        <w:szCs w:val="18"/>
      </w:rPr>
      <w:t xml:space="preserve">xxxxxxx </w:t>
    </w:r>
    <w:r w:rsidRPr="00161C3E">
      <w:rPr>
        <w:color w:val="0070C0"/>
        <w:sz w:val="18"/>
        <w:szCs w:val="18"/>
      </w:rPr>
      <w:t xml:space="preserve">Fax : +212 5 </w:t>
    </w:r>
    <w:r w:rsidR="00401FC6">
      <w:rPr>
        <w:color w:val="0070C0"/>
        <w:sz w:val="18"/>
        <w:szCs w:val="18"/>
      </w:rPr>
      <w:t>xxxxxxxx</w:t>
    </w:r>
  </w:p>
  <w:p w14:paraId="69B42044" w14:textId="1B3C41CD" w:rsidR="0010697F" w:rsidRPr="00401FC6" w:rsidRDefault="00881E6B" w:rsidP="00881E6B">
    <w:pPr>
      <w:pStyle w:val="Pieddepage"/>
      <w:rPr>
        <w:color w:val="0070C0"/>
        <w:sz w:val="18"/>
        <w:szCs w:val="18"/>
      </w:rPr>
    </w:pPr>
    <w:r w:rsidRPr="00401FC6">
      <w:rPr>
        <w:color w:val="0070C0"/>
        <w:sz w:val="18"/>
        <w:szCs w:val="18"/>
      </w:rPr>
      <w:t xml:space="preserve">                                   CNSS N°</w:t>
    </w:r>
    <w:r w:rsidR="00401FC6" w:rsidRPr="00401FC6">
      <w:rPr>
        <w:color w:val="0070C0"/>
        <w:sz w:val="18"/>
        <w:szCs w:val="18"/>
      </w:rPr>
      <w:t>xx</w:t>
    </w:r>
    <w:r w:rsidR="00401FC6">
      <w:rPr>
        <w:color w:val="0070C0"/>
        <w:sz w:val="18"/>
        <w:szCs w:val="18"/>
      </w:rPr>
      <w:t>xxxxx</w:t>
    </w:r>
    <w:r w:rsidRPr="00401FC6">
      <w:rPr>
        <w:color w:val="0070C0"/>
        <w:sz w:val="18"/>
        <w:szCs w:val="18"/>
      </w:rPr>
      <w:t xml:space="preserve">     IF N° </w:t>
    </w:r>
    <w:r w:rsidR="00401FC6">
      <w:rPr>
        <w:color w:val="0070C0"/>
        <w:sz w:val="18"/>
        <w:szCs w:val="18"/>
      </w:rPr>
      <w:t>xxxxxx</w:t>
    </w:r>
    <w:r w:rsidRPr="00401FC6">
      <w:rPr>
        <w:color w:val="0070C0"/>
        <w:sz w:val="18"/>
        <w:szCs w:val="18"/>
      </w:rPr>
      <w:t xml:space="preserve">    Patente N° </w:t>
    </w:r>
    <w:r w:rsidR="00401FC6">
      <w:rPr>
        <w:color w:val="0070C0"/>
        <w:sz w:val="18"/>
        <w:szCs w:val="18"/>
      </w:rPr>
      <w:t>xxxxxx</w:t>
    </w:r>
    <w:r w:rsidRPr="00401FC6">
      <w:rPr>
        <w:color w:val="0070C0"/>
        <w:sz w:val="18"/>
        <w:szCs w:val="18"/>
      </w:rPr>
      <w:t xml:space="preserve">     RC N°</w:t>
    </w:r>
    <w:r w:rsidR="00401FC6">
      <w:rPr>
        <w:color w:val="0070C0"/>
        <w:sz w:val="18"/>
        <w:szCs w:val="18"/>
      </w:rPr>
      <w:t>xxxxx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B2EB2" w14:textId="77777777" w:rsidR="00401FC6" w:rsidRDefault="00401FC6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13B2" w14:textId="77777777" w:rsidR="0010697F" w:rsidRPr="00B027C9" w:rsidRDefault="0010697F" w:rsidP="005D46CA">
    <w:pPr>
      <w:pStyle w:val="Pieddepage"/>
      <w:jc w:val="center"/>
      <w:rPr>
        <w:rFonts w:ascii="Calibri" w:hAnsi="Calibri"/>
        <w:b/>
        <w:color w:val="0070C0"/>
        <w:sz w:val="22"/>
        <w:szCs w:val="22"/>
        <w:lang w:val="en-US"/>
      </w:rPr>
    </w:pPr>
    <w:r w:rsidRPr="00B027C9">
      <w:rPr>
        <w:rFonts w:ascii="Calibri" w:hAnsi="Calibri"/>
        <w:b/>
        <w:color w:val="0070C0"/>
        <w:sz w:val="22"/>
        <w:szCs w:val="22"/>
        <w:lang w:val="en-US"/>
      </w:rPr>
      <w:t xml:space="preserve">ATOS IT SERVICE SARL </w:t>
    </w:r>
  </w:p>
  <w:p w14:paraId="2EDB6C28" w14:textId="77777777" w:rsidR="0010697F" w:rsidRDefault="0010697F" w:rsidP="005D46CA">
    <w:pPr>
      <w:pStyle w:val="Pieddepage"/>
      <w:jc w:val="center"/>
      <w:rPr>
        <w:rFonts w:ascii="Calibri" w:hAnsi="Calibri"/>
        <w:color w:val="0070C0"/>
        <w:lang w:val="fr-FR"/>
      </w:rPr>
    </w:pPr>
    <w:r w:rsidRPr="00B027C9">
      <w:rPr>
        <w:rFonts w:ascii="Calibri" w:hAnsi="Calibri"/>
        <w:color w:val="0070C0"/>
        <w:lang w:val="fr-FR"/>
      </w:rPr>
      <w:t>Siège Social :</w:t>
    </w:r>
  </w:p>
  <w:p w14:paraId="32D101DD" w14:textId="77777777" w:rsidR="0010697F" w:rsidRPr="00B027C9" w:rsidRDefault="0010697F" w:rsidP="005D46CA">
    <w:pPr>
      <w:pStyle w:val="Pieddepage"/>
      <w:jc w:val="center"/>
      <w:rPr>
        <w:rFonts w:ascii="Calibri" w:hAnsi="Calibri"/>
        <w:color w:val="0070C0"/>
      </w:rPr>
    </w:pPr>
    <w:r w:rsidRPr="00B027C9">
      <w:rPr>
        <w:rFonts w:ascii="Calibri" w:hAnsi="Calibri"/>
        <w:color w:val="0070C0"/>
        <w:lang w:val="fr-FR"/>
      </w:rPr>
      <w:t xml:space="preserve"> ANGLE MEHDI BEN BARKA &amp; ANNAKHIL HAY RYAD PLATEAU ESPACE LESPALMIERS – RABAT - MAROC</w:t>
    </w:r>
  </w:p>
  <w:p w14:paraId="17415221" w14:textId="77777777" w:rsidR="0010697F" w:rsidRPr="00B027C9" w:rsidRDefault="0010697F" w:rsidP="005D46CA">
    <w:pPr>
      <w:pStyle w:val="Pieddepage"/>
      <w:jc w:val="center"/>
      <w:rPr>
        <w:rFonts w:ascii="Calibri" w:hAnsi="Calibri"/>
        <w:color w:val="0070C0"/>
        <w:lang w:val="sv-SE"/>
      </w:rPr>
    </w:pPr>
    <w:r w:rsidRPr="00B027C9">
      <w:rPr>
        <w:rFonts w:ascii="Calibri" w:hAnsi="Calibri"/>
        <w:color w:val="0070C0"/>
      </w:rPr>
      <w:t xml:space="preserve">    TEL : +212 5 29 04 45 29 Fax : +212 5 29 01 40 99</w:t>
    </w:r>
  </w:p>
  <w:p w14:paraId="3FF88378" w14:textId="77777777" w:rsidR="0010697F" w:rsidRPr="00B027C9" w:rsidRDefault="0010697F" w:rsidP="001D3E05">
    <w:pPr>
      <w:pStyle w:val="Pieddepage"/>
      <w:rPr>
        <w:rFonts w:ascii="Calibri" w:hAnsi="Calibri"/>
        <w:color w:val="0070C0"/>
        <w:lang w:val="en-US"/>
      </w:rPr>
    </w:pPr>
    <w:r w:rsidRPr="00B027C9">
      <w:rPr>
        <w:rFonts w:ascii="Calibri" w:hAnsi="Calibri"/>
        <w:color w:val="0070C0"/>
        <w:lang w:val="en-US"/>
      </w:rPr>
      <w:t xml:space="preserve">                                   CNSS N°6779782     IF N° 03317125    </w:t>
    </w:r>
    <w:proofErr w:type="spellStart"/>
    <w:r w:rsidRPr="00B027C9">
      <w:rPr>
        <w:rFonts w:ascii="Calibri" w:hAnsi="Calibri"/>
        <w:color w:val="0070C0"/>
        <w:lang w:val="en-US"/>
      </w:rPr>
      <w:t>Patente</w:t>
    </w:r>
    <w:proofErr w:type="spellEnd"/>
    <w:r w:rsidRPr="00B027C9">
      <w:rPr>
        <w:rFonts w:ascii="Calibri" w:hAnsi="Calibri"/>
        <w:color w:val="0070C0"/>
        <w:lang w:val="en-US"/>
      </w:rPr>
      <w:t xml:space="preserve"> N°25980916     RC N°59693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1996" w14:textId="77777777" w:rsidR="002E625B" w:rsidRDefault="002E625B">
      <w:r>
        <w:separator/>
      </w:r>
    </w:p>
  </w:footnote>
  <w:footnote w:type="continuationSeparator" w:id="0">
    <w:p w14:paraId="2C8E044F" w14:textId="77777777" w:rsidR="002E625B" w:rsidRDefault="002E6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58940" w14:textId="77777777" w:rsidR="00401FC6" w:rsidRDefault="00401FC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5FC48" w14:textId="18EE808C" w:rsidR="0010697F" w:rsidRPr="00AB132B" w:rsidRDefault="0010697F" w:rsidP="00AB132B">
    <w:pPr>
      <w:pStyle w:val="En-tte"/>
      <w:jc w:val="right"/>
    </w:pPr>
    <w:r>
      <w:rPr>
        <w:color w:val="1F497D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CEFD" w14:textId="77777777" w:rsidR="00401FC6" w:rsidRDefault="00401FC6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0588" w14:textId="77777777" w:rsidR="0010697F" w:rsidRPr="00AB132B" w:rsidRDefault="0010697F" w:rsidP="00AB132B">
    <w:pPr>
      <w:pStyle w:val="En-tte"/>
      <w:jc w:val="right"/>
    </w:pPr>
    <w:r>
      <w:rPr>
        <w:color w:val="1F497D"/>
      </w:rPr>
      <w:t xml:space="preserve">   </w:t>
    </w:r>
    <w:r w:rsidRPr="00F245C2">
      <w:rPr>
        <w:noProof/>
        <w:color w:val="1F497D"/>
      </w:rPr>
      <w:drawing>
        <wp:inline distT="0" distB="0" distL="0" distR="0" wp14:anchorId="6C0AB0DB" wp14:editId="712FB5FF">
          <wp:extent cx="2085975" cy="819150"/>
          <wp:effectExtent l="0" t="0" r="0" b="0"/>
          <wp:docPr id="1" name="Image 1" descr="atos-1440x564_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tos-1440x564_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95"/>
  <w:hyphenationZone w:val="283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Changed" w:val="Vero"/>
    <w:docVar w:name="DocumentCharacterCount" w:val="1173"/>
    <w:docVar w:name="DocumentCLassified" w:val="Falso"/>
  </w:docVars>
  <w:rsids>
    <w:rsidRoot w:val="006C0676"/>
    <w:rsid w:val="000037D4"/>
    <w:rsid w:val="00006912"/>
    <w:rsid w:val="000071A4"/>
    <w:rsid w:val="00011402"/>
    <w:rsid w:val="00012ED9"/>
    <w:rsid w:val="00014055"/>
    <w:rsid w:val="00014596"/>
    <w:rsid w:val="000145B8"/>
    <w:rsid w:val="00014F13"/>
    <w:rsid w:val="00015A21"/>
    <w:rsid w:val="00016F94"/>
    <w:rsid w:val="000171CE"/>
    <w:rsid w:val="000178B6"/>
    <w:rsid w:val="000216E3"/>
    <w:rsid w:val="000230DF"/>
    <w:rsid w:val="00032E68"/>
    <w:rsid w:val="00032F15"/>
    <w:rsid w:val="0003641D"/>
    <w:rsid w:val="00036BD6"/>
    <w:rsid w:val="00040E82"/>
    <w:rsid w:val="000423EE"/>
    <w:rsid w:val="00045CF2"/>
    <w:rsid w:val="0004616A"/>
    <w:rsid w:val="0004729A"/>
    <w:rsid w:val="00050EEF"/>
    <w:rsid w:val="00053418"/>
    <w:rsid w:val="00054763"/>
    <w:rsid w:val="000548C4"/>
    <w:rsid w:val="000561D6"/>
    <w:rsid w:val="00056FDE"/>
    <w:rsid w:val="00060E60"/>
    <w:rsid w:val="00061ED0"/>
    <w:rsid w:val="00064841"/>
    <w:rsid w:val="0006541C"/>
    <w:rsid w:val="00067FD6"/>
    <w:rsid w:val="00071929"/>
    <w:rsid w:val="00071CF5"/>
    <w:rsid w:val="00073192"/>
    <w:rsid w:val="000758D3"/>
    <w:rsid w:val="00081E53"/>
    <w:rsid w:val="00084DAD"/>
    <w:rsid w:val="000867D1"/>
    <w:rsid w:val="000868C1"/>
    <w:rsid w:val="00091A4C"/>
    <w:rsid w:val="00092079"/>
    <w:rsid w:val="000926F7"/>
    <w:rsid w:val="00092A2D"/>
    <w:rsid w:val="000930C5"/>
    <w:rsid w:val="00093A12"/>
    <w:rsid w:val="0009464C"/>
    <w:rsid w:val="000967C8"/>
    <w:rsid w:val="000974E3"/>
    <w:rsid w:val="000A27D5"/>
    <w:rsid w:val="000A2A56"/>
    <w:rsid w:val="000A2DC5"/>
    <w:rsid w:val="000A3978"/>
    <w:rsid w:val="000A44FF"/>
    <w:rsid w:val="000A5D36"/>
    <w:rsid w:val="000A6ACF"/>
    <w:rsid w:val="000A760D"/>
    <w:rsid w:val="000B18C1"/>
    <w:rsid w:val="000B376E"/>
    <w:rsid w:val="000B4EC5"/>
    <w:rsid w:val="000B5259"/>
    <w:rsid w:val="000C06CF"/>
    <w:rsid w:val="000C57B1"/>
    <w:rsid w:val="000C6EAC"/>
    <w:rsid w:val="000C7E1E"/>
    <w:rsid w:val="000D3DDD"/>
    <w:rsid w:val="000D5F41"/>
    <w:rsid w:val="000D73A5"/>
    <w:rsid w:val="000E0DF3"/>
    <w:rsid w:val="000E363D"/>
    <w:rsid w:val="000E46A4"/>
    <w:rsid w:val="000E4C09"/>
    <w:rsid w:val="000E5495"/>
    <w:rsid w:val="000E560A"/>
    <w:rsid w:val="000E61EE"/>
    <w:rsid w:val="000F2563"/>
    <w:rsid w:val="000F293D"/>
    <w:rsid w:val="000F2E4A"/>
    <w:rsid w:val="000F4527"/>
    <w:rsid w:val="000F608A"/>
    <w:rsid w:val="000F6FB0"/>
    <w:rsid w:val="000F7C9A"/>
    <w:rsid w:val="00103F5C"/>
    <w:rsid w:val="00105921"/>
    <w:rsid w:val="00105940"/>
    <w:rsid w:val="00106942"/>
    <w:rsid w:val="0010697F"/>
    <w:rsid w:val="00107254"/>
    <w:rsid w:val="00107305"/>
    <w:rsid w:val="00107C3E"/>
    <w:rsid w:val="0011063A"/>
    <w:rsid w:val="00110C1A"/>
    <w:rsid w:val="00112626"/>
    <w:rsid w:val="00113E8B"/>
    <w:rsid w:val="00114F9A"/>
    <w:rsid w:val="00115F08"/>
    <w:rsid w:val="00116D8A"/>
    <w:rsid w:val="00116F4E"/>
    <w:rsid w:val="001171DA"/>
    <w:rsid w:val="00117F2E"/>
    <w:rsid w:val="00120869"/>
    <w:rsid w:val="00126291"/>
    <w:rsid w:val="00127A7E"/>
    <w:rsid w:val="00132B01"/>
    <w:rsid w:val="001332A3"/>
    <w:rsid w:val="00133424"/>
    <w:rsid w:val="00133977"/>
    <w:rsid w:val="00133A97"/>
    <w:rsid w:val="00133B56"/>
    <w:rsid w:val="00133C7C"/>
    <w:rsid w:val="00134179"/>
    <w:rsid w:val="001351ED"/>
    <w:rsid w:val="001356B3"/>
    <w:rsid w:val="00136E0E"/>
    <w:rsid w:val="00137FA9"/>
    <w:rsid w:val="00140230"/>
    <w:rsid w:val="00140E9F"/>
    <w:rsid w:val="0014297E"/>
    <w:rsid w:val="00146977"/>
    <w:rsid w:val="00147B1A"/>
    <w:rsid w:val="001518E7"/>
    <w:rsid w:val="00156754"/>
    <w:rsid w:val="00157831"/>
    <w:rsid w:val="00160319"/>
    <w:rsid w:val="0016218F"/>
    <w:rsid w:val="00164812"/>
    <w:rsid w:val="00165FC8"/>
    <w:rsid w:val="00170A31"/>
    <w:rsid w:val="001747BC"/>
    <w:rsid w:val="00175169"/>
    <w:rsid w:val="001761F3"/>
    <w:rsid w:val="0017632C"/>
    <w:rsid w:val="001773B2"/>
    <w:rsid w:val="00177CE8"/>
    <w:rsid w:val="00181A53"/>
    <w:rsid w:val="001849D9"/>
    <w:rsid w:val="00185381"/>
    <w:rsid w:val="0018593D"/>
    <w:rsid w:val="00185D28"/>
    <w:rsid w:val="00185FB4"/>
    <w:rsid w:val="00187004"/>
    <w:rsid w:val="00187358"/>
    <w:rsid w:val="001879CA"/>
    <w:rsid w:val="00187C55"/>
    <w:rsid w:val="001920FB"/>
    <w:rsid w:val="00193BEA"/>
    <w:rsid w:val="001955AD"/>
    <w:rsid w:val="001975DA"/>
    <w:rsid w:val="001A0579"/>
    <w:rsid w:val="001A3F0C"/>
    <w:rsid w:val="001A4359"/>
    <w:rsid w:val="001A5212"/>
    <w:rsid w:val="001A54F6"/>
    <w:rsid w:val="001A7199"/>
    <w:rsid w:val="001A7294"/>
    <w:rsid w:val="001B1DD5"/>
    <w:rsid w:val="001B4ADF"/>
    <w:rsid w:val="001B62EA"/>
    <w:rsid w:val="001B6521"/>
    <w:rsid w:val="001C1B8D"/>
    <w:rsid w:val="001C5A4A"/>
    <w:rsid w:val="001D09FD"/>
    <w:rsid w:val="001D1536"/>
    <w:rsid w:val="001D2597"/>
    <w:rsid w:val="001D2AAA"/>
    <w:rsid w:val="001D3295"/>
    <w:rsid w:val="001D3E05"/>
    <w:rsid w:val="001D545A"/>
    <w:rsid w:val="001E19E4"/>
    <w:rsid w:val="001E26F7"/>
    <w:rsid w:val="001E33D2"/>
    <w:rsid w:val="001E4608"/>
    <w:rsid w:val="001E75FB"/>
    <w:rsid w:val="001F060F"/>
    <w:rsid w:val="001F243F"/>
    <w:rsid w:val="001F4D7B"/>
    <w:rsid w:val="001F5870"/>
    <w:rsid w:val="001F5BDB"/>
    <w:rsid w:val="00200105"/>
    <w:rsid w:val="0020111B"/>
    <w:rsid w:val="002031AB"/>
    <w:rsid w:val="00203620"/>
    <w:rsid w:val="00203ACD"/>
    <w:rsid w:val="002042A8"/>
    <w:rsid w:val="00207ADE"/>
    <w:rsid w:val="00217D8C"/>
    <w:rsid w:val="00220FE9"/>
    <w:rsid w:val="002218E3"/>
    <w:rsid w:val="00222F17"/>
    <w:rsid w:val="0022541B"/>
    <w:rsid w:val="002258D7"/>
    <w:rsid w:val="0023161B"/>
    <w:rsid w:val="00233D0F"/>
    <w:rsid w:val="002343C9"/>
    <w:rsid w:val="002361BB"/>
    <w:rsid w:val="00241143"/>
    <w:rsid w:val="002412EF"/>
    <w:rsid w:val="00241B9B"/>
    <w:rsid w:val="00241F36"/>
    <w:rsid w:val="00243076"/>
    <w:rsid w:val="00244CC2"/>
    <w:rsid w:val="00245877"/>
    <w:rsid w:val="00245FE3"/>
    <w:rsid w:val="00247866"/>
    <w:rsid w:val="002527C5"/>
    <w:rsid w:val="002537F8"/>
    <w:rsid w:val="00253BEC"/>
    <w:rsid w:val="00255B17"/>
    <w:rsid w:val="002560B8"/>
    <w:rsid w:val="00256EDD"/>
    <w:rsid w:val="00257CB3"/>
    <w:rsid w:val="00262B68"/>
    <w:rsid w:val="00262E6B"/>
    <w:rsid w:val="00265F5D"/>
    <w:rsid w:val="00271256"/>
    <w:rsid w:val="0027431B"/>
    <w:rsid w:val="00281C77"/>
    <w:rsid w:val="0028298B"/>
    <w:rsid w:val="00283A51"/>
    <w:rsid w:val="00284073"/>
    <w:rsid w:val="0028585B"/>
    <w:rsid w:val="00286A61"/>
    <w:rsid w:val="0029045D"/>
    <w:rsid w:val="002921B3"/>
    <w:rsid w:val="00292F4C"/>
    <w:rsid w:val="002936CA"/>
    <w:rsid w:val="0029635E"/>
    <w:rsid w:val="002A2E5D"/>
    <w:rsid w:val="002A5AD2"/>
    <w:rsid w:val="002A6CAB"/>
    <w:rsid w:val="002B07F5"/>
    <w:rsid w:val="002B0AA2"/>
    <w:rsid w:val="002B0ACC"/>
    <w:rsid w:val="002B133F"/>
    <w:rsid w:val="002B25BB"/>
    <w:rsid w:val="002B2D7B"/>
    <w:rsid w:val="002B7F2F"/>
    <w:rsid w:val="002C03F6"/>
    <w:rsid w:val="002C1954"/>
    <w:rsid w:val="002C44F6"/>
    <w:rsid w:val="002C4F6B"/>
    <w:rsid w:val="002C5142"/>
    <w:rsid w:val="002C5269"/>
    <w:rsid w:val="002C52C7"/>
    <w:rsid w:val="002C6222"/>
    <w:rsid w:val="002D034B"/>
    <w:rsid w:val="002D094A"/>
    <w:rsid w:val="002D274C"/>
    <w:rsid w:val="002D43AF"/>
    <w:rsid w:val="002D4ED0"/>
    <w:rsid w:val="002D5E65"/>
    <w:rsid w:val="002D6617"/>
    <w:rsid w:val="002D69A3"/>
    <w:rsid w:val="002E0129"/>
    <w:rsid w:val="002E0362"/>
    <w:rsid w:val="002E202C"/>
    <w:rsid w:val="002E36CC"/>
    <w:rsid w:val="002E3C4D"/>
    <w:rsid w:val="002E4745"/>
    <w:rsid w:val="002E47C0"/>
    <w:rsid w:val="002E4851"/>
    <w:rsid w:val="002E549D"/>
    <w:rsid w:val="002E625B"/>
    <w:rsid w:val="002F0DD2"/>
    <w:rsid w:val="002F165E"/>
    <w:rsid w:val="002F48E9"/>
    <w:rsid w:val="002F5B5A"/>
    <w:rsid w:val="002F5D48"/>
    <w:rsid w:val="002F64CD"/>
    <w:rsid w:val="002F6D50"/>
    <w:rsid w:val="003016A9"/>
    <w:rsid w:val="00301EAB"/>
    <w:rsid w:val="00302A7A"/>
    <w:rsid w:val="00303FAE"/>
    <w:rsid w:val="00304F52"/>
    <w:rsid w:val="00314E4B"/>
    <w:rsid w:val="00314EE1"/>
    <w:rsid w:val="00320AD9"/>
    <w:rsid w:val="00323AE2"/>
    <w:rsid w:val="00327710"/>
    <w:rsid w:val="00327B2E"/>
    <w:rsid w:val="00333001"/>
    <w:rsid w:val="00333734"/>
    <w:rsid w:val="00333CA9"/>
    <w:rsid w:val="00334793"/>
    <w:rsid w:val="0033483E"/>
    <w:rsid w:val="00335AF1"/>
    <w:rsid w:val="003374C8"/>
    <w:rsid w:val="00340728"/>
    <w:rsid w:val="00353A75"/>
    <w:rsid w:val="00354A96"/>
    <w:rsid w:val="00354B6B"/>
    <w:rsid w:val="00354D49"/>
    <w:rsid w:val="00354DE4"/>
    <w:rsid w:val="00354FF6"/>
    <w:rsid w:val="00357531"/>
    <w:rsid w:val="00357C25"/>
    <w:rsid w:val="00360BCC"/>
    <w:rsid w:val="003611F0"/>
    <w:rsid w:val="003659B7"/>
    <w:rsid w:val="00365E13"/>
    <w:rsid w:val="003705EC"/>
    <w:rsid w:val="00372E30"/>
    <w:rsid w:val="00375A9D"/>
    <w:rsid w:val="003763F6"/>
    <w:rsid w:val="00377EEA"/>
    <w:rsid w:val="00390BDB"/>
    <w:rsid w:val="003914C5"/>
    <w:rsid w:val="003960F7"/>
    <w:rsid w:val="003979E3"/>
    <w:rsid w:val="003A1B2D"/>
    <w:rsid w:val="003A2E1D"/>
    <w:rsid w:val="003A5C3B"/>
    <w:rsid w:val="003A5E5E"/>
    <w:rsid w:val="003A72FC"/>
    <w:rsid w:val="003A764D"/>
    <w:rsid w:val="003B08FF"/>
    <w:rsid w:val="003B105D"/>
    <w:rsid w:val="003B1954"/>
    <w:rsid w:val="003B2804"/>
    <w:rsid w:val="003B5E16"/>
    <w:rsid w:val="003B6A6B"/>
    <w:rsid w:val="003C057C"/>
    <w:rsid w:val="003C0C0E"/>
    <w:rsid w:val="003C411B"/>
    <w:rsid w:val="003C5F8F"/>
    <w:rsid w:val="003D5599"/>
    <w:rsid w:val="003D61CF"/>
    <w:rsid w:val="003E09A2"/>
    <w:rsid w:val="003E3DBA"/>
    <w:rsid w:val="003E4FF2"/>
    <w:rsid w:val="003E503C"/>
    <w:rsid w:val="003E51F8"/>
    <w:rsid w:val="003E599C"/>
    <w:rsid w:val="003E6461"/>
    <w:rsid w:val="003F0C57"/>
    <w:rsid w:val="003F455B"/>
    <w:rsid w:val="003F5D34"/>
    <w:rsid w:val="003F6CC4"/>
    <w:rsid w:val="0040042E"/>
    <w:rsid w:val="004009F9"/>
    <w:rsid w:val="00401FC6"/>
    <w:rsid w:val="00403E27"/>
    <w:rsid w:val="0040525A"/>
    <w:rsid w:val="00407128"/>
    <w:rsid w:val="00411A41"/>
    <w:rsid w:val="004132E7"/>
    <w:rsid w:val="00413621"/>
    <w:rsid w:val="00413824"/>
    <w:rsid w:val="00416264"/>
    <w:rsid w:val="0041799B"/>
    <w:rsid w:val="004214F4"/>
    <w:rsid w:val="00422514"/>
    <w:rsid w:val="00424A7E"/>
    <w:rsid w:val="00424C3F"/>
    <w:rsid w:val="00424F54"/>
    <w:rsid w:val="0042587B"/>
    <w:rsid w:val="00426B9E"/>
    <w:rsid w:val="004271E7"/>
    <w:rsid w:val="00427656"/>
    <w:rsid w:val="00431C37"/>
    <w:rsid w:val="004320B6"/>
    <w:rsid w:val="00432A3B"/>
    <w:rsid w:val="004337EE"/>
    <w:rsid w:val="00433A99"/>
    <w:rsid w:val="00434BC3"/>
    <w:rsid w:val="0043690F"/>
    <w:rsid w:val="00437796"/>
    <w:rsid w:val="00441026"/>
    <w:rsid w:val="004416E2"/>
    <w:rsid w:val="00442182"/>
    <w:rsid w:val="004421C0"/>
    <w:rsid w:val="00442B5D"/>
    <w:rsid w:val="0044512E"/>
    <w:rsid w:val="00446459"/>
    <w:rsid w:val="00450B3B"/>
    <w:rsid w:val="004511B1"/>
    <w:rsid w:val="004511FF"/>
    <w:rsid w:val="00452820"/>
    <w:rsid w:val="00456098"/>
    <w:rsid w:val="004561DC"/>
    <w:rsid w:val="00456F74"/>
    <w:rsid w:val="004602AE"/>
    <w:rsid w:val="00461378"/>
    <w:rsid w:val="00461454"/>
    <w:rsid w:val="00461A5D"/>
    <w:rsid w:val="00462E02"/>
    <w:rsid w:val="004634E9"/>
    <w:rsid w:val="00464FFF"/>
    <w:rsid w:val="00471B86"/>
    <w:rsid w:val="00473C8C"/>
    <w:rsid w:val="0048008B"/>
    <w:rsid w:val="004803B5"/>
    <w:rsid w:val="00480D6F"/>
    <w:rsid w:val="00481C41"/>
    <w:rsid w:val="00483D67"/>
    <w:rsid w:val="004846E8"/>
    <w:rsid w:val="00484BE9"/>
    <w:rsid w:val="00484F6F"/>
    <w:rsid w:val="004865E8"/>
    <w:rsid w:val="00490684"/>
    <w:rsid w:val="004923A3"/>
    <w:rsid w:val="00492478"/>
    <w:rsid w:val="004933C9"/>
    <w:rsid w:val="0049579E"/>
    <w:rsid w:val="00495D4F"/>
    <w:rsid w:val="004A1481"/>
    <w:rsid w:val="004A20C2"/>
    <w:rsid w:val="004A264E"/>
    <w:rsid w:val="004A33D4"/>
    <w:rsid w:val="004A3D54"/>
    <w:rsid w:val="004A5315"/>
    <w:rsid w:val="004A7484"/>
    <w:rsid w:val="004A76A4"/>
    <w:rsid w:val="004A7830"/>
    <w:rsid w:val="004B10D1"/>
    <w:rsid w:val="004B35FB"/>
    <w:rsid w:val="004B4135"/>
    <w:rsid w:val="004B6392"/>
    <w:rsid w:val="004B6CFF"/>
    <w:rsid w:val="004C5DBC"/>
    <w:rsid w:val="004D0DBA"/>
    <w:rsid w:val="004D4716"/>
    <w:rsid w:val="004D47E9"/>
    <w:rsid w:val="004D4E42"/>
    <w:rsid w:val="004E16AA"/>
    <w:rsid w:val="004E1EE5"/>
    <w:rsid w:val="004E488C"/>
    <w:rsid w:val="004E494C"/>
    <w:rsid w:val="004E78E4"/>
    <w:rsid w:val="004F0CEE"/>
    <w:rsid w:val="004F2FEB"/>
    <w:rsid w:val="004F3808"/>
    <w:rsid w:val="004F62DF"/>
    <w:rsid w:val="005002EA"/>
    <w:rsid w:val="005008DC"/>
    <w:rsid w:val="00501A22"/>
    <w:rsid w:val="00502BE8"/>
    <w:rsid w:val="00504D30"/>
    <w:rsid w:val="00505048"/>
    <w:rsid w:val="005123C9"/>
    <w:rsid w:val="00512940"/>
    <w:rsid w:val="005129E0"/>
    <w:rsid w:val="005132E4"/>
    <w:rsid w:val="00514085"/>
    <w:rsid w:val="00515173"/>
    <w:rsid w:val="00516A4F"/>
    <w:rsid w:val="00520C6A"/>
    <w:rsid w:val="00523300"/>
    <w:rsid w:val="00523856"/>
    <w:rsid w:val="00525EBB"/>
    <w:rsid w:val="00527812"/>
    <w:rsid w:val="00527DCC"/>
    <w:rsid w:val="00530DCB"/>
    <w:rsid w:val="00530EC4"/>
    <w:rsid w:val="005321B2"/>
    <w:rsid w:val="00533EEA"/>
    <w:rsid w:val="00535BD2"/>
    <w:rsid w:val="00536D77"/>
    <w:rsid w:val="005371EB"/>
    <w:rsid w:val="00541FA9"/>
    <w:rsid w:val="00543B9E"/>
    <w:rsid w:val="00543F96"/>
    <w:rsid w:val="0054405A"/>
    <w:rsid w:val="00544929"/>
    <w:rsid w:val="00546BE6"/>
    <w:rsid w:val="005527AD"/>
    <w:rsid w:val="00555576"/>
    <w:rsid w:val="005566FA"/>
    <w:rsid w:val="00556E69"/>
    <w:rsid w:val="00557EE5"/>
    <w:rsid w:val="00560318"/>
    <w:rsid w:val="005607AE"/>
    <w:rsid w:val="0056131A"/>
    <w:rsid w:val="005622CB"/>
    <w:rsid w:val="00564D2E"/>
    <w:rsid w:val="005651F6"/>
    <w:rsid w:val="005675D3"/>
    <w:rsid w:val="00571588"/>
    <w:rsid w:val="0057185E"/>
    <w:rsid w:val="005718D3"/>
    <w:rsid w:val="00572A06"/>
    <w:rsid w:val="00572F35"/>
    <w:rsid w:val="0057415F"/>
    <w:rsid w:val="00574A06"/>
    <w:rsid w:val="005760CC"/>
    <w:rsid w:val="00577A78"/>
    <w:rsid w:val="00577ABE"/>
    <w:rsid w:val="00583D01"/>
    <w:rsid w:val="00592011"/>
    <w:rsid w:val="005930A8"/>
    <w:rsid w:val="00594CB6"/>
    <w:rsid w:val="00596825"/>
    <w:rsid w:val="005968BA"/>
    <w:rsid w:val="00597006"/>
    <w:rsid w:val="00597CE8"/>
    <w:rsid w:val="00597DF6"/>
    <w:rsid w:val="005A0F4A"/>
    <w:rsid w:val="005A1C64"/>
    <w:rsid w:val="005A3951"/>
    <w:rsid w:val="005A4860"/>
    <w:rsid w:val="005A4C0B"/>
    <w:rsid w:val="005A4CBF"/>
    <w:rsid w:val="005A5E28"/>
    <w:rsid w:val="005A79FB"/>
    <w:rsid w:val="005A7F76"/>
    <w:rsid w:val="005B0B5D"/>
    <w:rsid w:val="005B3F19"/>
    <w:rsid w:val="005B4803"/>
    <w:rsid w:val="005B4EE1"/>
    <w:rsid w:val="005B5209"/>
    <w:rsid w:val="005B59D3"/>
    <w:rsid w:val="005B7819"/>
    <w:rsid w:val="005C0016"/>
    <w:rsid w:val="005C3941"/>
    <w:rsid w:val="005C590F"/>
    <w:rsid w:val="005C7C1A"/>
    <w:rsid w:val="005D1CF4"/>
    <w:rsid w:val="005D296B"/>
    <w:rsid w:val="005D2E0B"/>
    <w:rsid w:val="005D3F43"/>
    <w:rsid w:val="005D401F"/>
    <w:rsid w:val="005D4334"/>
    <w:rsid w:val="005D4373"/>
    <w:rsid w:val="005D46CA"/>
    <w:rsid w:val="005E0777"/>
    <w:rsid w:val="005E2ED2"/>
    <w:rsid w:val="005E30AD"/>
    <w:rsid w:val="005E38A2"/>
    <w:rsid w:val="005E3FB6"/>
    <w:rsid w:val="005E46EF"/>
    <w:rsid w:val="005E526C"/>
    <w:rsid w:val="005E6563"/>
    <w:rsid w:val="005E6860"/>
    <w:rsid w:val="005E701B"/>
    <w:rsid w:val="005E74BF"/>
    <w:rsid w:val="005E7E70"/>
    <w:rsid w:val="005F118A"/>
    <w:rsid w:val="005F2AA4"/>
    <w:rsid w:val="005F3B76"/>
    <w:rsid w:val="005F40E4"/>
    <w:rsid w:val="005F4DE1"/>
    <w:rsid w:val="005F7CFE"/>
    <w:rsid w:val="00600B87"/>
    <w:rsid w:val="00600F7F"/>
    <w:rsid w:val="006012D2"/>
    <w:rsid w:val="00601CE9"/>
    <w:rsid w:val="00601D70"/>
    <w:rsid w:val="00605F2B"/>
    <w:rsid w:val="006071C9"/>
    <w:rsid w:val="00607271"/>
    <w:rsid w:val="0061054B"/>
    <w:rsid w:val="0061605E"/>
    <w:rsid w:val="006161CE"/>
    <w:rsid w:val="00616DA8"/>
    <w:rsid w:val="00620B53"/>
    <w:rsid w:val="006214AD"/>
    <w:rsid w:val="006216F2"/>
    <w:rsid w:val="00623CD5"/>
    <w:rsid w:val="00626C34"/>
    <w:rsid w:val="00633280"/>
    <w:rsid w:val="0063638D"/>
    <w:rsid w:val="00636C64"/>
    <w:rsid w:val="0064055C"/>
    <w:rsid w:val="00642B1E"/>
    <w:rsid w:val="00645981"/>
    <w:rsid w:val="00646A01"/>
    <w:rsid w:val="00647716"/>
    <w:rsid w:val="00650793"/>
    <w:rsid w:val="00650A8A"/>
    <w:rsid w:val="00651EB6"/>
    <w:rsid w:val="00653D4D"/>
    <w:rsid w:val="0065642A"/>
    <w:rsid w:val="006574B8"/>
    <w:rsid w:val="00657908"/>
    <w:rsid w:val="00662012"/>
    <w:rsid w:val="00662800"/>
    <w:rsid w:val="00663404"/>
    <w:rsid w:val="00663AAD"/>
    <w:rsid w:val="00663E78"/>
    <w:rsid w:val="00667534"/>
    <w:rsid w:val="00667C06"/>
    <w:rsid w:val="006743D1"/>
    <w:rsid w:val="006764E1"/>
    <w:rsid w:val="00676E63"/>
    <w:rsid w:val="006777B7"/>
    <w:rsid w:val="00677E1A"/>
    <w:rsid w:val="00681CF5"/>
    <w:rsid w:val="006846AE"/>
    <w:rsid w:val="006848FE"/>
    <w:rsid w:val="00684F89"/>
    <w:rsid w:val="00686478"/>
    <w:rsid w:val="0068775E"/>
    <w:rsid w:val="00692118"/>
    <w:rsid w:val="006928F0"/>
    <w:rsid w:val="00696171"/>
    <w:rsid w:val="00697C15"/>
    <w:rsid w:val="006A047C"/>
    <w:rsid w:val="006A10A0"/>
    <w:rsid w:val="006A416D"/>
    <w:rsid w:val="006A6CEB"/>
    <w:rsid w:val="006A72B9"/>
    <w:rsid w:val="006A7DE9"/>
    <w:rsid w:val="006B1EB9"/>
    <w:rsid w:val="006B440B"/>
    <w:rsid w:val="006B5DF8"/>
    <w:rsid w:val="006B5E91"/>
    <w:rsid w:val="006B6E47"/>
    <w:rsid w:val="006C0676"/>
    <w:rsid w:val="006C2C93"/>
    <w:rsid w:val="006C33F4"/>
    <w:rsid w:val="006C6949"/>
    <w:rsid w:val="006C71C0"/>
    <w:rsid w:val="006D0C39"/>
    <w:rsid w:val="006D1B9E"/>
    <w:rsid w:val="006D1FF0"/>
    <w:rsid w:val="006D3161"/>
    <w:rsid w:val="006D4266"/>
    <w:rsid w:val="006D6AF2"/>
    <w:rsid w:val="006D6E77"/>
    <w:rsid w:val="006D7AE4"/>
    <w:rsid w:val="006E1348"/>
    <w:rsid w:val="006E1951"/>
    <w:rsid w:val="006E3161"/>
    <w:rsid w:val="006E5272"/>
    <w:rsid w:val="006E6E47"/>
    <w:rsid w:val="006F1497"/>
    <w:rsid w:val="006F1DBC"/>
    <w:rsid w:val="006F3EB5"/>
    <w:rsid w:val="006F4674"/>
    <w:rsid w:val="00700641"/>
    <w:rsid w:val="00702B0A"/>
    <w:rsid w:val="00704AD7"/>
    <w:rsid w:val="00704B4B"/>
    <w:rsid w:val="00710AEE"/>
    <w:rsid w:val="00710EA2"/>
    <w:rsid w:val="007111BF"/>
    <w:rsid w:val="00711506"/>
    <w:rsid w:val="00711BFF"/>
    <w:rsid w:val="007124E6"/>
    <w:rsid w:val="00713B28"/>
    <w:rsid w:val="0071619C"/>
    <w:rsid w:val="00716239"/>
    <w:rsid w:val="007169DA"/>
    <w:rsid w:val="00717701"/>
    <w:rsid w:val="00717D2C"/>
    <w:rsid w:val="0072093B"/>
    <w:rsid w:val="00720A12"/>
    <w:rsid w:val="00722C27"/>
    <w:rsid w:val="00722F28"/>
    <w:rsid w:val="0072481D"/>
    <w:rsid w:val="00725522"/>
    <w:rsid w:val="00725A12"/>
    <w:rsid w:val="007348B8"/>
    <w:rsid w:val="007348CB"/>
    <w:rsid w:val="007349F1"/>
    <w:rsid w:val="00734EE6"/>
    <w:rsid w:val="00736A82"/>
    <w:rsid w:val="00737ECB"/>
    <w:rsid w:val="0074073A"/>
    <w:rsid w:val="007408D2"/>
    <w:rsid w:val="00743ADB"/>
    <w:rsid w:val="007450A9"/>
    <w:rsid w:val="007474C6"/>
    <w:rsid w:val="00750E98"/>
    <w:rsid w:val="00752B87"/>
    <w:rsid w:val="007538F3"/>
    <w:rsid w:val="00754B9E"/>
    <w:rsid w:val="0075551D"/>
    <w:rsid w:val="00756B61"/>
    <w:rsid w:val="00756D64"/>
    <w:rsid w:val="00756DEF"/>
    <w:rsid w:val="00762111"/>
    <w:rsid w:val="00762978"/>
    <w:rsid w:val="007638EC"/>
    <w:rsid w:val="0076408E"/>
    <w:rsid w:val="007644FC"/>
    <w:rsid w:val="00764F77"/>
    <w:rsid w:val="00765B1E"/>
    <w:rsid w:val="007664DF"/>
    <w:rsid w:val="00767DF5"/>
    <w:rsid w:val="00770084"/>
    <w:rsid w:val="0077127C"/>
    <w:rsid w:val="00771495"/>
    <w:rsid w:val="007717CB"/>
    <w:rsid w:val="00771F1D"/>
    <w:rsid w:val="007743B1"/>
    <w:rsid w:val="00776428"/>
    <w:rsid w:val="0077753E"/>
    <w:rsid w:val="0078089A"/>
    <w:rsid w:val="007813E1"/>
    <w:rsid w:val="0078247E"/>
    <w:rsid w:val="007863CD"/>
    <w:rsid w:val="007A00AE"/>
    <w:rsid w:val="007A0C72"/>
    <w:rsid w:val="007A1E5F"/>
    <w:rsid w:val="007A233B"/>
    <w:rsid w:val="007A3B3A"/>
    <w:rsid w:val="007A4968"/>
    <w:rsid w:val="007A4F92"/>
    <w:rsid w:val="007A57E6"/>
    <w:rsid w:val="007A5F2D"/>
    <w:rsid w:val="007A74EF"/>
    <w:rsid w:val="007A7723"/>
    <w:rsid w:val="007B0DE7"/>
    <w:rsid w:val="007B3A3E"/>
    <w:rsid w:val="007B4F56"/>
    <w:rsid w:val="007C196B"/>
    <w:rsid w:val="007C428F"/>
    <w:rsid w:val="007C608F"/>
    <w:rsid w:val="007C63ED"/>
    <w:rsid w:val="007C6758"/>
    <w:rsid w:val="007C710E"/>
    <w:rsid w:val="007C75FC"/>
    <w:rsid w:val="007D28CB"/>
    <w:rsid w:val="007D433E"/>
    <w:rsid w:val="007D4B38"/>
    <w:rsid w:val="007D4B97"/>
    <w:rsid w:val="007D5018"/>
    <w:rsid w:val="007D6AC5"/>
    <w:rsid w:val="007D7BD1"/>
    <w:rsid w:val="007E0927"/>
    <w:rsid w:val="007E0E25"/>
    <w:rsid w:val="007E28D6"/>
    <w:rsid w:val="007E4388"/>
    <w:rsid w:val="007E4DF9"/>
    <w:rsid w:val="007E5B2E"/>
    <w:rsid w:val="007E715E"/>
    <w:rsid w:val="007E72D5"/>
    <w:rsid w:val="007E7E19"/>
    <w:rsid w:val="007F33B3"/>
    <w:rsid w:val="007F3967"/>
    <w:rsid w:val="007F43CD"/>
    <w:rsid w:val="007F561B"/>
    <w:rsid w:val="00801A17"/>
    <w:rsid w:val="00802037"/>
    <w:rsid w:val="00806110"/>
    <w:rsid w:val="00807555"/>
    <w:rsid w:val="00812478"/>
    <w:rsid w:val="00812CB3"/>
    <w:rsid w:val="008136E1"/>
    <w:rsid w:val="008150BD"/>
    <w:rsid w:val="00815A4C"/>
    <w:rsid w:val="0081643B"/>
    <w:rsid w:val="008249CE"/>
    <w:rsid w:val="00826365"/>
    <w:rsid w:val="00826A45"/>
    <w:rsid w:val="0082761D"/>
    <w:rsid w:val="008319B3"/>
    <w:rsid w:val="00832B3A"/>
    <w:rsid w:val="0083526A"/>
    <w:rsid w:val="00835D82"/>
    <w:rsid w:val="00836082"/>
    <w:rsid w:val="008362C5"/>
    <w:rsid w:val="008367DF"/>
    <w:rsid w:val="00836BD3"/>
    <w:rsid w:val="00836E20"/>
    <w:rsid w:val="00836F1B"/>
    <w:rsid w:val="008403F5"/>
    <w:rsid w:val="00841A35"/>
    <w:rsid w:val="00842864"/>
    <w:rsid w:val="00843D52"/>
    <w:rsid w:val="008465B1"/>
    <w:rsid w:val="0084795F"/>
    <w:rsid w:val="00850855"/>
    <w:rsid w:val="00855E0A"/>
    <w:rsid w:val="0085629A"/>
    <w:rsid w:val="008600CA"/>
    <w:rsid w:val="00860143"/>
    <w:rsid w:val="00860830"/>
    <w:rsid w:val="00861520"/>
    <w:rsid w:val="00861BCA"/>
    <w:rsid w:val="00861CE9"/>
    <w:rsid w:val="00862D41"/>
    <w:rsid w:val="008639D8"/>
    <w:rsid w:val="008656D6"/>
    <w:rsid w:val="008660F9"/>
    <w:rsid w:val="0086752E"/>
    <w:rsid w:val="00871792"/>
    <w:rsid w:val="00871999"/>
    <w:rsid w:val="00874BB0"/>
    <w:rsid w:val="00875678"/>
    <w:rsid w:val="00875D9E"/>
    <w:rsid w:val="00876A09"/>
    <w:rsid w:val="00876FF7"/>
    <w:rsid w:val="0087708A"/>
    <w:rsid w:val="0088109B"/>
    <w:rsid w:val="00881B7F"/>
    <w:rsid w:val="00881E6B"/>
    <w:rsid w:val="00882942"/>
    <w:rsid w:val="00883EE0"/>
    <w:rsid w:val="008858E5"/>
    <w:rsid w:val="00885951"/>
    <w:rsid w:val="00886A3C"/>
    <w:rsid w:val="0088715A"/>
    <w:rsid w:val="008871A0"/>
    <w:rsid w:val="00887AF4"/>
    <w:rsid w:val="0089505C"/>
    <w:rsid w:val="008953DB"/>
    <w:rsid w:val="00895638"/>
    <w:rsid w:val="00895AA5"/>
    <w:rsid w:val="00896861"/>
    <w:rsid w:val="008A0701"/>
    <w:rsid w:val="008A07F5"/>
    <w:rsid w:val="008A1252"/>
    <w:rsid w:val="008A19A8"/>
    <w:rsid w:val="008A2138"/>
    <w:rsid w:val="008A280D"/>
    <w:rsid w:val="008A2CB1"/>
    <w:rsid w:val="008A37F3"/>
    <w:rsid w:val="008A3CAE"/>
    <w:rsid w:val="008A54DF"/>
    <w:rsid w:val="008B0D9B"/>
    <w:rsid w:val="008B104B"/>
    <w:rsid w:val="008B1B63"/>
    <w:rsid w:val="008B2A78"/>
    <w:rsid w:val="008B3310"/>
    <w:rsid w:val="008B3CD4"/>
    <w:rsid w:val="008B416C"/>
    <w:rsid w:val="008B615A"/>
    <w:rsid w:val="008B6242"/>
    <w:rsid w:val="008B681D"/>
    <w:rsid w:val="008B754D"/>
    <w:rsid w:val="008C1B98"/>
    <w:rsid w:val="008C2045"/>
    <w:rsid w:val="008C31C4"/>
    <w:rsid w:val="008C4542"/>
    <w:rsid w:val="008C4F05"/>
    <w:rsid w:val="008C5821"/>
    <w:rsid w:val="008C7A1F"/>
    <w:rsid w:val="008D15FB"/>
    <w:rsid w:val="008D2191"/>
    <w:rsid w:val="008D28D1"/>
    <w:rsid w:val="008D30F4"/>
    <w:rsid w:val="008D420A"/>
    <w:rsid w:val="008D5185"/>
    <w:rsid w:val="008D7D6E"/>
    <w:rsid w:val="008E04F5"/>
    <w:rsid w:val="008E15AB"/>
    <w:rsid w:val="008E232D"/>
    <w:rsid w:val="008E2447"/>
    <w:rsid w:val="008E2C95"/>
    <w:rsid w:val="008E3CF9"/>
    <w:rsid w:val="008E5025"/>
    <w:rsid w:val="008E7C99"/>
    <w:rsid w:val="008F2FD3"/>
    <w:rsid w:val="008F59D0"/>
    <w:rsid w:val="008F60F8"/>
    <w:rsid w:val="00902967"/>
    <w:rsid w:val="00902FD5"/>
    <w:rsid w:val="00902FE7"/>
    <w:rsid w:val="0090483F"/>
    <w:rsid w:val="009072B3"/>
    <w:rsid w:val="009108DF"/>
    <w:rsid w:val="00911D7D"/>
    <w:rsid w:val="00912FF2"/>
    <w:rsid w:val="00913333"/>
    <w:rsid w:val="00913875"/>
    <w:rsid w:val="0091705E"/>
    <w:rsid w:val="00922B50"/>
    <w:rsid w:val="00923D98"/>
    <w:rsid w:val="009243B2"/>
    <w:rsid w:val="00925BE9"/>
    <w:rsid w:val="00926A43"/>
    <w:rsid w:val="00930074"/>
    <w:rsid w:val="0093077A"/>
    <w:rsid w:val="009307C6"/>
    <w:rsid w:val="009308A6"/>
    <w:rsid w:val="00933673"/>
    <w:rsid w:val="00934B14"/>
    <w:rsid w:val="00936BD3"/>
    <w:rsid w:val="00941DEB"/>
    <w:rsid w:val="009430D8"/>
    <w:rsid w:val="00945A89"/>
    <w:rsid w:val="00950645"/>
    <w:rsid w:val="00950C97"/>
    <w:rsid w:val="009513CA"/>
    <w:rsid w:val="00954B8D"/>
    <w:rsid w:val="00955448"/>
    <w:rsid w:val="00955C7D"/>
    <w:rsid w:val="00957231"/>
    <w:rsid w:val="009579C0"/>
    <w:rsid w:val="00960B4A"/>
    <w:rsid w:val="00963370"/>
    <w:rsid w:val="00964AE5"/>
    <w:rsid w:val="0096664B"/>
    <w:rsid w:val="00966D46"/>
    <w:rsid w:val="009702F1"/>
    <w:rsid w:val="009707EA"/>
    <w:rsid w:val="00971889"/>
    <w:rsid w:val="00973771"/>
    <w:rsid w:val="00973CDD"/>
    <w:rsid w:val="00973D9F"/>
    <w:rsid w:val="00974DC6"/>
    <w:rsid w:val="009760C3"/>
    <w:rsid w:val="009764D6"/>
    <w:rsid w:val="00976E34"/>
    <w:rsid w:val="00976F3D"/>
    <w:rsid w:val="00981D80"/>
    <w:rsid w:val="0098217D"/>
    <w:rsid w:val="009848BB"/>
    <w:rsid w:val="00984E40"/>
    <w:rsid w:val="00986351"/>
    <w:rsid w:val="00987A55"/>
    <w:rsid w:val="00991496"/>
    <w:rsid w:val="009930AC"/>
    <w:rsid w:val="00993556"/>
    <w:rsid w:val="00993ED2"/>
    <w:rsid w:val="0099573B"/>
    <w:rsid w:val="00995A63"/>
    <w:rsid w:val="00996A37"/>
    <w:rsid w:val="00997F5B"/>
    <w:rsid w:val="009A05DC"/>
    <w:rsid w:val="009A17AD"/>
    <w:rsid w:val="009A4F4B"/>
    <w:rsid w:val="009A4F55"/>
    <w:rsid w:val="009A4FBC"/>
    <w:rsid w:val="009A5239"/>
    <w:rsid w:val="009A619F"/>
    <w:rsid w:val="009A6D23"/>
    <w:rsid w:val="009A7E5B"/>
    <w:rsid w:val="009B5CEA"/>
    <w:rsid w:val="009B6273"/>
    <w:rsid w:val="009B709D"/>
    <w:rsid w:val="009C107F"/>
    <w:rsid w:val="009C13FC"/>
    <w:rsid w:val="009C199D"/>
    <w:rsid w:val="009C32C1"/>
    <w:rsid w:val="009C362B"/>
    <w:rsid w:val="009C4526"/>
    <w:rsid w:val="009C79C4"/>
    <w:rsid w:val="009D0D09"/>
    <w:rsid w:val="009D1494"/>
    <w:rsid w:val="009D17B8"/>
    <w:rsid w:val="009D1D73"/>
    <w:rsid w:val="009D460F"/>
    <w:rsid w:val="009D5A7B"/>
    <w:rsid w:val="009D5E99"/>
    <w:rsid w:val="009E36D1"/>
    <w:rsid w:val="009E5B75"/>
    <w:rsid w:val="009E6219"/>
    <w:rsid w:val="009E6288"/>
    <w:rsid w:val="009E69ED"/>
    <w:rsid w:val="009F03BA"/>
    <w:rsid w:val="009F2643"/>
    <w:rsid w:val="009F47C3"/>
    <w:rsid w:val="00A00425"/>
    <w:rsid w:val="00A00C48"/>
    <w:rsid w:val="00A046C2"/>
    <w:rsid w:val="00A07705"/>
    <w:rsid w:val="00A1004C"/>
    <w:rsid w:val="00A11BE5"/>
    <w:rsid w:val="00A12411"/>
    <w:rsid w:val="00A14561"/>
    <w:rsid w:val="00A14945"/>
    <w:rsid w:val="00A152BE"/>
    <w:rsid w:val="00A16E02"/>
    <w:rsid w:val="00A21D5B"/>
    <w:rsid w:val="00A223F1"/>
    <w:rsid w:val="00A23D36"/>
    <w:rsid w:val="00A23EA7"/>
    <w:rsid w:val="00A31913"/>
    <w:rsid w:val="00A346F9"/>
    <w:rsid w:val="00A36406"/>
    <w:rsid w:val="00A37398"/>
    <w:rsid w:val="00A40007"/>
    <w:rsid w:val="00A41391"/>
    <w:rsid w:val="00A43C84"/>
    <w:rsid w:val="00A4405A"/>
    <w:rsid w:val="00A4609C"/>
    <w:rsid w:val="00A4715B"/>
    <w:rsid w:val="00A5030D"/>
    <w:rsid w:val="00A511B9"/>
    <w:rsid w:val="00A511E4"/>
    <w:rsid w:val="00A53CD1"/>
    <w:rsid w:val="00A57B94"/>
    <w:rsid w:val="00A64AD1"/>
    <w:rsid w:val="00A64B37"/>
    <w:rsid w:val="00A659C0"/>
    <w:rsid w:val="00A67BF8"/>
    <w:rsid w:val="00A67CD5"/>
    <w:rsid w:val="00A70103"/>
    <w:rsid w:val="00A70113"/>
    <w:rsid w:val="00A707B4"/>
    <w:rsid w:val="00A71292"/>
    <w:rsid w:val="00A71729"/>
    <w:rsid w:val="00A72269"/>
    <w:rsid w:val="00A72835"/>
    <w:rsid w:val="00A7397C"/>
    <w:rsid w:val="00A74334"/>
    <w:rsid w:val="00A74C45"/>
    <w:rsid w:val="00A76FAC"/>
    <w:rsid w:val="00A81859"/>
    <w:rsid w:val="00A83736"/>
    <w:rsid w:val="00A84075"/>
    <w:rsid w:val="00A847A3"/>
    <w:rsid w:val="00A86031"/>
    <w:rsid w:val="00A86E8D"/>
    <w:rsid w:val="00A92BBA"/>
    <w:rsid w:val="00A93001"/>
    <w:rsid w:val="00A93459"/>
    <w:rsid w:val="00A93C4F"/>
    <w:rsid w:val="00A953BD"/>
    <w:rsid w:val="00A95991"/>
    <w:rsid w:val="00A97F93"/>
    <w:rsid w:val="00AA1939"/>
    <w:rsid w:val="00AA35CB"/>
    <w:rsid w:val="00AA3ABE"/>
    <w:rsid w:val="00AA4723"/>
    <w:rsid w:val="00AA707B"/>
    <w:rsid w:val="00AB0C44"/>
    <w:rsid w:val="00AB132B"/>
    <w:rsid w:val="00AB18DA"/>
    <w:rsid w:val="00AB233B"/>
    <w:rsid w:val="00AB2FD1"/>
    <w:rsid w:val="00AB34C5"/>
    <w:rsid w:val="00AB445D"/>
    <w:rsid w:val="00AB5A85"/>
    <w:rsid w:val="00AB5E62"/>
    <w:rsid w:val="00AB69B0"/>
    <w:rsid w:val="00AB729D"/>
    <w:rsid w:val="00AC0666"/>
    <w:rsid w:val="00AC1831"/>
    <w:rsid w:val="00AC1C95"/>
    <w:rsid w:val="00AC4582"/>
    <w:rsid w:val="00AC5639"/>
    <w:rsid w:val="00AC5DBF"/>
    <w:rsid w:val="00AC7B4B"/>
    <w:rsid w:val="00AD0923"/>
    <w:rsid w:val="00AD0FAB"/>
    <w:rsid w:val="00AD1B6B"/>
    <w:rsid w:val="00AD57CB"/>
    <w:rsid w:val="00AD58E1"/>
    <w:rsid w:val="00AE2BC0"/>
    <w:rsid w:val="00AE2D8E"/>
    <w:rsid w:val="00AE3BA5"/>
    <w:rsid w:val="00AE3EB1"/>
    <w:rsid w:val="00AF0637"/>
    <w:rsid w:val="00AF334F"/>
    <w:rsid w:val="00AF428A"/>
    <w:rsid w:val="00AF53E5"/>
    <w:rsid w:val="00B01730"/>
    <w:rsid w:val="00B01D90"/>
    <w:rsid w:val="00B027C9"/>
    <w:rsid w:val="00B03597"/>
    <w:rsid w:val="00B03714"/>
    <w:rsid w:val="00B04C40"/>
    <w:rsid w:val="00B05C0B"/>
    <w:rsid w:val="00B067C1"/>
    <w:rsid w:val="00B067CC"/>
    <w:rsid w:val="00B07A55"/>
    <w:rsid w:val="00B07EFC"/>
    <w:rsid w:val="00B11377"/>
    <w:rsid w:val="00B11C00"/>
    <w:rsid w:val="00B128F6"/>
    <w:rsid w:val="00B14D9D"/>
    <w:rsid w:val="00B17749"/>
    <w:rsid w:val="00B21A1C"/>
    <w:rsid w:val="00B24222"/>
    <w:rsid w:val="00B306B8"/>
    <w:rsid w:val="00B31547"/>
    <w:rsid w:val="00B31AA4"/>
    <w:rsid w:val="00B326B8"/>
    <w:rsid w:val="00B32D85"/>
    <w:rsid w:val="00B33117"/>
    <w:rsid w:val="00B33360"/>
    <w:rsid w:val="00B34B54"/>
    <w:rsid w:val="00B35B85"/>
    <w:rsid w:val="00B423E9"/>
    <w:rsid w:val="00B4475F"/>
    <w:rsid w:val="00B45AF7"/>
    <w:rsid w:val="00B4674B"/>
    <w:rsid w:val="00B47C1C"/>
    <w:rsid w:val="00B53638"/>
    <w:rsid w:val="00B54F9D"/>
    <w:rsid w:val="00B56065"/>
    <w:rsid w:val="00B612C4"/>
    <w:rsid w:val="00B63C57"/>
    <w:rsid w:val="00B64D6C"/>
    <w:rsid w:val="00B65E0B"/>
    <w:rsid w:val="00B65E47"/>
    <w:rsid w:val="00B678E5"/>
    <w:rsid w:val="00B71A10"/>
    <w:rsid w:val="00B727AB"/>
    <w:rsid w:val="00B73284"/>
    <w:rsid w:val="00B74E2A"/>
    <w:rsid w:val="00B81098"/>
    <w:rsid w:val="00B81A07"/>
    <w:rsid w:val="00B82BEC"/>
    <w:rsid w:val="00B83ECB"/>
    <w:rsid w:val="00B8445A"/>
    <w:rsid w:val="00B910AD"/>
    <w:rsid w:val="00B91B93"/>
    <w:rsid w:val="00B9208F"/>
    <w:rsid w:val="00B94E2E"/>
    <w:rsid w:val="00B9547D"/>
    <w:rsid w:val="00B960C0"/>
    <w:rsid w:val="00B9782C"/>
    <w:rsid w:val="00BA0C20"/>
    <w:rsid w:val="00BA1240"/>
    <w:rsid w:val="00BA24DA"/>
    <w:rsid w:val="00BA3F4B"/>
    <w:rsid w:val="00BA4CD1"/>
    <w:rsid w:val="00BA4CF7"/>
    <w:rsid w:val="00BA4D8C"/>
    <w:rsid w:val="00BA5E76"/>
    <w:rsid w:val="00BA79F5"/>
    <w:rsid w:val="00BA7A7A"/>
    <w:rsid w:val="00BB1865"/>
    <w:rsid w:val="00BB1BAB"/>
    <w:rsid w:val="00BB1BD0"/>
    <w:rsid w:val="00BB1C2C"/>
    <w:rsid w:val="00BB1CDD"/>
    <w:rsid w:val="00BB276F"/>
    <w:rsid w:val="00BB33DE"/>
    <w:rsid w:val="00BB341E"/>
    <w:rsid w:val="00BB46AA"/>
    <w:rsid w:val="00BB48D6"/>
    <w:rsid w:val="00BB4BF7"/>
    <w:rsid w:val="00BB53D4"/>
    <w:rsid w:val="00BB67C7"/>
    <w:rsid w:val="00BC18CF"/>
    <w:rsid w:val="00BC1D38"/>
    <w:rsid w:val="00BC28E3"/>
    <w:rsid w:val="00BC2EF6"/>
    <w:rsid w:val="00BC3E26"/>
    <w:rsid w:val="00BC4BF8"/>
    <w:rsid w:val="00BC551D"/>
    <w:rsid w:val="00BC61A7"/>
    <w:rsid w:val="00BD0A3D"/>
    <w:rsid w:val="00BD1C85"/>
    <w:rsid w:val="00BD23B5"/>
    <w:rsid w:val="00BD5AC2"/>
    <w:rsid w:val="00BD76B3"/>
    <w:rsid w:val="00BE113A"/>
    <w:rsid w:val="00BE179C"/>
    <w:rsid w:val="00BE19A8"/>
    <w:rsid w:val="00BE2B6F"/>
    <w:rsid w:val="00BE3A1C"/>
    <w:rsid w:val="00BE3E9A"/>
    <w:rsid w:val="00BE667C"/>
    <w:rsid w:val="00BE7876"/>
    <w:rsid w:val="00BF07EC"/>
    <w:rsid w:val="00BF18DA"/>
    <w:rsid w:val="00BF3090"/>
    <w:rsid w:val="00BF3CF3"/>
    <w:rsid w:val="00BF4B78"/>
    <w:rsid w:val="00BF71E9"/>
    <w:rsid w:val="00C004FE"/>
    <w:rsid w:val="00C03D9A"/>
    <w:rsid w:val="00C04CCC"/>
    <w:rsid w:val="00C04FD5"/>
    <w:rsid w:val="00C05BFB"/>
    <w:rsid w:val="00C06D5C"/>
    <w:rsid w:val="00C10876"/>
    <w:rsid w:val="00C10E3B"/>
    <w:rsid w:val="00C11687"/>
    <w:rsid w:val="00C127C7"/>
    <w:rsid w:val="00C135A8"/>
    <w:rsid w:val="00C13B09"/>
    <w:rsid w:val="00C157A0"/>
    <w:rsid w:val="00C1783C"/>
    <w:rsid w:val="00C20239"/>
    <w:rsid w:val="00C20C6C"/>
    <w:rsid w:val="00C20F23"/>
    <w:rsid w:val="00C21E1D"/>
    <w:rsid w:val="00C24378"/>
    <w:rsid w:val="00C2447F"/>
    <w:rsid w:val="00C30A6E"/>
    <w:rsid w:val="00C330A4"/>
    <w:rsid w:val="00C33DE1"/>
    <w:rsid w:val="00C36158"/>
    <w:rsid w:val="00C362CB"/>
    <w:rsid w:val="00C362DE"/>
    <w:rsid w:val="00C36EFF"/>
    <w:rsid w:val="00C37908"/>
    <w:rsid w:val="00C40A18"/>
    <w:rsid w:val="00C43077"/>
    <w:rsid w:val="00C445D3"/>
    <w:rsid w:val="00C447C4"/>
    <w:rsid w:val="00C453E6"/>
    <w:rsid w:val="00C51092"/>
    <w:rsid w:val="00C52EEB"/>
    <w:rsid w:val="00C55C72"/>
    <w:rsid w:val="00C566FD"/>
    <w:rsid w:val="00C569C1"/>
    <w:rsid w:val="00C600A7"/>
    <w:rsid w:val="00C607A6"/>
    <w:rsid w:val="00C624DE"/>
    <w:rsid w:val="00C62698"/>
    <w:rsid w:val="00C63150"/>
    <w:rsid w:val="00C712E4"/>
    <w:rsid w:val="00C71DAF"/>
    <w:rsid w:val="00C722AD"/>
    <w:rsid w:val="00C72F82"/>
    <w:rsid w:val="00C737AF"/>
    <w:rsid w:val="00C757C6"/>
    <w:rsid w:val="00C75D66"/>
    <w:rsid w:val="00C82EFB"/>
    <w:rsid w:val="00C82FE8"/>
    <w:rsid w:val="00C85B98"/>
    <w:rsid w:val="00C87DF9"/>
    <w:rsid w:val="00C90CCB"/>
    <w:rsid w:val="00C93FAA"/>
    <w:rsid w:val="00C95988"/>
    <w:rsid w:val="00C96A17"/>
    <w:rsid w:val="00C96DAD"/>
    <w:rsid w:val="00C97B61"/>
    <w:rsid w:val="00CA01C8"/>
    <w:rsid w:val="00CA179F"/>
    <w:rsid w:val="00CA1CA0"/>
    <w:rsid w:val="00CA25EC"/>
    <w:rsid w:val="00CA2C91"/>
    <w:rsid w:val="00CA3A72"/>
    <w:rsid w:val="00CA4A5E"/>
    <w:rsid w:val="00CA614A"/>
    <w:rsid w:val="00CA7C33"/>
    <w:rsid w:val="00CB17CB"/>
    <w:rsid w:val="00CB27C5"/>
    <w:rsid w:val="00CB2A91"/>
    <w:rsid w:val="00CB411C"/>
    <w:rsid w:val="00CC0E1A"/>
    <w:rsid w:val="00CC1801"/>
    <w:rsid w:val="00CC2606"/>
    <w:rsid w:val="00CC2FF1"/>
    <w:rsid w:val="00CC324D"/>
    <w:rsid w:val="00CC4280"/>
    <w:rsid w:val="00CC43D7"/>
    <w:rsid w:val="00CC4B37"/>
    <w:rsid w:val="00CC4E7C"/>
    <w:rsid w:val="00CD1361"/>
    <w:rsid w:val="00CD1692"/>
    <w:rsid w:val="00CD6312"/>
    <w:rsid w:val="00CD66B1"/>
    <w:rsid w:val="00CD6863"/>
    <w:rsid w:val="00CD7B30"/>
    <w:rsid w:val="00CE26DB"/>
    <w:rsid w:val="00CE3329"/>
    <w:rsid w:val="00CE7642"/>
    <w:rsid w:val="00CF1245"/>
    <w:rsid w:val="00CF183E"/>
    <w:rsid w:val="00CF31C4"/>
    <w:rsid w:val="00CF399C"/>
    <w:rsid w:val="00CF4ACC"/>
    <w:rsid w:val="00CF5A83"/>
    <w:rsid w:val="00CF66DA"/>
    <w:rsid w:val="00D00D3B"/>
    <w:rsid w:val="00D0336F"/>
    <w:rsid w:val="00D07300"/>
    <w:rsid w:val="00D07581"/>
    <w:rsid w:val="00D07B8E"/>
    <w:rsid w:val="00D07D50"/>
    <w:rsid w:val="00D14A5D"/>
    <w:rsid w:val="00D15020"/>
    <w:rsid w:val="00D15998"/>
    <w:rsid w:val="00D218B8"/>
    <w:rsid w:val="00D23125"/>
    <w:rsid w:val="00D24391"/>
    <w:rsid w:val="00D24883"/>
    <w:rsid w:val="00D24F5A"/>
    <w:rsid w:val="00D25D1B"/>
    <w:rsid w:val="00D26095"/>
    <w:rsid w:val="00D268B6"/>
    <w:rsid w:val="00D26B11"/>
    <w:rsid w:val="00D27C49"/>
    <w:rsid w:val="00D30DDF"/>
    <w:rsid w:val="00D31046"/>
    <w:rsid w:val="00D34FE4"/>
    <w:rsid w:val="00D35450"/>
    <w:rsid w:val="00D36374"/>
    <w:rsid w:val="00D37147"/>
    <w:rsid w:val="00D37230"/>
    <w:rsid w:val="00D3730D"/>
    <w:rsid w:val="00D412B5"/>
    <w:rsid w:val="00D4154F"/>
    <w:rsid w:val="00D46C6F"/>
    <w:rsid w:val="00D47183"/>
    <w:rsid w:val="00D500E6"/>
    <w:rsid w:val="00D52DDE"/>
    <w:rsid w:val="00D53B63"/>
    <w:rsid w:val="00D54769"/>
    <w:rsid w:val="00D55785"/>
    <w:rsid w:val="00D565DB"/>
    <w:rsid w:val="00D573B2"/>
    <w:rsid w:val="00D61728"/>
    <w:rsid w:val="00D62EC6"/>
    <w:rsid w:val="00D647E7"/>
    <w:rsid w:val="00D649EC"/>
    <w:rsid w:val="00D64BFA"/>
    <w:rsid w:val="00D70DBC"/>
    <w:rsid w:val="00D7385A"/>
    <w:rsid w:val="00D76263"/>
    <w:rsid w:val="00D77782"/>
    <w:rsid w:val="00D77EED"/>
    <w:rsid w:val="00D80F2C"/>
    <w:rsid w:val="00D817F7"/>
    <w:rsid w:val="00D83412"/>
    <w:rsid w:val="00D84C02"/>
    <w:rsid w:val="00D86E7E"/>
    <w:rsid w:val="00D908CC"/>
    <w:rsid w:val="00D909B5"/>
    <w:rsid w:val="00D9127C"/>
    <w:rsid w:val="00D9427D"/>
    <w:rsid w:val="00D95713"/>
    <w:rsid w:val="00DA1D9A"/>
    <w:rsid w:val="00DA327D"/>
    <w:rsid w:val="00DA40F9"/>
    <w:rsid w:val="00DA66DE"/>
    <w:rsid w:val="00DA739E"/>
    <w:rsid w:val="00DA7546"/>
    <w:rsid w:val="00DB0827"/>
    <w:rsid w:val="00DB4E46"/>
    <w:rsid w:val="00DB6618"/>
    <w:rsid w:val="00DB7814"/>
    <w:rsid w:val="00DB7BD2"/>
    <w:rsid w:val="00DC07A9"/>
    <w:rsid w:val="00DC1E50"/>
    <w:rsid w:val="00DC339F"/>
    <w:rsid w:val="00DC3DFE"/>
    <w:rsid w:val="00DC6038"/>
    <w:rsid w:val="00DC70F8"/>
    <w:rsid w:val="00DC799C"/>
    <w:rsid w:val="00DC7BD2"/>
    <w:rsid w:val="00DD1644"/>
    <w:rsid w:val="00DD1F24"/>
    <w:rsid w:val="00DD791A"/>
    <w:rsid w:val="00DE067B"/>
    <w:rsid w:val="00DE1BAA"/>
    <w:rsid w:val="00DE205E"/>
    <w:rsid w:val="00DE3E5A"/>
    <w:rsid w:val="00DE5274"/>
    <w:rsid w:val="00DF1101"/>
    <w:rsid w:val="00DF1FEB"/>
    <w:rsid w:val="00DF38AA"/>
    <w:rsid w:val="00DF3FAD"/>
    <w:rsid w:val="00DF41CE"/>
    <w:rsid w:val="00DF4E8A"/>
    <w:rsid w:val="00DF5C89"/>
    <w:rsid w:val="00DF6D46"/>
    <w:rsid w:val="00DF76FB"/>
    <w:rsid w:val="00E00AF2"/>
    <w:rsid w:val="00E01583"/>
    <w:rsid w:val="00E01924"/>
    <w:rsid w:val="00E0432C"/>
    <w:rsid w:val="00E10340"/>
    <w:rsid w:val="00E108D2"/>
    <w:rsid w:val="00E1115B"/>
    <w:rsid w:val="00E11E26"/>
    <w:rsid w:val="00E125F4"/>
    <w:rsid w:val="00E12C9A"/>
    <w:rsid w:val="00E15AD2"/>
    <w:rsid w:val="00E17305"/>
    <w:rsid w:val="00E2003C"/>
    <w:rsid w:val="00E2019C"/>
    <w:rsid w:val="00E209E6"/>
    <w:rsid w:val="00E20FEB"/>
    <w:rsid w:val="00E21FDD"/>
    <w:rsid w:val="00E24665"/>
    <w:rsid w:val="00E26659"/>
    <w:rsid w:val="00E2691D"/>
    <w:rsid w:val="00E26F57"/>
    <w:rsid w:val="00E27212"/>
    <w:rsid w:val="00E339FA"/>
    <w:rsid w:val="00E358FA"/>
    <w:rsid w:val="00E3617A"/>
    <w:rsid w:val="00E36915"/>
    <w:rsid w:val="00E373DA"/>
    <w:rsid w:val="00E41BB1"/>
    <w:rsid w:val="00E42E37"/>
    <w:rsid w:val="00E42EFB"/>
    <w:rsid w:val="00E433CB"/>
    <w:rsid w:val="00E4352F"/>
    <w:rsid w:val="00E43D5A"/>
    <w:rsid w:val="00E44899"/>
    <w:rsid w:val="00E44C02"/>
    <w:rsid w:val="00E451A4"/>
    <w:rsid w:val="00E4614E"/>
    <w:rsid w:val="00E46CA8"/>
    <w:rsid w:val="00E47457"/>
    <w:rsid w:val="00E5148F"/>
    <w:rsid w:val="00E5575E"/>
    <w:rsid w:val="00E57233"/>
    <w:rsid w:val="00E5791E"/>
    <w:rsid w:val="00E60BA3"/>
    <w:rsid w:val="00E61F75"/>
    <w:rsid w:val="00E65C83"/>
    <w:rsid w:val="00E66147"/>
    <w:rsid w:val="00E661A0"/>
    <w:rsid w:val="00E66267"/>
    <w:rsid w:val="00E70243"/>
    <w:rsid w:val="00E70413"/>
    <w:rsid w:val="00E728C1"/>
    <w:rsid w:val="00E74238"/>
    <w:rsid w:val="00E7427A"/>
    <w:rsid w:val="00E756F5"/>
    <w:rsid w:val="00E763B6"/>
    <w:rsid w:val="00E76B17"/>
    <w:rsid w:val="00E776F6"/>
    <w:rsid w:val="00E8120C"/>
    <w:rsid w:val="00E87785"/>
    <w:rsid w:val="00E9098E"/>
    <w:rsid w:val="00E917AB"/>
    <w:rsid w:val="00E91ADC"/>
    <w:rsid w:val="00E9264B"/>
    <w:rsid w:val="00E95486"/>
    <w:rsid w:val="00EA0A98"/>
    <w:rsid w:val="00EA3F48"/>
    <w:rsid w:val="00EA4F3F"/>
    <w:rsid w:val="00EA5BD9"/>
    <w:rsid w:val="00EA65A5"/>
    <w:rsid w:val="00EA7A20"/>
    <w:rsid w:val="00EB34F6"/>
    <w:rsid w:val="00EB3957"/>
    <w:rsid w:val="00EB4FE2"/>
    <w:rsid w:val="00EB5950"/>
    <w:rsid w:val="00EB5E16"/>
    <w:rsid w:val="00EB70CB"/>
    <w:rsid w:val="00EB7D42"/>
    <w:rsid w:val="00EC1B39"/>
    <w:rsid w:val="00EC2BB0"/>
    <w:rsid w:val="00EC3948"/>
    <w:rsid w:val="00ED0E34"/>
    <w:rsid w:val="00ED1489"/>
    <w:rsid w:val="00ED28AF"/>
    <w:rsid w:val="00ED30C3"/>
    <w:rsid w:val="00ED513F"/>
    <w:rsid w:val="00ED55E1"/>
    <w:rsid w:val="00ED57E1"/>
    <w:rsid w:val="00ED5808"/>
    <w:rsid w:val="00ED63A3"/>
    <w:rsid w:val="00EE2101"/>
    <w:rsid w:val="00EE2AA2"/>
    <w:rsid w:val="00EE3071"/>
    <w:rsid w:val="00EE466D"/>
    <w:rsid w:val="00EE4D63"/>
    <w:rsid w:val="00EE5AC0"/>
    <w:rsid w:val="00EE5D0C"/>
    <w:rsid w:val="00EF3D6C"/>
    <w:rsid w:val="00EF4B2A"/>
    <w:rsid w:val="00EF4FF2"/>
    <w:rsid w:val="00EF5A92"/>
    <w:rsid w:val="00EF67C6"/>
    <w:rsid w:val="00F0357F"/>
    <w:rsid w:val="00F035CB"/>
    <w:rsid w:val="00F03845"/>
    <w:rsid w:val="00F06F8E"/>
    <w:rsid w:val="00F07F7A"/>
    <w:rsid w:val="00F11E97"/>
    <w:rsid w:val="00F1242D"/>
    <w:rsid w:val="00F127D2"/>
    <w:rsid w:val="00F13722"/>
    <w:rsid w:val="00F140BF"/>
    <w:rsid w:val="00F14C9F"/>
    <w:rsid w:val="00F16B17"/>
    <w:rsid w:val="00F1764D"/>
    <w:rsid w:val="00F17CE2"/>
    <w:rsid w:val="00F24B04"/>
    <w:rsid w:val="00F25122"/>
    <w:rsid w:val="00F256C4"/>
    <w:rsid w:val="00F30A96"/>
    <w:rsid w:val="00F30F10"/>
    <w:rsid w:val="00F3242C"/>
    <w:rsid w:val="00F33008"/>
    <w:rsid w:val="00F342BB"/>
    <w:rsid w:val="00F35900"/>
    <w:rsid w:val="00F37764"/>
    <w:rsid w:val="00F41326"/>
    <w:rsid w:val="00F42C63"/>
    <w:rsid w:val="00F42F55"/>
    <w:rsid w:val="00F43300"/>
    <w:rsid w:val="00F43F1D"/>
    <w:rsid w:val="00F45E80"/>
    <w:rsid w:val="00F54731"/>
    <w:rsid w:val="00F549A3"/>
    <w:rsid w:val="00F550A6"/>
    <w:rsid w:val="00F5632A"/>
    <w:rsid w:val="00F61192"/>
    <w:rsid w:val="00F653B4"/>
    <w:rsid w:val="00F66ABB"/>
    <w:rsid w:val="00F70561"/>
    <w:rsid w:val="00F713C1"/>
    <w:rsid w:val="00F725E6"/>
    <w:rsid w:val="00F73347"/>
    <w:rsid w:val="00F73B51"/>
    <w:rsid w:val="00F7414D"/>
    <w:rsid w:val="00F76CA6"/>
    <w:rsid w:val="00F77C67"/>
    <w:rsid w:val="00F82B6F"/>
    <w:rsid w:val="00F85FAB"/>
    <w:rsid w:val="00F9020A"/>
    <w:rsid w:val="00F92746"/>
    <w:rsid w:val="00F92DBC"/>
    <w:rsid w:val="00F933DD"/>
    <w:rsid w:val="00F9690A"/>
    <w:rsid w:val="00FA01FB"/>
    <w:rsid w:val="00FA0820"/>
    <w:rsid w:val="00FA0EF8"/>
    <w:rsid w:val="00FA10A9"/>
    <w:rsid w:val="00FA6B9A"/>
    <w:rsid w:val="00FA7921"/>
    <w:rsid w:val="00FB0EDA"/>
    <w:rsid w:val="00FB3C0F"/>
    <w:rsid w:val="00FB76D7"/>
    <w:rsid w:val="00FC01B1"/>
    <w:rsid w:val="00FC059C"/>
    <w:rsid w:val="00FC11EC"/>
    <w:rsid w:val="00FC4052"/>
    <w:rsid w:val="00FC4D45"/>
    <w:rsid w:val="00FC5405"/>
    <w:rsid w:val="00FD18FA"/>
    <w:rsid w:val="00FD204A"/>
    <w:rsid w:val="00FD295D"/>
    <w:rsid w:val="00FD5A2C"/>
    <w:rsid w:val="00FD76CE"/>
    <w:rsid w:val="00FE069F"/>
    <w:rsid w:val="00FE569B"/>
    <w:rsid w:val="00FE5D44"/>
    <w:rsid w:val="00FE64EB"/>
    <w:rsid w:val="00FF0114"/>
    <w:rsid w:val="00FF1A22"/>
    <w:rsid w:val="00FF26B8"/>
    <w:rsid w:val="00FF2C71"/>
    <w:rsid w:val="00FF4015"/>
    <w:rsid w:val="00FF49FE"/>
    <w:rsid w:val="00FF5455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00"/>
    </o:shapedefaults>
    <o:shapelayout v:ext="edit">
      <o:idmap v:ext="edit" data="2"/>
    </o:shapelayout>
  </w:shapeDefaults>
  <w:decimalSymbol w:val=","/>
  <w:listSeparator w:val=";"/>
  <w14:docId w14:val="1A4C7D7B"/>
  <w15:chartTrackingRefBased/>
  <w15:docId w15:val="{13A42638-18FE-4AA7-8B78-45BD5216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Titre1">
    <w:name w:val="heading 1"/>
    <w:basedOn w:val="Normal"/>
    <w:next w:val="Normal"/>
    <w:qFormat/>
    <w:rsid w:val="00667534"/>
    <w:pPr>
      <w:keepNext/>
      <w:jc w:val="center"/>
      <w:outlineLvl w:val="0"/>
    </w:pPr>
    <w:rPr>
      <w:rFonts w:ascii="Arial" w:hAnsi="Arial" w:cs="Arial"/>
      <w:b/>
      <w:bCs/>
      <w:caps/>
      <w:sz w:val="52"/>
      <w:szCs w:val="52"/>
      <w:u w:val="thick"/>
      <w:lang w:val="fr-FR" w:eastAsia="fr-FR"/>
    </w:rPr>
  </w:style>
  <w:style w:type="paragraph" w:styleId="Titre2">
    <w:name w:val="heading 2"/>
    <w:basedOn w:val="Normal"/>
    <w:next w:val="Normal"/>
    <w:qFormat/>
    <w:rsid w:val="00667534"/>
    <w:pPr>
      <w:keepNext/>
      <w:spacing w:line="360" w:lineRule="auto"/>
      <w:jc w:val="right"/>
      <w:outlineLvl w:val="1"/>
    </w:pPr>
    <w:rPr>
      <w:rFonts w:ascii="Arial" w:hAnsi="Arial" w:cs="Arial"/>
      <w:b/>
      <w:bCs/>
      <w:i/>
      <w:iCs/>
      <w:sz w:val="22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819"/>
        <w:tab w:val="right" w:pos="9638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819"/>
        <w:tab w:val="right" w:pos="9638"/>
      </w:tabs>
    </w:pPr>
  </w:style>
  <w:style w:type="paragraph" w:styleId="Notedebasdepage">
    <w:name w:val="footnote text"/>
    <w:basedOn w:val="Normal"/>
    <w:semiHidden/>
    <w:rsid w:val="00667534"/>
    <w:rPr>
      <w:lang w:val="fr-FR" w:eastAsia="fr-FR"/>
    </w:rPr>
  </w:style>
  <w:style w:type="character" w:styleId="Appelnotedebasdep">
    <w:name w:val="footnote reference"/>
    <w:semiHidden/>
    <w:rsid w:val="00667534"/>
    <w:rPr>
      <w:vertAlign w:val="superscript"/>
    </w:rPr>
  </w:style>
  <w:style w:type="paragraph" w:styleId="Corpsdetexte">
    <w:name w:val="Body Text"/>
    <w:basedOn w:val="Normal"/>
    <w:rsid w:val="00667534"/>
    <w:pPr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Normalcentr">
    <w:name w:val="Block Text"/>
    <w:basedOn w:val="Normal"/>
    <w:rsid w:val="00667534"/>
    <w:pPr>
      <w:ind w:left="181" w:right="249"/>
      <w:jc w:val="both"/>
    </w:pPr>
    <w:rPr>
      <w:rFonts w:ascii="Arial" w:hAnsi="Arial" w:cs="Arial"/>
      <w:sz w:val="24"/>
      <w:szCs w:val="24"/>
      <w:lang w:val="fr-FR" w:eastAsia="fr-FR"/>
    </w:rPr>
  </w:style>
  <w:style w:type="paragraph" w:styleId="Textedebulles">
    <w:name w:val="Balloon Text"/>
    <w:basedOn w:val="Normal"/>
    <w:semiHidden/>
    <w:rsid w:val="005E526C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uiPriority w:val="99"/>
    <w:rsid w:val="00456F74"/>
    <w:rPr>
      <w:lang w:val="it-IT" w:eastAsia="it-IT"/>
    </w:rPr>
  </w:style>
  <w:style w:type="paragraph" w:styleId="NormalWeb">
    <w:name w:val="Normal (Web)"/>
    <w:basedOn w:val="Normal"/>
    <w:rsid w:val="00F70561"/>
    <w:pPr>
      <w:spacing w:before="100" w:beforeAutospacing="1" w:after="100" w:afterAutospacing="1"/>
    </w:pPr>
    <w:rPr>
      <w:sz w:val="24"/>
      <w:szCs w:val="24"/>
      <w:lang w:val="fr-FR" w:eastAsia="fr-FR"/>
    </w:rPr>
  </w:style>
  <w:style w:type="paragraph" w:customStyle="1" w:styleId="Default">
    <w:name w:val="Default"/>
    <w:rsid w:val="00A373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s%20documents\ATOS%20ORIGIN\Ent&#234;te%201%20pag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CE7B3538EAC4FA7819538E672F5E6" ma:contentTypeVersion="11" ma:contentTypeDescription="Create a new document." ma:contentTypeScope="" ma:versionID="bc9bba7b0ee6874ae9da8fe60d937c63">
  <xsd:schema xmlns:xsd="http://www.w3.org/2001/XMLSchema" xmlns:xs="http://www.w3.org/2001/XMLSchema" xmlns:p="http://schemas.microsoft.com/office/2006/metadata/properties" xmlns:ns3="337e6443-20e4-4a6e-ab73-35661d5561ba" xmlns:ns4="159720f2-b872-4f24-8b95-c7f91118dc5e" targetNamespace="http://schemas.microsoft.com/office/2006/metadata/properties" ma:root="true" ma:fieldsID="deac1a706d581617dec8ae6f6a7b7ae1" ns3:_="" ns4:_="">
    <xsd:import namespace="337e6443-20e4-4a6e-ab73-35661d5561ba"/>
    <xsd:import namespace="159720f2-b872-4f24-8b95-c7f91118dc5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7e6443-20e4-4a6e-ab73-35661d556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720f2-b872-4f24-8b95-c7f91118dc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EF11CC-7AFB-49B0-A9B4-5D635202D5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7e6443-20e4-4a6e-ab73-35661d5561ba"/>
    <ds:schemaRef ds:uri="159720f2-b872-4f24-8b95-c7f91118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CA889-BD80-488D-AEBD-AF5695C501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F2524E-7FB4-45D2-A4B8-B39DD2CF3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F82285-AB57-4484-BCB4-4CCDDF83ED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Entête 1 page</Template>
  <TotalTime>3</TotalTime>
  <Pages>1</Pages>
  <Words>89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xxxxxxxxxxxxx</vt:lpstr>
    </vt:vector>
  </TitlesOfParts>
  <Company>Sema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xxxxxxxxxxxxx</dc:title>
  <dc:subject/>
  <dc:creator>Sanaa Orfi</dc:creator>
  <cp:keywords>SLB-Private,</cp:keywords>
  <cp:lastModifiedBy>Sabrine BENJELLOUL</cp:lastModifiedBy>
  <cp:revision>7</cp:revision>
  <cp:lastPrinted>2022-09-29T10:36:00Z</cp:lastPrinted>
  <dcterms:created xsi:type="dcterms:W3CDTF">2022-09-29T18:12:00Z</dcterms:created>
  <dcterms:modified xsi:type="dcterms:W3CDTF">2023-07-04T16:39:00Z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-level">
    <vt:lpwstr>SLB-Private</vt:lpwstr>
  </property>
  <property fmtid="{D5CDD505-2E9C-101B-9397-08002B2CF9AE}" pid="3" name="classification-date">
    <vt:lpwstr>21/01/2004</vt:lpwstr>
  </property>
  <property fmtid="{D5CDD505-2E9C-101B-9397-08002B2CF9AE}" pid="4" name="_NewReviewCycle">
    <vt:lpwstr/>
  </property>
  <property fmtid="{D5CDD505-2E9C-101B-9397-08002B2CF9AE}" pid="5" name="ContentTypeId">
    <vt:lpwstr>0x01010024CCE7B3538EAC4FA7819538E672F5E6</vt:lpwstr>
  </property>
  <property fmtid="{D5CDD505-2E9C-101B-9397-08002B2CF9AE}" pid="6" name="_AdHocReviewCycleID">
    <vt:i4>-1656564116</vt:i4>
  </property>
  <property fmtid="{D5CDD505-2E9C-101B-9397-08002B2CF9AE}" pid="7" name="_EmailSubject">
    <vt:lpwstr>Lettre de déclaration</vt:lpwstr>
  </property>
  <property fmtid="{D5CDD505-2E9C-101B-9397-08002B2CF9AE}" pid="8" name="_AuthorEmail">
    <vt:lpwstr>kenza.rahali@atos.net</vt:lpwstr>
  </property>
  <property fmtid="{D5CDD505-2E9C-101B-9397-08002B2CF9AE}" pid="9" name="_AuthorEmailDisplayName">
    <vt:lpwstr>RAHALI, Kenza</vt:lpwstr>
  </property>
  <property fmtid="{D5CDD505-2E9C-101B-9397-08002B2CF9AE}" pid="10" name="_ReviewingToolsShownOnce">
    <vt:lpwstr/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etDate">
    <vt:lpwstr>2020-11-09T07:51:19Z</vt:lpwstr>
  </property>
  <property fmtid="{D5CDD505-2E9C-101B-9397-08002B2CF9AE}" pid="13" name="MSIP_Label_e463cba9-5f6c-478d-9329-7b2295e4e8ed_Method">
    <vt:lpwstr>Standard</vt:lpwstr>
  </property>
  <property fmtid="{D5CDD505-2E9C-101B-9397-08002B2CF9AE}" pid="14" name="MSIP_Label_e463cba9-5f6c-478d-9329-7b2295e4e8ed_Name">
    <vt:lpwstr>All Employees_2</vt:lpwstr>
  </property>
  <property fmtid="{D5CDD505-2E9C-101B-9397-08002B2CF9AE}" pid="15" name="MSIP_Label_e463cba9-5f6c-478d-9329-7b2295e4e8ed_SiteId">
    <vt:lpwstr>33440fc6-b7c7-412c-bb73-0e70b0198d5a</vt:lpwstr>
  </property>
  <property fmtid="{D5CDD505-2E9C-101B-9397-08002B2CF9AE}" pid="16" name="MSIP_Label_e463cba9-5f6c-478d-9329-7b2295e4e8ed_ActionId">
    <vt:lpwstr>0e378a41-6641-4068-9f84-d130b731ae59</vt:lpwstr>
  </property>
  <property fmtid="{D5CDD505-2E9C-101B-9397-08002B2CF9AE}" pid="17" name="MSIP_Label_e463cba9-5f6c-478d-9329-7b2295e4e8ed_ContentBits">
    <vt:lpwstr>0</vt:lpwstr>
  </property>
</Properties>
</file>