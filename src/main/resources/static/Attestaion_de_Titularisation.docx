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0749" w14:textId="77777777" w:rsidR="00F17CE2" w:rsidRDefault="00F17CE2" w:rsidP="00456F74">
      <w:pPr>
        <w:pStyle w:val="Heading1"/>
        <w:rPr>
          <w:sz w:val="32"/>
          <w:szCs w:val="32"/>
          <w:u w:val="single"/>
        </w:rPr>
      </w:pPr>
    </w:p>
    <w:p w14:paraId="31EA6518" w14:textId="75AE63D5" w:rsidR="00F17CE2" w:rsidRPr="00CE7642" w:rsidRDefault="00F17CE2" w:rsidP="00456F74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ATTESTATION de </w:t>
      </w:r>
      <w:r w:rsidR="00851FD5" w:rsidRPr="005656FE">
        <w:rPr>
          <w:sz w:val="32"/>
          <w:szCs w:val="32"/>
          <w:u w:val="single"/>
        </w:rPr>
        <w:t>T</w:t>
      </w:r>
      <w:r w:rsidR="00851FD5">
        <w:rPr>
          <w:sz w:val="32"/>
          <w:szCs w:val="32"/>
          <w:u w:val="single"/>
        </w:rPr>
        <w:t>ITULARISATION</w:t>
      </w:r>
    </w:p>
    <w:p w14:paraId="083520F0" w14:textId="77777777" w:rsidR="00F17CE2" w:rsidRPr="00CE764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793D5B25" w14:textId="636AA839" w:rsidR="00F17CE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DC46EF2" w14:textId="13CFDB90" w:rsidR="00237ED7" w:rsidRDefault="00237ED7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2826EC5F" w14:textId="77777777" w:rsidR="00237ED7" w:rsidRDefault="00237ED7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41DE90FA" w14:textId="77777777" w:rsidR="00F17CE2" w:rsidRPr="00CE7642" w:rsidRDefault="00536D77" w:rsidP="00536D77">
      <w:pPr>
        <w:tabs>
          <w:tab w:val="left" w:pos="3375"/>
        </w:tabs>
        <w:spacing w:line="280" w:lineRule="atLeas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14:paraId="126CAE73" w14:textId="526EF9C5" w:rsidR="00F17CE2" w:rsidRDefault="00F17CE2" w:rsidP="00895AA5">
      <w:pPr>
        <w:pStyle w:val="Foo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 soussignés,</w:t>
      </w:r>
      <w:r w:rsidRPr="00BC3FB5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IT SERVICE</w:t>
      </w:r>
      <w:r w:rsidRPr="00BC3FB5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SARL, Siège Social : </w:t>
      </w:r>
      <w:r w:rsidR="005522E7" w:rsidRPr="005522E7">
        <w:rPr>
          <w:rFonts w:ascii="Arial" w:hAnsi="Arial" w:cs="Arial"/>
          <w:sz w:val="24"/>
          <w:szCs w:val="24"/>
          <w:lang w:val="fr-FR"/>
        </w:rPr>
        <w:t>CASANEARSHORE PARK 1100 BD AL QODS SHORE 2 PLATEAU 1S M CASA – Casablanca</w:t>
      </w:r>
      <w:r w:rsidRPr="002735C4">
        <w:rPr>
          <w:rFonts w:ascii="Arial" w:hAnsi="Arial" w:cs="Arial"/>
          <w:sz w:val="24"/>
          <w:szCs w:val="24"/>
          <w:lang w:val="fr-FR"/>
        </w:rPr>
        <w:t>,</w:t>
      </w:r>
      <w:r>
        <w:rPr>
          <w:rFonts w:ascii="Arial" w:hAnsi="Arial" w:cs="Arial"/>
          <w:sz w:val="24"/>
          <w:szCs w:val="24"/>
          <w:lang w:val="fr-FR"/>
        </w:rPr>
        <w:t xml:space="preserve"> a</w:t>
      </w:r>
      <w:r w:rsidRPr="00CE7642">
        <w:rPr>
          <w:rFonts w:ascii="Arial" w:hAnsi="Arial" w:cs="Arial"/>
          <w:sz w:val="24"/>
          <w:szCs w:val="24"/>
          <w:lang w:val="fr-FR"/>
        </w:rPr>
        <w:t>ttestons par la présente que</w:t>
      </w:r>
      <w:r>
        <w:rPr>
          <w:rFonts w:ascii="Arial" w:hAnsi="Arial" w:cs="Arial"/>
          <w:sz w:val="24"/>
          <w:szCs w:val="24"/>
          <w:lang w:val="fr-FR"/>
        </w:rPr>
        <w:t> :</w:t>
      </w:r>
    </w:p>
    <w:p w14:paraId="6E6D2D45" w14:textId="77CD6472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D6E9272" w14:textId="77777777" w:rsidR="00F17CE2" w:rsidRDefault="00F17CE2" w:rsidP="00456F74">
      <w:pPr>
        <w:spacing w:line="280" w:lineRule="atLeast"/>
        <w:jc w:val="center"/>
        <w:rPr>
          <w:rFonts w:ascii="Arial" w:hAnsi="Arial" w:cs="Arial"/>
          <w:sz w:val="24"/>
          <w:szCs w:val="24"/>
          <w:lang w:val="fr-FR"/>
        </w:rPr>
      </w:pPr>
    </w:p>
    <w:p w14:paraId="1398D83C" w14:textId="27544384" w:rsidR="00284C9D" w:rsidRPr="002421FC" w:rsidRDefault="00284C9D" w:rsidP="002421FC">
      <w:pPr>
        <w:spacing w:line="280" w:lineRule="atLeast"/>
        <w:jc w:val="center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2421FC">
        <w:rPr>
          <w:rFonts w:ascii="Arial" w:hAnsi="Arial" w:cs="Arial"/>
          <w:b/>
          <w:bCs/>
          <w:noProof/>
          <w:sz w:val="24"/>
          <w:szCs w:val="24"/>
          <w:lang w:val="en-US"/>
        </w:rPr>
        <w:t>M.</w:t>
      </w:r>
      <w:r w:rsidR="001B632D" w:rsidRPr="002421FC">
        <w:rPr>
          <w:rFonts w:ascii="Arial" w:hAnsi="Arial" w:cs="Arial"/>
          <w:b/>
          <w:bCs/>
          <w:noProof/>
          <w:sz w:val="24"/>
          <w:szCs w:val="24"/>
          <w:lang w:val="en-US"/>
        </w:rPr>
        <w:t>Mme</w:t>
      </w:r>
      <w:r w:rsidR="002421FC" w:rsidRPr="002421FC">
        <w:rPr>
          <w:b/>
          <w:bCs/>
          <w:lang w:val="en-US"/>
        </w:rPr>
        <w:t xml:space="preserve"> </w:t>
      </w:r>
      <w:bookmarkStart w:id="0" w:name="_Hlk147754930"/>
      <w:r w:rsidR="002421FC" w:rsidRPr="002421FC">
        <w:rPr>
          <w:rFonts w:ascii="Arial" w:hAnsi="Arial" w:cs="Arial"/>
          <w:b/>
          <w:bCs/>
          <w:noProof/>
          <w:sz w:val="24"/>
          <w:szCs w:val="24"/>
          <w:lang w:val="en-US"/>
        </w:rPr>
        <w:t>employeeName</w:t>
      </w:r>
      <w:bookmarkEnd w:id="0"/>
    </w:p>
    <w:p w14:paraId="31070825" w14:textId="77777777" w:rsidR="007717CB" w:rsidRPr="002421FC" w:rsidRDefault="007717CB" w:rsidP="007717CB">
      <w:pPr>
        <w:spacing w:line="280" w:lineRule="atLeast"/>
        <w:jc w:val="center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75D033BA" w14:textId="77777777" w:rsidR="007717CB" w:rsidRPr="002421FC" w:rsidRDefault="007717CB" w:rsidP="007717CB">
      <w:pPr>
        <w:spacing w:line="280" w:lineRule="atLeast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80B60B" w14:textId="42E98ED5" w:rsidR="007A1D0B" w:rsidRPr="00E61AE0" w:rsidRDefault="007A1D0B" w:rsidP="002421FC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Travaille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au sein de notre société </w:t>
      </w:r>
      <w:r w:rsidRPr="00D4154F">
        <w:rPr>
          <w:rFonts w:ascii="Arial" w:hAnsi="Arial" w:cs="Arial"/>
          <w:bCs/>
          <w:sz w:val="24"/>
          <w:szCs w:val="24"/>
          <w:lang w:val="fr-FR"/>
        </w:rPr>
        <w:t>depuis le</w:t>
      </w:r>
      <w:r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="002421FC" w:rsidRPr="002421F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integrationDate </w:t>
      </w:r>
      <w:r>
        <w:rPr>
          <w:rFonts w:ascii="Arial" w:hAnsi="Arial" w:cs="Arial"/>
          <w:bCs/>
          <w:sz w:val="24"/>
          <w:szCs w:val="24"/>
          <w:lang w:val="fr-FR"/>
        </w:rPr>
        <w:t>sous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</w:t>
      </w:r>
      <w:r w:rsidRPr="00E61AE0">
        <w:rPr>
          <w:rFonts w:ascii="Arial" w:hAnsi="Arial" w:cs="Arial"/>
          <w:sz w:val="24"/>
          <w:szCs w:val="24"/>
          <w:lang w:val="fr-FR"/>
        </w:rPr>
        <w:t>contrat de travail à durée indéterminée</w:t>
      </w:r>
      <w:r w:rsidRPr="002421FC">
        <w:rPr>
          <w:rFonts w:ascii="Arial" w:hAnsi="Arial" w:cs="Arial"/>
          <w:sz w:val="24"/>
          <w:szCs w:val="24"/>
          <w:lang w:val="en-US"/>
        </w:rPr>
        <w:t>.</w:t>
      </w:r>
    </w:p>
    <w:p w14:paraId="10D48137" w14:textId="77777777" w:rsidR="007A1D0B" w:rsidRPr="00E61AE0" w:rsidRDefault="007A1D0B" w:rsidP="007A1D0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436DDDD1" w14:textId="21A6BB2D" w:rsidR="007A1D0B" w:rsidRDefault="00F40BC1" w:rsidP="002421FC">
      <w:pPr>
        <w:spacing w:line="280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  <w:proofErr w:type="spellStart"/>
      <w:r w:rsidRPr="00F40BC1">
        <w:rPr>
          <w:rFonts w:ascii="Arial" w:hAnsi="Arial" w:cs="Arial"/>
          <w:b/>
          <w:bCs/>
          <w:sz w:val="24"/>
          <w:szCs w:val="24"/>
          <w:lang w:val="fr-FR"/>
        </w:rPr>
        <w:t>M</w:t>
      </w:r>
      <w:r w:rsidR="001B632D">
        <w:rPr>
          <w:rFonts w:ascii="Arial" w:hAnsi="Arial" w:cs="Arial"/>
          <w:b/>
          <w:bCs/>
          <w:sz w:val="24"/>
          <w:szCs w:val="24"/>
          <w:lang w:val="fr-FR"/>
        </w:rPr>
        <w:t>.</w:t>
      </w:r>
      <w:r w:rsidR="00E61AE0">
        <w:rPr>
          <w:rFonts w:ascii="Arial" w:hAnsi="Arial" w:cs="Arial"/>
          <w:b/>
          <w:bCs/>
          <w:sz w:val="24"/>
          <w:szCs w:val="24"/>
          <w:lang w:val="fr-FR"/>
        </w:rPr>
        <w:t>Mme</w:t>
      </w:r>
      <w:proofErr w:type="spellEnd"/>
      <w:r w:rsidR="00E61AE0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proofErr w:type="spellStart"/>
      <w:r w:rsidR="002421FC" w:rsidRPr="002421FC">
        <w:rPr>
          <w:rFonts w:ascii="Arial" w:hAnsi="Arial" w:cs="Arial"/>
          <w:b/>
          <w:bCs/>
          <w:sz w:val="24"/>
          <w:szCs w:val="24"/>
          <w:lang w:val="en-US"/>
        </w:rPr>
        <w:t>employeeName</w:t>
      </w:r>
      <w:proofErr w:type="spellEnd"/>
      <w:r w:rsidR="002421FC" w:rsidRPr="002421FC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7A1D0B">
        <w:rPr>
          <w:rFonts w:ascii="Arial" w:hAnsi="Arial" w:cs="Arial"/>
          <w:sz w:val="24"/>
          <w:szCs w:val="24"/>
          <w:lang w:val="fr-FR"/>
        </w:rPr>
        <w:t>est titulaire.</w:t>
      </w:r>
    </w:p>
    <w:p w14:paraId="3D0619BB" w14:textId="77D15BE8" w:rsidR="00F17CE2" w:rsidRPr="000A4FE0" w:rsidRDefault="00F17CE2" w:rsidP="00456F74">
      <w:pPr>
        <w:ind w:right="-180"/>
        <w:jc w:val="both"/>
        <w:rPr>
          <w:rFonts w:ascii="Arial" w:hAnsi="Arial"/>
          <w:b/>
          <w:sz w:val="24"/>
          <w:lang w:val="fr-FR"/>
        </w:rPr>
      </w:pPr>
    </w:p>
    <w:p w14:paraId="2E16015D" w14:textId="50F69A1F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CE7642">
        <w:rPr>
          <w:rFonts w:ascii="Arial" w:hAnsi="Arial" w:cs="Arial"/>
          <w:sz w:val="24"/>
          <w:szCs w:val="24"/>
          <w:lang w:val="fr-FR"/>
        </w:rPr>
        <w:t>La présente attestation est délivrée</w:t>
      </w:r>
      <w:r>
        <w:rPr>
          <w:rFonts w:ascii="Arial" w:hAnsi="Arial" w:cs="Arial"/>
          <w:sz w:val="24"/>
          <w:szCs w:val="24"/>
          <w:lang w:val="fr-FR"/>
        </w:rPr>
        <w:t xml:space="preserve"> à l’intéressé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pour servir et valoir ce que de droi</w:t>
      </w:r>
      <w:r>
        <w:rPr>
          <w:rFonts w:ascii="Arial" w:hAnsi="Arial" w:cs="Arial"/>
          <w:sz w:val="24"/>
          <w:szCs w:val="24"/>
          <w:lang w:val="fr-FR"/>
        </w:rPr>
        <w:t>t.</w:t>
      </w:r>
    </w:p>
    <w:p w14:paraId="1D3F0BE1" w14:textId="483AAEDC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6B767F8" w14:textId="20100BB4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51C5589" w14:textId="517EEA75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B0A2456" w14:textId="77777777" w:rsidR="00F17CE2" w:rsidRDefault="00F17CE2" w:rsidP="00456F74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4F20E097" w14:textId="26FFA265" w:rsidR="00F17CE2" w:rsidRPr="00110C1A" w:rsidRDefault="00F17CE2" w:rsidP="00456F74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895AA5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110C1A">
        <w:rPr>
          <w:rFonts w:ascii="Arial" w:hAnsi="Arial"/>
          <w:b/>
          <w:sz w:val="24"/>
          <w:lang w:val="en-US"/>
        </w:rPr>
        <w:t xml:space="preserve">Casablanca </w:t>
      </w:r>
      <w:r w:rsidRPr="00110C1A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2421FC">
        <w:rPr>
          <w:rFonts w:ascii="Arial" w:hAnsi="Arial" w:cs="Arial"/>
          <w:b/>
          <w:bCs/>
          <w:noProof/>
          <w:sz w:val="22"/>
          <w:szCs w:val="22"/>
          <w:lang w:val="fr-FR"/>
        </w:rPr>
        <w:t>09/10/2023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3B54E9AE" w14:textId="63036BC1" w:rsidR="00F17CE2" w:rsidRDefault="00F17CE2" w:rsidP="00456F74">
      <w:pPr>
        <w:spacing w:line="280" w:lineRule="atLeast"/>
        <w:rPr>
          <w:rFonts w:ascii="Arial" w:hAnsi="Arial"/>
        </w:rPr>
      </w:pPr>
    </w:p>
    <w:p w14:paraId="43959679" w14:textId="7C865D59" w:rsidR="00F17CE2" w:rsidRPr="00110C1A" w:rsidRDefault="00F17CE2" w:rsidP="00456F74">
      <w:pPr>
        <w:rPr>
          <w:rFonts w:ascii="Arial" w:hAnsi="Arial"/>
          <w:b/>
          <w:sz w:val="24"/>
          <w:lang w:val="en-US"/>
        </w:rPr>
      </w:pPr>
    </w:p>
    <w:p w14:paraId="3E46BB40" w14:textId="66E6D6F9" w:rsidR="00110C1A" w:rsidRPr="00110C1A" w:rsidRDefault="00110C1A" w:rsidP="002421FC">
      <w:pPr>
        <w:tabs>
          <w:tab w:val="left" w:pos="3240"/>
          <w:tab w:val="left" w:pos="4536"/>
        </w:tabs>
        <w:jc w:val="center"/>
        <w:rPr>
          <w:rFonts w:ascii="Arial" w:hAnsi="Arial" w:cs="Arial"/>
          <w:sz w:val="24"/>
          <w:szCs w:val="24"/>
          <w:lang w:val="en-US"/>
        </w:rPr>
        <w:sectPr w:rsidR="00110C1A" w:rsidRPr="00110C1A" w:rsidSect="001849D9">
          <w:headerReference w:type="default" r:id="rId10"/>
          <w:footerReference w:type="default" r:id="rId11"/>
          <w:pgSz w:w="11907" w:h="16839" w:code="9"/>
          <w:pgMar w:top="2665" w:right="1418" w:bottom="2552" w:left="1418" w:header="851" w:footer="851" w:gutter="0"/>
          <w:pgNumType w:start="1"/>
          <w:cols w:space="720"/>
          <w:docGrid w:linePitch="272"/>
        </w:sectPr>
      </w:pPr>
    </w:p>
    <w:p w14:paraId="5D7487E1" w14:textId="538C4301" w:rsidR="00B326B8" w:rsidRDefault="00B326B8" w:rsidP="002421FC">
      <w:pPr>
        <w:tabs>
          <w:tab w:val="left" w:pos="6090"/>
        </w:tabs>
        <w:rPr>
          <w:rFonts w:ascii="Arial" w:hAnsi="Arial" w:cs="Arial"/>
          <w:lang w:val="en-US"/>
        </w:rPr>
      </w:pPr>
    </w:p>
    <w:p w14:paraId="46F35C39" w14:textId="01E38D35" w:rsidR="002421FC" w:rsidRPr="002421FC" w:rsidRDefault="002421FC" w:rsidP="002421FC">
      <w:pPr>
        <w:rPr>
          <w:rFonts w:ascii="Arial" w:hAnsi="Arial" w:cs="Arial"/>
          <w:lang w:val="en-US"/>
        </w:rPr>
      </w:pPr>
    </w:p>
    <w:p w14:paraId="11ACD561" w14:textId="2E829F07" w:rsidR="002421FC" w:rsidRDefault="002421FC" w:rsidP="002421FC">
      <w:pPr>
        <w:rPr>
          <w:rFonts w:ascii="Arial" w:hAnsi="Arial" w:cs="Arial"/>
          <w:lang w:val="en-US"/>
        </w:rPr>
      </w:pPr>
    </w:p>
    <w:p w14:paraId="2AA3A4FE" w14:textId="52158E2C" w:rsidR="002421FC" w:rsidRDefault="002421FC" w:rsidP="002421FC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b/>
          <w:bCs/>
          <w:sz w:val="24"/>
          <w:szCs w:val="24"/>
        </w:rPr>
        <w:t>La Direction des Ressources</w:t>
      </w:r>
    </w:p>
    <w:p w14:paraId="62FD7CE9" w14:textId="77777777" w:rsidR="002421FC" w:rsidRDefault="002421FC" w:rsidP="002421FC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Humaines</w:t>
      </w:r>
    </w:p>
    <w:p w14:paraId="641BABE4" w14:textId="31ADF247" w:rsidR="002421FC" w:rsidRPr="002421FC" w:rsidRDefault="002421FC" w:rsidP="002421FC">
      <w:pPr>
        <w:tabs>
          <w:tab w:val="left" w:pos="6285"/>
        </w:tabs>
        <w:rPr>
          <w:rFonts w:ascii="Arial" w:hAnsi="Arial" w:cs="Arial"/>
          <w:lang w:val="en-US"/>
        </w:rPr>
      </w:pPr>
    </w:p>
    <w:sectPr w:rsidR="002421FC" w:rsidRPr="002421FC" w:rsidSect="00F17CE2">
      <w:headerReference w:type="default" r:id="rId12"/>
      <w:footerReference w:type="default" r:id="rId13"/>
      <w:type w:val="continuous"/>
      <w:pgSz w:w="11907" w:h="16839" w:code="9"/>
      <w:pgMar w:top="2665" w:right="1418" w:bottom="2552" w:left="1418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1597" w14:textId="77777777" w:rsidR="00280660" w:rsidRDefault="00280660">
      <w:r>
        <w:separator/>
      </w:r>
    </w:p>
  </w:endnote>
  <w:endnote w:type="continuationSeparator" w:id="0">
    <w:p w14:paraId="20BC886C" w14:textId="77777777" w:rsidR="00280660" w:rsidRDefault="0028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EDCB" w14:textId="77777777" w:rsidR="002421FC" w:rsidRPr="002421FC" w:rsidRDefault="002421FC" w:rsidP="002421FC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r w:rsidRPr="002421FC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69064123" w14:textId="77777777" w:rsidR="002421FC" w:rsidRPr="002421FC" w:rsidRDefault="002421FC" w:rsidP="002421FC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2421FC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2421FC">
      <w:rPr>
        <w:rFonts w:ascii="Calibri" w:hAnsi="Calibri" w:cs="Calibri"/>
        <w:color w:val="0070C0"/>
        <w:sz w:val="22"/>
        <w:szCs w:val="22"/>
        <w:lang w:val="en-US"/>
      </w:rPr>
      <w:t xml:space="preserve"> </w:t>
    </w:r>
    <w:proofErr w:type="gramStart"/>
    <w:r w:rsidRPr="002421FC">
      <w:rPr>
        <w:rFonts w:ascii="Calibri" w:hAnsi="Calibri" w:cs="Calibri"/>
        <w:color w:val="0070C0"/>
        <w:sz w:val="22"/>
        <w:szCs w:val="22"/>
        <w:lang w:val="en-US"/>
      </w:rPr>
      <w:t>Social :</w:t>
    </w:r>
    <w:proofErr w:type="gramEnd"/>
    <w:r w:rsidRPr="002421FC">
      <w:rPr>
        <w:rFonts w:ascii="Calibri" w:hAnsi="Calibri" w:cs="Calibri"/>
        <w:color w:val="0070C0"/>
        <w:sz w:val="22"/>
        <w:szCs w:val="22"/>
        <w:lang w:val="en-US"/>
      </w:rPr>
      <w:t xml:space="preserve"> CASANEARSHORE PARK 1100 BD AL QODS SHORE 2 PLATEAU 1S M CASA – Casablanca – MAROC TEL : +212 5 29 04 45 29 Fax : +212 5 29 01 40 99 CNSS N°6779782 </w:t>
    </w:r>
  </w:p>
  <w:p w14:paraId="69B42044" w14:textId="00AEF7A5" w:rsidR="0010697F" w:rsidRPr="002421FC" w:rsidRDefault="002421FC" w:rsidP="002421FC">
    <w:pPr>
      <w:jc w:val="center"/>
      <w:rPr>
        <w:rFonts w:ascii="Calibri" w:hAnsi="Calibri" w:cs="Calibri"/>
        <w:b/>
        <w:bCs/>
        <w:sz w:val="22"/>
        <w:szCs w:val="22"/>
      </w:rPr>
    </w:pPr>
    <w:r w:rsidRPr="002421FC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BC5B91">
      <w:rPr>
        <w:rFonts w:ascii="Calibri" w:hAnsi="Calibri" w:cs="Calibri"/>
        <w:color w:val="0070C0"/>
        <w:sz w:val="22"/>
        <w:szCs w:val="22"/>
      </w:rPr>
      <w:t>IF N° 3317125    Patente N° 25980916     RC N°</w:t>
    </w:r>
    <w:r w:rsidRPr="005B2392">
      <w:rPr>
        <w:rFonts w:ascii="Calibri" w:hAnsi="Calibri" w:cs="Calibri"/>
        <w:color w:val="0070C0"/>
        <w:sz w:val="22"/>
        <w:szCs w:val="22"/>
      </w:rPr>
      <w:t>481903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13B2" w14:textId="77777777" w:rsidR="0010697F" w:rsidRPr="00B027C9" w:rsidRDefault="0010697F" w:rsidP="005D46CA">
    <w:pPr>
      <w:pStyle w:val="Footer"/>
      <w:jc w:val="center"/>
      <w:rPr>
        <w:rFonts w:ascii="Calibri" w:hAnsi="Calibri"/>
        <w:b/>
        <w:color w:val="0070C0"/>
        <w:sz w:val="22"/>
        <w:szCs w:val="22"/>
        <w:lang w:val="en-US"/>
      </w:rPr>
    </w:pPr>
    <w:r w:rsidRPr="00B027C9">
      <w:rPr>
        <w:rFonts w:ascii="Calibri" w:hAnsi="Calibri"/>
        <w:b/>
        <w:color w:val="0070C0"/>
        <w:sz w:val="22"/>
        <w:szCs w:val="22"/>
        <w:lang w:val="en-US"/>
      </w:rPr>
      <w:t xml:space="preserve">ATOS IT SERVICE SARL </w:t>
    </w:r>
  </w:p>
  <w:p w14:paraId="2EDB6C28" w14:textId="77777777" w:rsidR="0010697F" w:rsidRDefault="0010697F" w:rsidP="005D46CA">
    <w:pPr>
      <w:pStyle w:val="Footer"/>
      <w:jc w:val="center"/>
      <w:rPr>
        <w:rFonts w:ascii="Calibri" w:hAnsi="Calibri"/>
        <w:color w:val="0070C0"/>
        <w:lang w:val="fr-FR"/>
      </w:rPr>
    </w:pPr>
    <w:r w:rsidRPr="00B027C9">
      <w:rPr>
        <w:rFonts w:ascii="Calibri" w:hAnsi="Calibri"/>
        <w:color w:val="0070C0"/>
        <w:lang w:val="fr-FR"/>
      </w:rPr>
      <w:t>Siège Social :</w:t>
    </w:r>
  </w:p>
  <w:p w14:paraId="32D101DD" w14:textId="77777777" w:rsidR="0010697F" w:rsidRPr="002421FC" w:rsidRDefault="0010697F" w:rsidP="005D46CA">
    <w:pPr>
      <w:pStyle w:val="Footer"/>
      <w:jc w:val="center"/>
      <w:rPr>
        <w:rFonts w:ascii="Calibri" w:hAnsi="Calibri"/>
        <w:color w:val="0070C0"/>
        <w:lang w:val="en-US"/>
      </w:rPr>
    </w:pPr>
    <w:r w:rsidRPr="00B027C9">
      <w:rPr>
        <w:rFonts w:ascii="Calibri" w:hAnsi="Calibri"/>
        <w:color w:val="0070C0"/>
        <w:lang w:val="fr-FR"/>
      </w:rPr>
      <w:t xml:space="preserve"> ANGLE MEHDI BEN BARKA &amp; ANNAKHIL HAY RYAD PLATEAU ESPACE LESPALMIERS – RABAT - MAROC</w:t>
    </w:r>
  </w:p>
  <w:p w14:paraId="17415221" w14:textId="77777777" w:rsidR="0010697F" w:rsidRPr="00B027C9" w:rsidRDefault="0010697F" w:rsidP="005D46CA">
    <w:pPr>
      <w:pStyle w:val="Footer"/>
      <w:jc w:val="center"/>
      <w:rPr>
        <w:rFonts w:ascii="Calibri" w:hAnsi="Calibri"/>
        <w:color w:val="0070C0"/>
        <w:lang w:val="sv-SE"/>
      </w:rPr>
    </w:pPr>
    <w:r w:rsidRPr="002421FC">
      <w:rPr>
        <w:rFonts w:ascii="Calibri" w:hAnsi="Calibri"/>
        <w:color w:val="0070C0"/>
        <w:lang w:val="en-US"/>
      </w:rPr>
      <w:t xml:space="preserve">    </w:t>
    </w:r>
    <w:proofErr w:type="gramStart"/>
    <w:r w:rsidRPr="002421FC">
      <w:rPr>
        <w:rFonts w:ascii="Calibri" w:hAnsi="Calibri"/>
        <w:color w:val="0070C0"/>
        <w:lang w:val="en-US"/>
      </w:rPr>
      <w:t>TEL :</w:t>
    </w:r>
    <w:proofErr w:type="gramEnd"/>
    <w:r w:rsidRPr="002421FC">
      <w:rPr>
        <w:rFonts w:ascii="Calibri" w:hAnsi="Calibri"/>
        <w:color w:val="0070C0"/>
        <w:lang w:val="en-US"/>
      </w:rPr>
      <w:t xml:space="preserve"> +212 5 29 04 45 29 Fax : +212 5 29 01 40 99</w:t>
    </w:r>
  </w:p>
  <w:p w14:paraId="3FF88378" w14:textId="77777777" w:rsidR="0010697F" w:rsidRPr="00B027C9" w:rsidRDefault="0010697F" w:rsidP="001D3E05">
    <w:pPr>
      <w:pStyle w:val="Footer"/>
      <w:rPr>
        <w:rFonts w:ascii="Calibri" w:hAnsi="Calibri"/>
        <w:color w:val="0070C0"/>
        <w:lang w:val="en-US"/>
      </w:rPr>
    </w:pPr>
    <w:r w:rsidRPr="00B027C9">
      <w:rPr>
        <w:rFonts w:ascii="Calibri" w:hAnsi="Calibri"/>
        <w:color w:val="0070C0"/>
        <w:lang w:val="en-US"/>
      </w:rPr>
      <w:t xml:space="preserve">                                   CNSS N°6779782     IF N° 03317125    </w:t>
    </w:r>
    <w:proofErr w:type="spellStart"/>
    <w:r w:rsidRPr="00B027C9">
      <w:rPr>
        <w:rFonts w:ascii="Calibri" w:hAnsi="Calibri"/>
        <w:color w:val="0070C0"/>
        <w:lang w:val="en-US"/>
      </w:rPr>
      <w:t>Patente</w:t>
    </w:r>
    <w:proofErr w:type="spellEnd"/>
    <w:r w:rsidRPr="00B027C9">
      <w:rPr>
        <w:rFonts w:ascii="Calibri" w:hAnsi="Calibri"/>
        <w:color w:val="0070C0"/>
        <w:lang w:val="en-US"/>
      </w:rPr>
      <w:t xml:space="preserve"> N°25980916     RC N°59693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2781" w14:textId="77777777" w:rsidR="00280660" w:rsidRDefault="00280660">
      <w:r>
        <w:separator/>
      </w:r>
    </w:p>
  </w:footnote>
  <w:footnote w:type="continuationSeparator" w:id="0">
    <w:p w14:paraId="0526F8A3" w14:textId="77777777" w:rsidR="00280660" w:rsidRDefault="00280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FC48" w14:textId="25B5905B" w:rsidR="0010697F" w:rsidRPr="00AB132B" w:rsidRDefault="002421FC" w:rsidP="00AB132B">
    <w:pPr>
      <w:pStyle w:val="Header"/>
      <w:jc w:val="right"/>
    </w:pPr>
    <w:r w:rsidRPr="00F245C2">
      <w:rPr>
        <w:noProof/>
        <w:color w:val="1F497D"/>
        <w:lang w:val="fr-FR" w:eastAsia="fr-FR"/>
      </w:rPr>
      <w:drawing>
        <wp:inline distT="0" distB="0" distL="0" distR="0" wp14:anchorId="416FB046" wp14:editId="74CA56A0">
          <wp:extent cx="2085975" cy="819150"/>
          <wp:effectExtent l="0" t="0" r="0" b="0"/>
          <wp:docPr id="2" name="Picture 2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97F">
      <w:rPr>
        <w:color w:val="1F497D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588" w14:textId="77777777" w:rsidR="0010697F" w:rsidRPr="00AB132B" w:rsidRDefault="0010697F" w:rsidP="00AB132B">
    <w:pPr>
      <w:pStyle w:val="Header"/>
      <w:jc w:val="right"/>
    </w:pPr>
    <w:r>
      <w:rPr>
        <w:color w:val="1F497D"/>
      </w:rPr>
      <w:t xml:space="preserve">   </w:t>
    </w:r>
    <w:r w:rsidRPr="00F245C2">
      <w:rPr>
        <w:noProof/>
        <w:color w:val="1F497D"/>
      </w:rPr>
      <w:drawing>
        <wp:inline distT="0" distB="0" distL="0" distR="0" wp14:anchorId="6C0AB0DB" wp14:editId="712FB5FF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171CE"/>
    <w:rsid w:val="000178B6"/>
    <w:rsid w:val="000216E3"/>
    <w:rsid w:val="00032E68"/>
    <w:rsid w:val="0003641D"/>
    <w:rsid w:val="00040E82"/>
    <w:rsid w:val="00045CF2"/>
    <w:rsid w:val="00054763"/>
    <w:rsid w:val="00061ED0"/>
    <w:rsid w:val="00064841"/>
    <w:rsid w:val="0006541C"/>
    <w:rsid w:val="00071929"/>
    <w:rsid w:val="00071CF5"/>
    <w:rsid w:val="00073192"/>
    <w:rsid w:val="000867D1"/>
    <w:rsid w:val="000868C1"/>
    <w:rsid w:val="00092079"/>
    <w:rsid w:val="00093A12"/>
    <w:rsid w:val="000967C8"/>
    <w:rsid w:val="000974E3"/>
    <w:rsid w:val="000A2DC5"/>
    <w:rsid w:val="000A3978"/>
    <w:rsid w:val="000A5D36"/>
    <w:rsid w:val="000B376E"/>
    <w:rsid w:val="000B4EC5"/>
    <w:rsid w:val="000B5259"/>
    <w:rsid w:val="000C57B1"/>
    <w:rsid w:val="000E0DF3"/>
    <w:rsid w:val="000E46A4"/>
    <w:rsid w:val="000E61EE"/>
    <w:rsid w:val="000F2563"/>
    <w:rsid w:val="000F2E4A"/>
    <w:rsid w:val="000F4527"/>
    <w:rsid w:val="000F608A"/>
    <w:rsid w:val="00105921"/>
    <w:rsid w:val="0010697F"/>
    <w:rsid w:val="00107254"/>
    <w:rsid w:val="00107305"/>
    <w:rsid w:val="0011063A"/>
    <w:rsid w:val="00110C1A"/>
    <w:rsid w:val="00114F9A"/>
    <w:rsid w:val="00115F08"/>
    <w:rsid w:val="00117F2E"/>
    <w:rsid w:val="00120869"/>
    <w:rsid w:val="00132B01"/>
    <w:rsid w:val="00133B56"/>
    <w:rsid w:val="00133C7C"/>
    <w:rsid w:val="00134179"/>
    <w:rsid w:val="001351ED"/>
    <w:rsid w:val="00140230"/>
    <w:rsid w:val="00160319"/>
    <w:rsid w:val="001618F6"/>
    <w:rsid w:val="00161C3E"/>
    <w:rsid w:val="0016218F"/>
    <w:rsid w:val="00165FC8"/>
    <w:rsid w:val="001747BC"/>
    <w:rsid w:val="00175169"/>
    <w:rsid w:val="001761F3"/>
    <w:rsid w:val="0017632C"/>
    <w:rsid w:val="00177CE8"/>
    <w:rsid w:val="00181A53"/>
    <w:rsid w:val="001849D9"/>
    <w:rsid w:val="0018593D"/>
    <w:rsid w:val="00185D28"/>
    <w:rsid w:val="00187004"/>
    <w:rsid w:val="00193BEA"/>
    <w:rsid w:val="001955AD"/>
    <w:rsid w:val="001A0579"/>
    <w:rsid w:val="001A5212"/>
    <w:rsid w:val="001A54F6"/>
    <w:rsid w:val="001A7199"/>
    <w:rsid w:val="001B62EA"/>
    <w:rsid w:val="001B632D"/>
    <w:rsid w:val="001C5A4A"/>
    <w:rsid w:val="001D2597"/>
    <w:rsid w:val="001D3E05"/>
    <w:rsid w:val="001D545A"/>
    <w:rsid w:val="001E26F7"/>
    <w:rsid w:val="001F4D7B"/>
    <w:rsid w:val="00200105"/>
    <w:rsid w:val="002042A8"/>
    <w:rsid w:val="002218E3"/>
    <w:rsid w:val="00222F17"/>
    <w:rsid w:val="0022541B"/>
    <w:rsid w:val="002258D7"/>
    <w:rsid w:val="00237ED7"/>
    <w:rsid w:val="00241143"/>
    <w:rsid w:val="002421FC"/>
    <w:rsid w:val="00247866"/>
    <w:rsid w:val="00253BEC"/>
    <w:rsid w:val="002560B8"/>
    <w:rsid w:val="00256EDD"/>
    <w:rsid w:val="002576D4"/>
    <w:rsid w:val="00271256"/>
    <w:rsid w:val="00274B44"/>
    <w:rsid w:val="00280660"/>
    <w:rsid w:val="00284073"/>
    <w:rsid w:val="00284C9D"/>
    <w:rsid w:val="0028585B"/>
    <w:rsid w:val="00286A61"/>
    <w:rsid w:val="0029045D"/>
    <w:rsid w:val="00292F4C"/>
    <w:rsid w:val="002A2E5D"/>
    <w:rsid w:val="002A5AD2"/>
    <w:rsid w:val="002B07F5"/>
    <w:rsid w:val="002B0ACC"/>
    <w:rsid w:val="002B25BB"/>
    <w:rsid w:val="002B2D7B"/>
    <w:rsid w:val="002B7F2F"/>
    <w:rsid w:val="002C03F6"/>
    <w:rsid w:val="002C5269"/>
    <w:rsid w:val="002C6222"/>
    <w:rsid w:val="002D094A"/>
    <w:rsid w:val="002D274C"/>
    <w:rsid w:val="002D5E65"/>
    <w:rsid w:val="002E0129"/>
    <w:rsid w:val="002E202C"/>
    <w:rsid w:val="002E36CC"/>
    <w:rsid w:val="002E3C4D"/>
    <w:rsid w:val="002E4745"/>
    <w:rsid w:val="002E47C0"/>
    <w:rsid w:val="002E4851"/>
    <w:rsid w:val="002E549D"/>
    <w:rsid w:val="002F48E9"/>
    <w:rsid w:val="002F5B5A"/>
    <w:rsid w:val="002F5D48"/>
    <w:rsid w:val="002F6D50"/>
    <w:rsid w:val="003016A9"/>
    <w:rsid w:val="00301EAB"/>
    <w:rsid w:val="00302A7A"/>
    <w:rsid w:val="00303FAE"/>
    <w:rsid w:val="00314EE1"/>
    <w:rsid w:val="00317B0D"/>
    <w:rsid w:val="00320AD9"/>
    <w:rsid w:val="00327B2E"/>
    <w:rsid w:val="00333734"/>
    <w:rsid w:val="0033483E"/>
    <w:rsid w:val="00335AF1"/>
    <w:rsid w:val="00354A96"/>
    <w:rsid w:val="00354B6B"/>
    <w:rsid w:val="00354D49"/>
    <w:rsid w:val="00354DE4"/>
    <w:rsid w:val="00354FF6"/>
    <w:rsid w:val="00357531"/>
    <w:rsid w:val="003611F0"/>
    <w:rsid w:val="00372E30"/>
    <w:rsid w:val="00375A9D"/>
    <w:rsid w:val="00390BDB"/>
    <w:rsid w:val="003954CB"/>
    <w:rsid w:val="003960F7"/>
    <w:rsid w:val="003979E3"/>
    <w:rsid w:val="003A1B2D"/>
    <w:rsid w:val="003A23D9"/>
    <w:rsid w:val="003A2E1D"/>
    <w:rsid w:val="003A72FC"/>
    <w:rsid w:val="003B08FF"/>
    <w:rsid w:val="003B105D"/>
    <w:rsid w:val="003B1954"/>
    <w:rsid w:val="003B2804"/>
    <w:rsid w:val="003B5E16"/>
    <w:rsid w:val="003C0C0E"/>
    <w:rsid w:val="003C411B"/>
    <w:rsid w:val="003D61CF"/>
    <w:rsid w:val="003E3DBA"/>
    <w:rsid w:val="003E51F8"/>
    <w:rsid w:val="003E599C"/>
    <w:rsid w:val="003F455B"/>
    <w:rsid w:val="003F6CC4"/>
    <w:rsid w:val="0040042E"/>
    <w:rsid w:val="004009F9"/>
    <w:rsid w:val="00403E27"/>
    <w:rsid w:val="00411A41"/>
    <w:rsid w:val="004132E7"/>
    <w:rsid w:val="00413621"/>
    <w:rsid w:val="00413824"/>
    <w:rsid w:val="00422514"/>
    <w:rsid w:val="00424A7E"/>
    <w:rsid w:val="00424C3F"/>
    <w:rsid w:val="00424F54"/>
    <w:rsid w:val="0042587B"/>
    <w:rsid w:val="004320B6"/>
    <w:rsid w:val="00432A3B"/>
    <w:rsid w:val="004337EE"/>
    <w:rsid w:val="00434BC3"/>
    <w:rsid w:val="00442B5D"/>
    <w:rsid w:val="004511B1"/>
    <w:rsid w:val="004511FF"/>
    <w:rsid w:val="00452820"/>
    <w:rsid w:val="00456F74"/>
    <w:rsid w:val="004602AE"/>
    <w:rsid w:val="00461454"/>
    <w:rsid w:val="00461A5D"/>
    <w:rsid w:val="004634E9"/>
    <w:rsid w:val="00471B86"/>
    <w:rsid w:val="004803B5"/>
    <w:rsid w:val="00483D67"/>
    <w:rsid w:val="004846E8"/>
    <w:rsid w:val="00484F6F"/>
    <w:rsid w:val="004923A3"/>
    <w:rsid w:val="0049579E"/>
    <w:rsid w:val="004A1481"/>
    <w:rsid w:val="004A20C2"/>
    <w:rsid w:val="004A264E"/>
    <w:rsid w:val="004A33D4"/>
    <w:rsid w:val="004B10D1"/>
    <w:rsid w:val="004B4135"/>
    <w:rsid w:val="004B6CFF"/>
    <w:rsid w:val="004C5DBC"/>
    <w:rsid w:val="004D0DBA"/>
    <w:rsid w:val="004E1EE5"/>
    <w:rsid w:val="004E78E4"/>
    <w:rsid w:val="004F0CEE"/>
    <w:rsid w:val="005002EA"/>
    <w:rsid w:val="00501A22"/>
    <w:rsid w:val="005024D6"/>
    <w:rsid w:val="00504D30"/>
    <w:rsid w:val="00505048"/>
    <w:rsid w:val="005129E0"/>
    <w:rsid w:val="005132E4"/>
    <w:rsid w:val="00514085"/>
    <w:rsid w:val="00515173"/>
    <w:rsid w:val="00516A4F"/>
    <w:rsid w:val="00523300"/>
    <w:rsid w:val="00523856"/>
    <w:rsid w:val="00527812"/>
    <w:rsid w:val="00530DCB"/>
    <w:rsid w:val="00531A61"/>
    <w:rsid w:val="005321B2"/>
    <w:rsid w:val="00536D77"/>
    <w:rsid w:val="00541FA9"/>
    <w:rsid w:val="00542FF0"/>
    <w:rsid w:val="00543B9E"/>
    <w:rsid w:val="0054405A"/>
    <w:rsid w:val="00544929"/>
    <w:rsid w:val="00546BE6"/>
    <w:rsid w:val="005522E7"/>
    <w:rsid w:val="00555576"/>
    <w:rsid w:val="00556E69"/>
    <w:rsid w:val="00560318"/>
    <w:rsid w:val="005607AE"/>
    <w:rsid w:val="0056131A"/>
    <w:rsid w:val="005651F6"/>
    <w:rsid w:val="005675D3"/>
    <w:rsid w:val="00571588"/>
    <w:rsid w:val="005718D3"/>
    <w:rsid w:val="00572F35"/>
    <w:rsid w:val="0057415F"/>
    <w:rsid w:val="00574A06"/>
    <w:rsid w:val="005760CC"/>
    <w:rsid w:val="00577A78"/>
    <w:rsid w:val="005930A8"/>
    <w:rsid w:val="00594CB6"/>
    <w:rsid w:val="0059634C"/>
    <w:rsid w:val="00596825"/>
    <w:rsid w:val="005968BA"/>
    <w:rsid w:val="00597006"/>
    <w:rsid w:val="00597CE8"/>
    <w:rsid w:val="00597DF6"/>
    <w:rsid w:val="005A5E28"/>
    <w:rsid w:val="005A7F76"/>
    <w:rsid w:val="005B4EE1"/>
    <w:rsid w:val="005B59D3"/>
    <w:rsid w:val="005C0016"/>
    <w:rsid w:val="005C3941"/>
    <w:rsid w:val="005C51AA"/>
    <w:rsid w:val="005C590F"/>
    <w:rsid w:val="005C7C1A"/>
    <w:rsid w:val="005D1CF4"/>
    <w:rsid w:val="005D296B"/>
    <w:rsid w:val="005D401F"/>
    <w:rsid w:val="005D4373"/>
    <w:rsid w:val="005D46CA"/>
    <w:rsid w:val="005E2ED2"/>
    <w:rsid w:val="005E30AD"/>
    <w:rsid w:val="005E46EF"/>
    <w:rsid w:val="005E526C"/>
    <w:rsid w:val="005E6563"/>
    <w:rsid w:val="005E6860"/>
    <w:rsid w:val="005E701B"/>
    <w:rsid w:val="005F118A"/>
    <w:rsid w:val="005F40E4"/>
    <w:rsid w:val="005F4DE1"/>
    <w:rsid w:val="005F7CFE"/>
    <w:rsid w:val="00600B87"/>
    <w:rsid w:val="00605F2B"/>
    <w:rsid w:val="006071C9"/>
    <w:rsid w:val="0061054B"/>
    <w:rsid w:val="006161CE"/>
    <w:rsid w:val="00616DA8"/>
    <w:rsid w:val="00620B53"/>
    <w:rsid w:val="006216F2"/>
    <w:rsid w:val="00623CD5"/>
    <w:rsid w:val="0063638D"/>
    <w:rsid w:val="00636C64"/>
    <w:rsid w:val="00642B1E"/>
    <w:rsid w:val="00650793"/>
    <w:rsid w:val="00653D4D"/>
    <w:rsid w:val="006574B8"/>
    <w:rsid w:val="00663AAD"/>
    <w:rsid w:val="00667534"/>
    <w:rsid w:val="00667C06"/>
    <w:rsid w:val="006743D1"/>
    <w:rsid w:val="006764E1"/>
    <w:rsid w:val="006777B7"/>
    <w:rsid w:val="00677E1A"/>
    <w:rsid w:val="006846AE"/>
    <w:rsid w:val="006848FE"/>
    <w:rsid w:val="00684F89"/>
    <w:rsid w:val="00692118"/>
    <w:rsid w:val="006A047C"/>
    <w:rsid w:val="006A416D"/>
    <w:rsid w:val="006A6CEB"/>
    <w:rsid w:val="006B440B"/>
    <w:rsid w:val="006B6E47"/>
    <w:rsid w:val="006C0676"/>
    <w:rsid w:val="006C6949"/>
    <w:rsid w:val="006C71C0"/>
    <w:rsid w:val="006D0C39"/>
    <w:rsid w:val="006D1FF0"/>
    <w:rsid w:val="006D6E77"/>
    <w:rsid w:val="006E3161"/>
    <w:rsid w:val="006E5272"/>
    <w:rsid w:val="006F4674"/>
    <w:rsid w:val="00702B0A"/>
    <w:rsid w:val="00710AEE"/>
    <w:rsid w:val="007111BF"/>
    <w:rsid w:val="007124E6"/>
    <w:rsid w:val="0071619C"/>
    <w:rsid w:val="00716239"/>
    <w:rsid w:val="00722F28"/>
    <w:rsid w:val="00725522"/>
    <w:rsid w:val="00725A12"/>
    <w:rsid w:val="00725CDA"/>
    <w:rsid w:val="00734EE6"/>
    <w:rsid w:val="00737ECB"/>
    <w:rsid w:val="00740403"/>
    <w:rsid w:val="007408D2"/>
    <w:rsid w:val="007450A9"/>
    <w:rsid w:val="007538F3"/>
    <w:rsid w:val="00754B9E"/>
    <w:rsid w:val="0075551D"/>
    <w:rsid w:val="00756B61"/>
    <w:rsid w:val="00762978"/>
    <w:rsid w:val="007638EC"/>
    <w:rsid w:val="0076408E"/>
    <w:rsid w:val="00764F77"/>
    <w:rsid w:val="007664DF"/>
    <w:rsid w:val="0077127C"/>
    <w:rsid w:val="007717CB"/>
    <w:rsid w:val="0077753E"/>
    <w:rsid w:val="0078089A"/>
    <w:rsid w:val="007813E1"/>
    <w:rsid w:val="00794CB5"/>
    <w:rsid w:val="007A00AE"/>
    <w:rsid w:val="007A1D0B"/>
    <w:rsid w:val="007A1E5F"/>
    <w:rsid w:val="007A4968"/>
    <w:rsid w:val="007A5F2D"/>
    <w:rsid w:val="007A74EF"/>
    <w:rsid w:val="007B4F56"/>
    <w:rsid w:val="007C63ED"/>
    <w:rsid w:val="007C710E"/>
    <w:rsid w:val="007C75FC"/>
    <w:rsid w:val="007D4B38"/>
    <w:rsid w:val="007D5018"/>
    <w:rsid w:val="007D7BD1"/>
    <w:rsid w:val="007E715E"/>
    <w:rsid w:val="007F33B3"/>
    <w:rsid w:val="007F43CD"/>
    <w:rsid w:val="007F561B"/>
    <w:rsid w:val="00812478"/>
    <w:rsid w:val="008150BD"/>
    <w:rsid w:val="00815A4C"/>
    <w:rsid w:val="008249CE"/>
    <w:rsid w:val="0082761D"/>
    <w:rsid w:val="008319B3"/>
    <w:rsid w:val="00836082"/>
    <w:rsid w:val="00836E20"/>
    <w:rsid w:val="00842864"/>
    <w:rsid w:val="00843D52"/>
    <w:rsid w:val="00851FD5"/>
    <w:rsid w:val="0085493A"/>
    <w:rsid w:val="00855E0A"/>
    <w:rsid w:val="00860143"/>
    <w:rsid w:val="00860830"/>
    <w:rsid w:val="008639D8"/>
    <w:rsid w:val="008656D6"/>
    <w:rsid w:val="00871999"/>
    <w:rsid w:val="00875678"/>
    <w:rsid w:val="00876FF7"/>
    <w:rsid w:val="0087708A"/>
    <w:rsid w:val="0088109B"/>
    <w:rsid w:val="00882942"/>
    <w:rsid w:val="008858E5"/>
    <w:rsid w:val="00885951"/>
    <w:rsid w:val="00886A3C"/>
    <w:rsid w:val="008900F4"/>
    <w:rsid w:val="008953DB"/>
    <w:rsid w:val="00895638"/>
    <w:rsid w:val="00895AA5"/>
    <w:rsid w:val="00896861"/>
    <w:rsid w:val="008A0701"/>
    <w:rsid w:val="008A07F5"/>
    <w:rsid w:val="008A19A8"/>
    <w:rsid w:val="008A2CB1"/>
    <w:rsid w:val="008B07BA"/>
    <w:rsid w:val="008B0D9B"/>
    <w:rsid w:val="008B1B63"/>
    <w:rsid w:val="008B3310"/>
    <w:rsid w:val="008B416C"/>
    <w:rsid w:val="008B615A"/>
    <w:rsid w:val="008B754D"/>
    <w:rsid w:val="008C1B98"/>
    <w:rsid w:val="008C2045"/>
    <w:rsid w:val="008C31C4"/>
    <w:rsid w:val="008C4542"/>
    <w:rsid w:val="008C5821"/>
    <w:rsid w:val="008C7A1F"/>
    <w:rsid w:val="008D242B"/>
    <w:rsid w:val="008D28D1"/>
    <w:rsid w:val="008D30F4"/>
    <w:rsid w:val="008D38E9"/>
    <w:rsid w:val="008E0CAA"/>
    <w:rsid w:val="008E15AB"/>
    <w:rsid w:val="008E2447"/>
    <w:rsid w:val="008E2C95"/>
    <w:rsid w:val="008E7C99"/>
    <w:rsid w:val="008F59D0"/>
    <w:rsid w:val="008F5E49"/>
    <w:rsid w:val="008F60F8"/>
    <w:rsid w:val="00902FD5"/>
    <w:rsid w:val="009108DF"/>
    <w:rsid w:val="00911D7D"/>
    <w:rsid w:val="00923D98"/>
    <w:rsid w:val="00925BE9"/>
    <w:rsid w:val="00930074"/>
    <w:rsid w:val="00933673"/>
    <w:rsid w:val="00934B14"/>
    <w:rsid w:val="00935DDD"/>
    <w:rsid w:val="00945A89"/>
    <w:rsid w:val="009513CA"/>
    <w:rsid w:val="00955448"/>
    <w:rsid w:val="00955C7D"/>
    <w:rsid w:val="00963370"/>
    <w:rsid w:val="0096664B"/>
    <w:rsid w:val="009667C1"/>
    <w:rsid w:val="009707EA"/>
    <w:rsid w:val="00971889"/>
    <w:rsid w:val="00973CDD"/>
    <w:rsid w:val="00973D9F"/>
    <w:rsid w:val="00974DC6"/>
    <w:rsid w:val="00976F3D"/>
    <w:rsid w:val="00991496"/>
    <w:rsid w:val="009930AC"/>
    <w:rsid w:val="00993556"/>
    <w:rsid w:val="00993ED2"/>
    <w:rsid w:val="0099573B"/>
    <w:rsid w:val="00995A63"/>
    <w:rsid w:val="009A17AD"/>
    <w:rsid w:val="009A4F4B"/>
    <w:rsid w:val="009A4FBC"/>
    <w:rsid w:val="009A5239"/>
    <w:rsid w:val="009A6D23"/>
    <w:rsid w:val="009B2B68"/>
    <w:rsid w:val="009B5CEA"/>
    <w:rsid w:val="009C107F"/>
    <w:rsid w:val="009D1D73"/>
    <w:rsid w:val="009E36D1"/>
    <w:rsid w:val="009E6219"/>
    <w:rsid w:val="009E6288"/>
    <w:rsid w:val="009E69ED"/>
    <w:rsid w:val="009F2643"/>
    <w:rsid w:val="009F406F"/>
    <w:rsid w:val="009F47C3"/>
    <w:rsid w:val="00A00C48"/>
    <w:rsid w:val="00A046C2"/>
    <w:rsid w:val="00A1004C"/>
    <w:rsid w:val="00A12411"/>
    <w:rsid w:val="00A14561"/>
    <w:rsid w:val="00A223F1"/>
    <w:rsid w:val="00A23D36"/>
    <w:rsid w:val="00A23EA7"/>
    <w:rsid w:val="00A36406"/>
    <w:rsid w:val="00A43C84"/>
    <w:rsid w:val="00A4609C"/>
    <w:rsid w:val="00A5030D"/>
    <w:rsid w:val="00A511B9"/>
    <w:rsid w:val="00A511E4"/>
    <w:rsid w:val="00A52FA6"/>
    <w:rsid w:val="00A53CD1"/>
    <w:rsid w:val="00A64AD1"/>
    <w:rsid w:val="00A70113"/>
    <w:rsid w:val="00A72269"/>
    <w:rsid w:val="00A72835"/>
    <w:rsid w:val="00A7397C"/>
    <w:rsid w:val="00A86031"/>
    <w:rsid w:val="00A93001"/>
    <w:rsid w:val="00A93C4F"/>
    <w:rsid w:val="00A953BD"/>
    <w:rsid w:val="00A97F93"/>
    <w:rsid w:val="00AA46D4"/>
    <w:rsid w:val="00AA707B"/>
    <w:rsid w:val="00AB0C44"/>
    <w:rsid w:val="00AB132B"/>
    <w:rsid w:val="00AB233B"/>
    <w:rsid w:val="00AB34C5"/>
    <w:rsid w:val="00AB4686"/>
    <w:rsid w:val="00AB69B0"/>
    <w:rsid w:val="00AB729D"/>
    <w:rsid w:val="00AC1831"/>
    <w:rsid w:val="00AC1C95"/>
    <w:rsid w:val="00AC4582"/>
    <w:rsid w:val="00AD1B6B"/>
    <w:rsid w:val="00AD24DB"/>
    <w:rsid w:val="00AD58E1"/>
    <w:rsid w:val="00AE2BC0"/>
    <w:rsid w:val="00AE2D8E"/>
    <w:rsid w:val="00AE3EB1"/>
    <w:rsid w:val="00AF428A"/>
    <w:rsid w:val="00B01D90"/>
    <w:rsid w:val="00B027C9"/>
    <w:rsid w:val="00B067CC"/>
    <w:rsid w:val="00B07A55"/>
    <w:rsid w:val="00B07EFC"/>
    <w:rsid w:val="00B11C00"/>
    <w:rsid w:val="00B14D9D"/>
    <w:rsid w:val="00B21A1C"/>
    <w:rsid w:val="00B24222"/>
    <w:rsid w:val="00B306B8"/>
    <w:rsid w:val="00B31547"/>
    <w:rsid w:val="00B326B8"/>
    <w:rsid w:val="00B32D85"/>
    <w:rsid w:val="00B34B54"/>
    <w:rsid w:val="00B423E9"/>
    <w:rsid w:val="00B45AF7"/>
    <w:rsid w:val="00B47C1C"/>
    <w:rsid w:val="00B54F9D"/>
    <w:rsid w:val="00B612C4"/>
    <w:rsid w:val="00B63C57"/>
    <w:rsid w:val="00B71A10"/>
    <w:rsid w:val="00B8445A"/>
    <w:rsid w:val="00B91B93"/>
    <w:rsid w:val="00B960C0"/>
    <w:rsid w:val="00B9782C"/>
    <w:rsid w:val="00BA0C20"/>
    <w:rsid w:val="00BA1240"/>
    <w:rsid w:val="00BA4CD1"/>
    <w:rsid w:val="00BA4CF7"/>
    <w:rsid w:val="00BA4D8C"/>
    <w:rsid w:val="00BA7A7A"/>
    <w:rsid w:val="00BB1C2C"/>
    <w:rsid w:val="00BB33DE"/>
    <w:rsid w:val="00BB341E"/>
    <w:rsid w:val="00BB4BF7"/>
    <w:rsid w:val="00BB53D4"/>
    <w:rsid w:val="00BC1D38"/>
    <w:rsid w:val="00BC28E3"/>
    <w:rsid w:val="00BC3E26"/>
    <w:rsid w:val="00BC4BF8"/>
    <w:rsid w:val="00BD0A3D"/>
    <w:rsid w:val="00BD1C85"/>
    <w:rsid w:val="00BD23B5"/>
    <w:rsid w:val="00BD5AC2"/>
    <w:rsid w:val="00BE19A8"/>
    <w:rsid w:val="00BE31B1"/>
    <w:rsid w:val="00BE3A1C"/>
    <w:rsid w:val="00BE667C"/>
    <w:rsid w:val="00BF07EC"/>
    <w:rsid w:val="00BF18DA"/>
    <w:rsid w:val="00BF71E9"/>
    <w:rsid w:val="00C02DEC"/>
    <w:rsid w:val="00C04CCC"/>
    <w:rsid w:val="00C04FD5"/>
    <w:rsid w:val="00C05BFB"/>
    <w:rsid w:val="00C06D5C"/>
    <w:rsid w:val="00C10876"/>
    <w:rsid w:val="00C10E3B"/>
    <w:rsid w:val="00C127C7"/>
    <w:rsid w:val="00C13B09"/>
    <w:rsid w:val="00C20C20"/>
    <w:rsid w:val="00C20F23"/>
    <w:rsid w:val="00C24378"/>
    <w:rsid w:val="00C330A4"/>
    <w:rsid w:val="00C36158"/>
    <w:rsid w:val="00C362DE"/>
    <w:rsid w:val="00C40498"/>
    <w:rsid w:val="00C43077"/>
    <w:rsid w:val="00C445D3"/>
    <w:rsid w:val="00C51092"/>
    <w:rsid w:val="00C52EEB"/>
    <w:rsid w:val="00C55C72"/>
    <w:rsid w:val="00C600A7"/>
    <w:rsid w:val="00C624DE"/>
    <w:rsid w:val="00C62698"/>
    <w:rsid w:val="00C737AF"/>
    <w:rsid w:val="00C757C6"/>
    <w:rsid w:val="00C75D66"/>
    <w:rsid w:val="00C90CCB"/>
    <w:rsid w:val="00C93FAA"/>
    <w:rsid w:val="00C96A17"/>
    <w:rsid w:val="00CA25EC"/>
    <w:rsid w:val="00CA4A5E"/>
    <w:rsid w:val="00CA614A"/>
    <w:rsid w:val="00CB17CB"/>
    <w:rsid w:val="00CB411C"/>
    <w:rsid w:val="00CC0E1A"/>
    <w:rsid w:val="00CC1801"/>
    <w:rsid w:val="00CC2943"/>
    <w:rsid w:val="00CC324D"/>
    <w:rsid w:val="00CC4280"/>
    <w:rsid w:val="00CC4B37"/>
    <w:rsid w:val="00CD1692"/>
    <w:rsid w:val="00CD6312"/>
    <w:rsid w:val="00CD66B1"/>
    <w:rsid w:val="00CD7B30"/>
    <w:rsid w:val="00CE3329"/>
    <w:rsid w:val="00CE7642"/>
    <w:rsid w:val="00CF1245"/>
    <w:rsid w:val="00CF31C4"/>
    <w:rsid w:val="00CF399C"/>
    <w:rsid w:val="00CF4ACC"/>
    <w:rsid w:val="00CF5A83"/>
    <w:rsid w:val="00CF66DA"/>
    <w:rsid w:val="00D07B8E"/>
    <w:rsid w:val="00D15020"/>
    <w:rsid w:val="00D20207"/>
    <w:rsid w:val="00D23125"/>
    <w:rsid w:val="00D24391"/>
    <w:rsid w:val="00D24F5A"/>
    <w:rsid w:val="00D25D1B"/>
    <w:rsid w:val="00D26095"/>
    <w:rsid w:val="00D27C49"/>
    <w:rsid w:val="00D30DDF"/>
    <w:rsid w:val="00D31046"/>
    <w:rsid w:val="00D412B5"/>
    <w:rsid w:val="00D4154F"/>
    <w:rsid w:val="00D500E6"/>
    <w:rsid w:val="00D52DDE"/>
    <w:rsid w:val="00D62EC6"/>
    <w:rsid w:val="00D647E7"/>
    <w:rsid w:val="00D70DBC"/>
    <w:rsid w:val="00D817F7"/>
    <w:rsid w:val="00D83412"/>
    <w:rsid w:val="00D84C02"/>
    <w:rsid w:val="00D86E7E"/>
    <w:rsid w:val="00D908CC"/>
    <w:rsid w:val="00D9427D"/>
    <w:rsid w:val="00D95713"/>
    <w:rsid w:val="00DA1D9A"/>
    <w:rsid w:val="00DA327D"/>
    <w:rsid w:val="00DA40F9"/>
    <w:rsid w:val="00DA7546"/>
    <w:rsid w:val="00DB0827"/>
    <w:rsid w:val="00DB4E46"/>
    <w:rsid w:val="00DB7814"/>
    <w:rsid w:val="00DB7BD2"/>
    <w:rsid w:val="00DC3DFE"/>
    <w:rsid w:val="00DC6038"/>
    <w:rsid w:val="00DC799C"/>
    <w:rsid w:val="00DC7BD2"/>
    <w:rsid w:val="00DD1644"/>
    <w:rsid w:val="00DD1F24"/>
    <w:rsid w:val="00DD791A"/>
    <w:rsid w:val="00DE10FC"/>
    <w:rsid w:val="00DF1101"/>
    <w:rsid w:val="00DF1FEB"/>
    <w:rsid w:val="00DF4E8A"/>
    <w:rsid w:val="00DF582F"/>
    <w:rsid w:val="00DF5C89"/>
    <w:rsid w:val="00DF76FB"/>
    <w:rsid w:val="00E01583"/>
    <w:rsid w:val="00E01924"/>
    <w:rsid w:val="00E108D2"/>
    <w:rsid w:val="00E1115B"/>
    <w:rsid w:val="00E12C9A"/>
    <w:rsid w:val="00E15AD2"/>
    <w:rsid w:val="00E17305"/>
    <w:rsid w:val="00E209E6"/>
    <w:rsid w:val="00E26659"/>
    <w:rsid w:val="00E26F57"/>
    <w:rsid w:val="00E3617A"/>
    <w:rsid w:val="00E36915"/>
    <w:rsid w:val="00E41BB1"/>
    <w:rsid w:val="00E42E37"/>
    <w:rsid w:val="00E43D5A"/>
    <w:rsid w:val="00E44899"/>
    <w:rsid w:val="00E44C02"/>
    <w:rsid w:val="00E451A4"/>
    <w:rsid w:val="00E46CA8"/>
    <w:rsid w:val="00E5148F"/>
    <w:rsid w:val="00E51E60"/>
    <w:rsid w:val="00E5575E"/>
    <w:rsid w:val="00E60BA3"/>
    <w:rsid w:val="00E61AE0"/>
    <w:rsid w:val="00E65C83"/>
    <w:rsid w:val="00E661A0"/>
    <w:rsid w:val="00E70243"/>
    <w:rsid w:val="00E728C1"/>
    <w:rsid w:val="00E7427A"/>
    <w:rsid w:val="00E763B6"/>
    <w:rsid w:val="00E76B17"/>
    <w:rsid w:val="00E776F6"/>
    <w:rsid w:val="00E9098E"/>
    <w:rsid w:val="00E917AB"/>
    <w:rsid w:val="00E91ADC"/>
    <w:rsid w:val="00EA3F48"/>
    <w:rsid w:val="00EA4F3F"/>
    <w:rsid w:val="00EA65A5"/>
    <w:rsid w:val="00EA7A20"/>
    <w:rsid w:val="00EB34F6"/>
    <w:rsid w:val="00EB3957"/>
    <w:rsid w:val="00EB5950"/>
    <w:rsid w:val="00EB70CB"/>
    <w:rsid w:val="00EB7D42"/>
    <w:rsid w:val="00EC2BB0"/>
    <w:rsid w:val="00EC3948"/>
    <w:rsid w:val="00ED0E34"/>
    <w:rsid w:val="00ED5808"/>
    <w:rsid w:val="00EE2AA2"/>
    <w:rsid w:val="00EE466D"/>
    <w:rsid w:val="00EE5AC0"/>
    <w:rsid w:val="00EF3D6C"/>
    <w:rsid w:val="00EF4B2A"/>
    <w:rsid w:val="00F0357F"/>
    <w:rsid w:val="00F06F8E"/>
    <w:rsid w:val="00F11E97"/>
    <w:rsid w:val="00F1242D"/>
    <w:rsid w:val="00F16B17"/>
    <w:rsid w:val="00F1764D"/>
    <w:rsid w:val="00F17CE2"/>
    <w:rsid w:val="00F24B04"/>
    <w:rsid w:val="00F256C4"/>
    <w:rsid w:val="00F30A96"/>
    <w:rsid w:val="00F3242C"/>
    <w:rsid w:val="00F33008"/>
    <w:rsid w:val="00F342BB"/>
    <w:rsid w:val="00F35900"/>
    <w:rsid w:val="00F35D63"/>
    <w:rsid w:val="00F37764"/>
    <w:rsid w:val="00F40BC1"/>
    <w:rsid w:val="00F41326"/>
    <w:rsid w:val="00F42C63"/>
    <w:rsid w:val="00F42F55"/>
    <w:rsid w:val="00F43F1D"/>
    <w:rsid w:val="00F54731"/>
    <w:rsid w:val="00F549A3"/>
    <w:rsid w:val="00F550A6"/>
    <w:rsid w:val="00F653B4"/>
    <w:rsid w:val="00F70561"/>
    <w:rsid w:val="00F73347"/>
    <w:rsid w:val="00F7414D"/>
    <w:rsid w:val="00F82B6F"/>
    <w:rsid w:val="00F92746"/>
    <w:rsid w:val="00F933DD"/>
    <w:rsid w:val="00F9690A"/>
    <w:rsid w:val="00FA0820"/>
    <w:rsid w:val="00FA10A9"/>
    <w:rsid w:val="00FA6B9A"/>
    <w:rsid w:val="00FA7921"/>
    <w:rsid w:val="00FB0EDA"/>
    <w:rsid w:val="00FB3C0F"/>
    <w:rsid w:val="00FB76D7"/>
    <w:rsid w:val="00FC059C"/>
    <w:rsid w:val="00FC4052"/>
    <w:rsid w:val="00FC4D45"/>
    <w:rsid w:val="00FD204A"/>
    <w:rsid w:val="00FD295D"/>
    <w:rsid w:val="00FD5A2C"/>
    <w:rsid w:val="00FE569B"/>
    <w:rsid w:val="00FE5D44"/>
    <w:rsid w:val="00FF49F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1A4C7D7B"/>
  <w15:chartTrackingRefBased/>
  <w15:docId w15:val="{13A42638-18FE-4AA7-8B78-45BD521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56F74"/>
    <w:rPr>
      <w:lang w:val="it-IT" w:eastAsia="it-IT"/>
    </w:rPr>
  </w:style>
  <w:style w:type="paragraph" w:styleId="NormalWeb">
    <w:name w:val="Normal (Web)"/>
    <w:basedOn w:val="Normal"/>
    <w:rsid w:val="00F70561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CommentReference">
    <w:name w:val="annotation reference"/>
    <w:basedOn w:val="DefaultParagraphFont"/>
    <w:rsid w:val="007404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0403"/>
  </w:style>
  <w:style w:type="character" w:customStyle="1" w:styleId="CommentTextChar">
    <w:name w:val="Comment Text Char"/>
    <w:basedOn w:val="DefaultParagraphFont"/>
    <w:link w:val="CommentText"/>
    <w:rsid w:val="00740403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rsid w:val="00740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0403"/>
    <w:rPr>
      <w:b/>
      <w:bCs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CE7B3538EAC4FA7819538E672F5E6" ma:contentTypeVersion="11" ma:contentTypeDescription="Create a new document." ma:contentTypeScope="" ma:versionID="bc9bba7b0ee6874ae9da8fe60d937c63">
  <xsd:schema xmlns:xsd="http://www.w3.org/2001/XMLSchema" xmlns:xs="http://www.w3.org/2001/XMLSchema" xmlns:p="http://schemas.microsoft.com/office/2006/metadata/properties" xmlns:ns3="337e6443-20e4-4a6e-ab73-35661d5561ba" xmlns:ns4="159720f2-b872-4f24-8b95-c7f91118dc5e" targetNamespace="http://schemas.microsoft.com/office/2006/metadata/properties" ma:root="true" ma:fieldsID="deac1a706d581617dec8ae6f6a7b7ae1" ns3:_="" ns4:_="">
    <xsd:import namespace="337e6443-20e4-4a6e-ab73-35661d5561ba"/>
    <xsd:import namespace="159720f2-b872-4f24-8b95-c7f91118d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e6443-20e4-4a6e-ab73-35661d55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720f2-b872-4f24-8b95-c7f91118d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524E-7FB4-45D2-A4B8-B39DD2CF3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F82285-AB57-4484-BCB4-4CCDDF83E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EF11CC-7AFB-49B0-A9B4-5D635202D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e6443-20e4-4a6e-ab73-35661d5561ba"/>
    <ds:schemaRef ds:uri="159720f2-b872-4f24-8b95-c7f91118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033E2-908B-49F8-AC67-12D3CCF0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258</TotalTime>
  <Pages>1</Pages>
  <Words>75</Words>
  <Characters>422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subject/>
  <dc:creator>Sanaa Orfi</dc:creator>
  <cp:keywords>SLB-Private,</cp:keywords>
  <cp:lastModifiedBy>Reda WAHIB</cp:lastModifiedBy>
  <cp:revision>91</cp:revision>
  <cp:lastPrinted>2023-01-05T11:33:00Z</cp:lastPrinted>
  <dcterms:created xsi:type="dcterms:W3CDTF">2019-09-12T14:50:00Z</dcterms:created>
  <dcterms:modified xsi:type="dcterms:W3CDTF">2023-10-09T13:43:00Z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NewReviewCycle">
    <vt:lpwstr/>
  </property>
  <property fmtid="{D5CDD505-2E9C-101B-9397-08002B2CF9AE}" pid="5" name="ContentTypeId">
    <vt:lpwstr>0x01010024CCE7B3538EAC4FA7819538E672F5E6</vt:lpwstr>
  </property>
  <property fmtid="{D5CDD505-2E9C-101B-9397-08002B2CF9AE}" pid="6" name="_AdHocReviewCycleID">
    <vt:i4>-1656564116</vt:i4>
  </property>
  <property fmtid="{D5CDD505-2E9C-101B-9397-08002B2CF9AE}" pid="7" name="_EmailSubject">
    <vt:lpwstr>Lettre de déclaration</vt:lpwstr>
  </property>
  <property fmtid="{D5CDD505-2E9C-101B-9397-08002B2CF9AE}" pid="8" name="_AuthorEmail">
    <vt:lpwstr>kenza.rahali@atos.net</vt:lpwstr>
  </property>
  <property fmtid="{D5CDD505-2E9C-101B-9397-08002B2CF9AE}" pid="9" name="_AuthorEmailDisplayName">
    <vt:lpwstr>RAHALI, Kenza</vt:lpwstr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2020-11-09T07:51:19Z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0e378a41-6641-4068-9f84-d130b731ae59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4440f838b81d4027bd44f9df2d1ec8ef12a1c38232d211bf42e198623267c3fb</vt:lpwstr>
  </property>
</Properties>
</file>